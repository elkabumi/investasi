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C2916" w:rsidRDefault="005F578F" w:rsidP="004C2916">
      <w:pPr>
        <w:spacing w:after="0"/>
        <w:jc w:val="center"/>
        <w:rPr>
          <w:rFonts w:cs="Calibri"/>
          <w:b/>
          <w:sz w:val="52"/>
          <w:szCs w:val="52"/>
          <w:lang w:val="id-ID"/>
        </w:rPr>
      </w:pPr>
      <w:bookmarkStart w:id="0" w:name="_Toc315940912"/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55680" behindDoc="0" locked="0" layoutInCell="0" allowOverlap="1">
                <wp:simplePos x="0" y="0"/>
                <wp:positionH relativeFrom="page">
                  <wp:align>center</wp:align>
                </wp:positionH>
                <wp:positionV relativeFrom="page">
                  <wp:align>bottom</wp:align>
                </wp:positionV>
                <wp:extent cx="7915910" cy="699135"/>
                <wp:effectExtent l="11430" t="9525" r="11430" b="11430"/>
                <wp:wrapNone/>
                <wp:docPr id="194" name="Rectangle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15910" cy="699135"/>
                        </a:xfrm>
                        <a:prstGeom prst="rect">
                          <a:avLst/>
                        </a:prstGeom>
                        <a:solidFill>
                          <a:srgbClr val="B2A1C7"/>
                        </a:solidFill>
                        <a:ln w="9525">
                          <a:solidFill>
                            <a:srgbClr val="FFC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105000</wp14:pctWidth>
                </wp14:sizeRelH>
                <wp14:sizeRelV relativeFrom="topMargin">
                  <wp14:pctHeight>90000</wp14:pctHeight>
                </wp14:sizeRelV>
              </wp:anchor>
            </w:drawing>
          </mc:Choice>
          <mc:Fallback>
            <w:pict>
              <v:rect id="Rectangle 262" o:spid="_x0000_s1026" style="position:absolute;margin-left:0;margin-top:0;width:623.3pt;height:55.05pt;z-index:251655680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bottom;mso-position-vertical-relative:page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" o:allowincell="f" fillcolor="#b2a1c7" strokecolor="#ffc000">
                <w10:wrap anchorx="page" anchory="page"/>
              </v:rect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58752" behindDoc="0" locked="0" layoutInCell="0" allowOverlap="1">
                <wp:simplePos x="0" y="0"/>
                <wp:positionH relativeFrom="page">
                  <wp:posOffset>494030</wp:posOffset>
                </wp:positionH>
                <wp:positionV relativeFrom="page">
                  <wp:posOffset>-260985</wp:posOffset>
                </wp:positionV>
                <wp:extent cx="90805" cy="11209020"/>
                <wp:effectExtent l="6985" t="11430" r="6985" b="6985"/>
                <wp:wrapNone/>
                <wp:docPr id="193" name="Rectangle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11209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C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105000</wp14:pctHeight>
                </wp14:sizeRelV>
              </wp:anchor>
            </w:drawing>
          </mc:Choice>
          <mc:Fallback>
            <w:pict>
              <v:rect id="Rectangle 265" o:spid="_x0000_s1026" style="position:absolute;margin-left:38.9pt;margin-top:-20.55pt;width:7.15pt;height:882.6pt;z-index:251658752;visibility:visible;mso-wrap-style:square;mso-width-percent:0;mso-height-percent:10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" o:allowincell="f" strokecolor="#ffc000">
                <w10:wrap anchorx="page" anchory="page"/>
              </v:rect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57728" behindDoc="0" locked="0" layoutInCell="0" allowOverlap="1">
                <wp:simplePos x="0" y="0"/>
                <wp:positionH relativeFrom="page">
                  <wp:posOffset>7058025</wp:posOffset>
                </wp:positionH>
                <wp:positionV relativeFrom="page">
                  <wp:posOffset>-260985</wp:posOffset>
                </wp:positionV>
                <wp:extent cx="90805" cy="11209020"/>
                <wp:effectExtent l="9525" t="11430" r="13970" b="6985"/>
                <wp:wrapNone/>
                <wp:docPr id="191" name="Rectangle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11209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C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105000</wp14:pctHeight>
                </wp14:sizeRelV>
              </wp:anchor>
            </w:drawing>
          </mc:Choice>
          <mc:Fallback>
            <w:pict>
              <v:rect id="Rectangle 264" o:spid="_x0000_s1026" style="position:absolute;margin-left:555.75pt;margin-top:-20.55pt;width:7.15pt;height:882.6pt;z-index:251657728;visibility:visible;mso-wrap-style:square;mso-width-percent:0;mso-height-percent:10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" o:allowincell="f" strokecolor="#ffc000">
                <w10:wrap anchorx="page" anchory="page"/>
              </v:rect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56704" behindDoc="0" locked="0" layoutInCell="0" allowOverlap="1">
                <wp:simplePos x="0" y="0"/>
                <wp:positionH relativeFrom="page">
                  <wp:posOffset>-182880</wp:posOffset>
                </wp:positionH>
                <wp:positionV relativeFrom="page">
                  <wp:posOffset>6350</wp:posOffset>
                </wp:positionV>
                <wp:extent cx="7925435" cy="697865"/>
                <wp:effectExtent l="5715" t="12700" r="7620" b="9525"/>
                <wp:wrapNone/>
                <wp:docPr id="190" name="Rectangle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25435" cy="697865"/>
                        </a:xfrm>
                        <a:prstGeom prst="rect">
                          <a:avLst/>
                        </a:prstGeom>
                        <a:solidFill>
                          <a:srgbClr val="B2A1C7"/>
                        </a:solidFill>
                        <a:ln w="9525">
                          <a:solidFill>
                            <a:srgbClr val="FFC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105000</wp14:pctWidth>
                </wp14:sizeRelH>
                <wp14:sizeRelV relativeFrom="topMargin">
                  <wp14:pctHeight>90000</wp14:pctHeight>
                </wp14:sizeRelV>
              </wp:anchor>
            </w:drawing>
          </mc:Choice>
          <mc:Fallback>
            <w:pict>
              <v:rect id="Rectangle 263" o:spid="_x0000_s1026" style="position:absolute;margin-left:-14.4pt;margin-top:.5pt;width:624.05pt;height:54.95pt;z-index:251656704;visibility:visible;mso-wrap-style:square;mso-width-percent:1050;mso-height-percent:900;mso-wrap-distance-left:9pt;mso-wrap-distance-top:0;mso-wrap-distance-right:9pt;mso-wrap-distance-bottom:0;mso-position-horizontal:absolute;mso-position-horizontal-relative:page;mso-position-vertical:absolute;mso-position-vertical-relative:page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" o:allowincell="f" fillcolor="#b2a1c7" strokecolor="#ffc000">
                <w10:wrap anchorx="page" anchory="page"/>
              </v:rect>
            </w:pict>
          </mc:Fallback>
        </mc:AlternateContent>
      </w:r>
      <w:bookmarkEnd w:id="0"/>
      <w:r w:rsidR="004C2916" w:rsidRPr="004C2916">
        <w:rPr>
          <w:rFonts w:cs="Calibri"/>
          <w:b/>
          <w:sz w:val="52"/>
          <w:szCs w:val="52"/>
          <w:lang w:val="id-ID"/>
        </w:rPr>
        <w:t xml:space="preserve"> </w:t>
      </w:r>
    </w:p>
    <w:p w:rsidR="004C2916" w:rsidRDefault="004C2916" w:rsidP="004C2916">
      <w:pPr>
        <w:spacing w:after="0"/>
        <w:jc w:val="center"/>
        <w:rPr>
          <w:rFonts w:cs="Calibri"/>
          <w:b/>
          <w:sz w:val="52"/>
          <w:szCs w:val="52"/>
          <w:lang w:val="id-ID"/>
        </w:rPr>
      </w:pPr>
      <w:r>
        <w:rPr>
          <w:rFonts w:cs="Calibri"/>
          <w:b/>
          <w:sz w:val="52"/>
          <w:szCs w:val="52"/>
          <w:lang w:val="id-ID"/>
        </w:rPr>
        <w:t>SISTEM DATABASE</w:t>
      </w:r>
    </w:p>
    <w:p w:rsidR="005A60CD" w:rsidRPr="000B2933" w:rsidRDefault="004C2916" w:rsidP="000B2933">
      <w:pPr>
        <w:spacing w:after="0"/>
        <w:jc w:val="center"/>
        <w:rPr>
          <w:rFonts w:cs="Calibri"/>
          <w:b/>
          <w:sz w:val="52"/>
          <w:szCs w:val="52"/>
          <w:lang w:val="id-ID"/>
        </w:rPr>
      </w:pPr>
      <w:r>
        <w:rPr>
          <w:rFonts w:cs="Calibri"/>
          <w:b/>
          <w:sz w:val="52"/>
          <w:szCs w:val="52"/>
          <w:lang w:val="id-ID"/>
        </w:rPr>
        <w:t>INVESTASI JAWA TIMUR</w:t>
      </w:r>
    </w:p>
    <w:tbl>
      <w:tblPr>
        <w:tblpPr w:leftFromText="187" w:rightFromText="187" w:vertAnchor="page" w:horzAnchor="margin" w:tblpXSpec="center" w:tblpY="4951"/>
        <w:tblW w:w="4324" w:type="pct"/>
        <w:tblLook w:val="04A0" w:firstRow="1" w:lastRow="0" w:firstColumn="1" w:lastColumn="0" w:noHBand="0" w:noVBand="1"/>
      </w:tblPr>
      <w:tblGrid>
        <w:gridCol w:w="7780"/>
      </w:tblGrid>
      <w:tr w:rsidR="00641A7E" w:rsidRPr="00A835CC" w:rsidTr="00641A7E">
        <w:tc>
          <w:tcPr>
            <w:tcW w:w="7780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4C2916" w:rsidRPr="004C2916" w:rsidRDefault="005F578F" w:rsidP="000B2933">
            <w:pPr>
              <w:spacing w:after="0"/>
              <w:jc w:val="center"/>
              <w:rPr>
                <w:rFonts w:cs="Calibri"/>
                <w:b/>
                <w:sz w:val="52"/>
                <w:szCs w:val="52"/>
                <w:lang w:val="id-ID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>
                  <wp:extent cx="1995805" cy="2790825"/>
                  <wp:effectExtent l="0" t="0" r="4445" b="9525"/>
                  <wp:docPr id="192" name="irc_mi" descr="http://3.bp.blogspot.com/--yf1BFa8gvc/UmwZgHojm2I/AAAAAAAADHw/dbT_mhLUpOA/s1600/Logo-Propinsi-Jawa-Timur-transparent-backgroun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3.bp.blogspot.com/--yf1BFa8gvc/UmwZgHojm2I/AAAAAAAADHw/dbT_mhLUpOA/s1600/Logo-Propinsi-Jawa-Timur-transparent-backgroun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805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1A7E" w:rsidRPr="00A835CC" w:rsidTr="00641A7E">
        <w:tc>
          <w:tcPr>
            <w:tcW w:w="7780" w:type="dxa"/>
          </w:tcPr>
          <w:p w:rsidR="004C2916" w:rsidRDefault="004C2916" w:rsidP="000B2933">
            <w:pPr>
              <w:spacing w:after="0"/>
              <w:rPr>
                <w:rFonts w:cs="Calibri"/>
                <w:b/>
                <w:sz w:val="32"/>
                <w:szCs w:val="32"/>
                <w:lang w:val="id-ID"/>
              </w:rPr>
            </w:pPr>
          </w:p>
          <w:p w:rsidR="004C2916" w:rsidRDefault="004C2916" w:rsidP="00641A7E">
            <w:pPr>
              <w:spacing w:after="0"/>
              <w:jc w:val="right"/>
              <w:rPr>
                <w:rFonts w:cs="Calibri"/>
                <w:b/>
                <w:sz w:val="32"/>
                <w:szCs w:val="32"/>
                <w:lang w:val="id-ID"/>
              </w:rPr>
            </w:pPr>
          </w:p>
          <w:p w:rsidR="004C2916" w:rsidRDefault="004C2916" w:rsidP="00641A7E">
            <w:pPr>
              <w:spacing w:after="0"/>
              <w:jc w:val="right"/>
              <w:rPr>
                <w:rFonts w:cs="Calibri"/>
                <w:b/>
                <w:sz w:val="32"/>
                <w:szCs w:val="32"/>
                <w:lang w:val="id-ID"/>
              </w:rPr>
            </w:pPr>
          </w:p>
          <w:p w:rsidR="004C2916" w:rsidRDefault="004C2916" w:rsidP="00641A7E">
            <w:pPr>
              <w:spacing w:after="0"/>
              <w:jc w:val="right"/>
              <w:rPr>
                <w:rFonts w:cs="Calibri"/>
                <w:b/>
                <w:sz w:val="32"/>
                <w:szCs w:val="32"/>
                <w:lang w:val="id-ID"/>
              </w:rPr>
            </w:pPr>
          </w:p>
          <w:p w:rsidR="004C2916" w:rsidRDefault="004C2916" w:rsidP="000B2933">
            <w:pPr>
              <w:spacing w:after="0"/>
              <w:rPr>
                <w:rFonts w:cs="Calibri"/>
                <w:b/>
                <w:sz w:val="32"/>
                <w:szCs w:val="32"/>
                <w:lang w:val="id-ID"/>
              </w:rPr>
            </w:pPr>
          </w:p>
          <w:p w:rsidR="004C2916" w:rsidRDefault="004C2916" w:rsidP="00641A7E">
            <w:pPr>
              <w:spacing w:after="0"/>
              <w:jc w:val="right"/>
              <w:rPr>
                <w:rFonts w:cs="Calibri"/>
                <w:b/>
                <w:sz w:val="32"/>
                <w:szCs w:val="32"/>
                <w:lang w:val="id-ID"/>
              </w:rPr>
            </w:pPr>
          </w:p>
          <w:p w:rsidR="00641A7E" w:rsidRPr="003221D3" w:rsidRDefault="00641A7E" w:rsidP="00641A7E">
            <w:pPr>
              <w:spacing w:after="0"/>
              <w:jc w:val="right"/>
              <w:rPr>
                <w:rFonts w:cs="Calibri"/>
                <w:b/>
                <w:sz w:val="32"/>
                <w:szCs w:val="32"/>
                <w:lang w:val="id-ID"/>
              </w:rPr>
            </w:pPr>
            <w:r w:rsidRPr="000359E7">
              <w:rPr>
                <w:rFonts w:cs="Calibri"/>
                <w:b/>
                <w:sz w:val="32"/>
                <w:szCs w:val="32"/>
                <w:lang w:val="sv-SE"/>
              </w:rPr>
              <w:t>BUKU MANUAL</w:t>
            </w:r>
            <w:r w:rsidRPr="000359E7">
              <w:rPr>
                <w:rFonts w:cs="Calibri"/>
                <w:b/>
                <w:sz w:val="32"/>
                <w:szCs w:val="32"/>
                <w:lang w:val="id-ID"/>
              </w:rPr>
              <w:t xml:space="preserve"> </w:t>
            </w:r>
            <w:r w:rsidRPr="000359E7">
              <w:rPr>
                <w:rFonts w:cs="Calibri"/>
                <w:b/>
                <w:sz w:val="32"/>
                <w:szCs w:val="32"/>
                <w:lang w:val="id-ID"/>
              </w:rPr>
              <w:br/>
            </w:r>
            <w:r w:rsidRPr="000359E7">
              <w:rPr>
                <w:rFonts w:cs="Calibri"/>
                <w:b/>
                <w:color w:val="333399"/>
                <w:sz w:val="32"/>
                <w:szCs w:val="32"/>
                <w:lang w:val="id-ID"/>
              </w:rPr>
              <w:t>versi</w:t>
            </w:r>
            <w:r w:rsidR="0084674B">
              <w:rPr>
                <w:rFonts w:cs="Calibri"/>
                <w:b/>
                <w:sz w:val="32"/>
                <w:szCs w:val="32"/>
                <w:lang w:val="id-ID"/>
              </w:rPr>
              <w:t xml:space="preserve"> </w:t>
            </w:r>
            <w:r w:rsidR="003221D3">
              <w:rPr>
                <w:rFonts w:cs="Calibri"/>
                <w:b/>
                <w:sz w:val="32"/>
                <w:szCs w:val="32"/>
              </w:rPr>
              <w:t>.1.0</w:t>
            </w:r>
            <w:r w:rsidR="003221D3">
              <w:rPr>
                <w:rFonts w:cs="Calibri"/>
                <w:b/>
                <w:sz w:val="32"/>
                <w:szCs w:val="32"/>
                <w:lang w:val="id-ID"/>
              </w:rPr>
              <w:t>0</w:t>
            </w:r>
          </w:p>
          <w:p w:rsidR="004C2916" w:rsidRDefault="004C2916" w:rsidP="00F54FD0">
            <w:pPr>
              <w:jc w:val="center"/>
              <w:rPr>
                <w:rFonts w:cs="Calibri"/>
                <w:b/>
                <w:szCs w:val="20"/>
                <w:lang w:val="id-ID"/>
              </w:rPr>
            </w:pPr>
          </w:p>
          <w:p w:rsidR="004C2916" w:rsidRDefault="004C2916" w:rsidP="00F54FD0">
            <w:pPr>
              <w:jc w:val="center"/>
              <w:rPr>
                <w:rFonts w:cs="Calibri"/>
                <w:b/>
                <w:szCs w:val="20"/>
                <w:lang w:val="id-ID"/>
              </w:rPr>
            </w:pPr>
          </w:p>
          <w:p w:rsidR="004C2916" w:rsidRPr="004C2916" w:rsidRDefault="004C2916" w:rsidP="00F54FD0">
            <w:pPr>
              <w:jc w:val="center"/>
              <w:rPr>
                <w:rFonts w:cs="Calibri"/>
                <w:b/>
                <w:szCs w:val="20"/>
                <w:lang w:val="id-ID"/>
              </w:rPr>
            </w:pPr>
          </w:p>
          <w:p w:rsidR="00F54FD0" w:rsidRDefault="00F54FD0" w:rsidP="00F54FD0">
            <w:pPr>
              <w:jc w:val="center"/>
              <w:rPr>
                <w:rFonts w:cs="Calibri"/>
                <w:b/>
                <w:szCs w:val="20"/>
              </w:rPr>
            </w:pPr>
          </w:p>
          <w:p w:rsidR="00641A7E" w:rsidRPr="00A835CC" w:rsidRDefault="00641A7E" w:rsidP="00F54FD0">
            <w:pPr>
              <w:jc w:val="center"/>
              <w:rPr>
                <w:rFonts w:cs="Calibri"/>
                <w:b/>
                <w:szCs w:val="20"/>
              </w:rPr>
            </w:pPr>
            <w:r w:rsidRPr="00A835CC">
              <w:rPr>
                <w:rFonts w:cs="Calibri"/>
                <w:b/>
                <w:szCs w:val="20"/>
              </w:rPr>
              <w:t>COPYRIGHT NOTICE</w:t>
            </w:r>
          </w:p>
          <w:p w:rsidR="00641A7E" w:rsidRDefault="00641A7E" w:rsidP="00F54FD0">
            <w:pPr>
              <w:jc w:val="center"/>
              <w:rPr>
                <w:rFonts w:cs="Calibri"/>
                <w:b/>
                <w:szCs w:val="20"/>
                <w:lang w:val="id-ID"/>
              </w:rPr>
            </w:pPr>
            <w:r w:rsidRPr="00A835CC">
              <w:rPr>
                <w:rFonts w:cs="Calibri"/>
                <w:b/>
                <w:szCs w:val="20"/>
              </w:rPr>
              <w:t xml:space="preserve">Copyright </w:t>
            </w:r>
            <w:r w:rsidRPr="00A835CC">
              <w:rPr>
                <w:rFonts w:cs="Calibri"/>
                <w:b/>
                <w:szCs w:val="20"/>
              </w:rPr>
              <w:sym w:font="Symbol" w:char="F0E3"/>
            </w:r>
            <w:r w:rsidR="003221D3">
              <w:rPr>
                <w:rFonts w:cs="Calibri"/>
                <w:b/>
                <w:szCs w:val="20"/>
              </w:rPr>
              <w:t xml:space="preserve"> (201</w:t>
            </w:r>
            <w:r w:rsidR="003221D3">
              <w:rPr>
                <w:rFonts w:cs="Calibri"/>
                <w:b/>
                <w:szCs w:val="20"/>
                <w:lang w:val="id-ID"/>
              </w:rPr>
              <w:t>4</w:t>
            </w:r>
            <w:r w:rsidRPr="00A835CC">
              <w:rPr>
                <w:rFonts w:cs="Calibri"/>
                <w:b/>
                <w:szCs w:val="20"/>
              </w:rPr>
              <w:t xml:space="preserve">) by </w:t>
            </w:r>
            <w:r w:rsidR="004C2916">
              <w:rPr>
                <w:rFonts w:cs="Calibri"/>
                <w:b/>
                <w:szCs w:val="20"/>
                <w:lang w:val="id-ID"/>
              </w:rPr>
              <w:t>Developer</w:t>
            </w:r>
          </w:p>
          <w:p w:rsidR="004663AF" w:rsidRPr="00A835CC" w:rsidRDefault="004663AF" w:rsidP="00641A7E">
            <w:pPr>
              <w:spacing w:after="0"/>
              <w:jc w:val="right"/>
              <w:rPr>
                <w:rFonts w:cs="Calibri"/>
                <w:b/>
                <w:szCs w:val="20"/>
                <w:lang w:val="id-ID"/>
              </w:rPr>
            </w:pPr>
          </w:p>
          <w:p w:rsidR="004663AF" w:rsidRPr="00A835CC" w:rsidRDefault="004663AF" w:rsidP="00641A7E">
            <w:pPr>
              <w:spacing w:after="0"/>
              <w:jc w:val="right"/>
              <w:rPr>
                <w:rFonts w:cs="Calibri"/>
                <w:b/>
                <w:szCs w:val="20"/>
                <w:lang w:val="id-ID"/>
              </w:rPr>
            </w:pPr>
          </w:p>
          <w:p w:rsidR="004663AF" w:rsidRPr="00A835CC" w:rsidRDefault="004663AF" w:rsidP="00641A7E">
            <w:pPr>
              <w:spacing w:after="0"/>
              <w:jc w:val="right"/>
              <w:rPr>
                <w:rFonts w:cs="Calibri"/>
                <w:b/>
                <w:szCs w:val="20"/>
                <w:lang w:val="id-ID"/>
              </w:rPr>
            </w:pPr>
          </w:p>
          <w:p w:rsidR="004663AF" w:rsidRPr="00A835CC" w:rsidRDefault="004663AF" w:rsidP="00641A7E">
            <w:pPr>
              <w:spacing w:after="0"/>
              <w:jc w:val="right"/>
              <w:rPr>
                <w:rFonts w:cs="Calibri"/>
                <w:b/>
                <w:szCs w:val="20"/>
                <w:lang w:val="id-ID"/>
              </w:rPr>
            </w:pPr>
          </w:p>
          <w:p w:rsidR="004663AF" w:rsidRPr="00A835CC" w:rsidRDefault="004663AF" w:rsidP="00641A7E">
            <w:pPr>
              <w:spacing w:after="0"/>
              <w:jc w:val="right"/>
              <w:rPr>
                <w:rFonts w:cs="Calibri"/>
                <w:b/>
                <w:szCs w:val="20"/>
                <w:lang w:val="id-ID"/>
              </w:rPr>
            </w:pPr>
          </w:p>
          <w:p w:rsidR="005A60CD" w:rsidRDefault="005A60CD" w:rsidP="00641A7E">
            <w:pPr>
              <w:spacing w:after="0"/>
              <w:rPr>
                <w:rFonts w:cs="Calibri"/>
                <w:b/>
                <w:szCs w:val="20"/>
                <w:lang w:val="id-ID"/>
              </w:rPr>
            </w:pPr>
          </w:p>
          <w:p w:rsidR="000B2933" w:rsidRPr="000B2933" w:rsidRDefault="000B2933" w:rsidP="00641A7E">
            <w:pPr>
              <w:spacing w:after="0"/>
              <w:rPr>
                <w:rFonts w:cs="Calibri"/>
                <w:b/>
                <w:szCs w:val="20"/>
                <w:lang w:val="id-ID"/>
              </w:rPr>
            </w:pPr>
          </w:p>
        </w:tc>
      </w:tr>
    </w:tbl>
    <w:p w:rsidR="00461BB6" w:rsidRPr="002C2DC6" w:rsidRDefault="005B3930" w:rsidP="009D06D3">
      <w:pPr>
        <w:pStyle w:val="TOCHeading"/>
        <w:spacing w:before="0" w:line="276" w:lineRule="auto"/>
        <w:rPr>
          <w:rFonts w:ascii="Calibri" w:hAnsi="Calibri" w:cs="Calibri"/>
          <w:sz w:val="24"/>
          <w:szCs w:val="24"/>
          <w:lang w:val="en-US"/>
        </w:rPr>
      </w:pPr>
      <w:r w:rsidRPr="009D06D3">
        <w:rPr>
          <w:rFonts w:ascii="Calibri" w:hAnsi="Calibri" w:cs="Calibri"/>
          <w:sz w:val="24"/>
          <w:szCs w:val="24"/>
        </w:rPr>
        <w:lastRenderedPageBreak/>
        <w:t>DAFTAR ISI</w:t>
      </w:r>
      <w:bookmarkStart w:id="1" w:name="_Toc250930935"/>
      <w:bookmarkStart w:id="2" w:name="_Toc250930936"/>
      <w:bookmarkStart w:id="3" w:name="_Toc265425157"/>
    </w:p>
    <w:p w:rsidR="004B0ACB" w:rsidRPr="002F59F3" w:rsidRDefault="00AD60A8" w:rsidP="004B0ACB">
      <w:pPr>
        <w:pStyle w:val="TOC1"/>
        <w:rPr>
          <w:webHidden/>
          <w:lang w:val="id-ID"/>
        </w:rPr>
      </w:pPr>
      <w:r w:rsidRPr="004005AF">
        <w:rPr>
          <w:rFonts w:cs="Times New Roman"/>
          <w:szCs w:val="20"/>
          <w:lang w:eastAsia="id-ID"/>
        </w:rPr>
        <w:t>1</w:t>
      </w:r>
      <w:r w:rsidR="002C2DC6" w:rsidRPr="004005AF">
        <w:rPr>
          <w:rFonts w:cs="Times New Roman"/>
          <w:szCs w:val="20"/>
          <w:lang w:eastAsia="id-ID"/>
        </w:rPr>
        <w:t>.</w:t>
      </w:r>
      <w:r w:rsidRPr="004005AF">
        <w:rPr>
          <w:rFonts w:cs="Times New Roman"/>
          <w:szCs w:val="20"/>
          <w:lang w:eastAsia="id-ID"/>
        </w:rPr>
        <w:t xml:space="preserve"> </w:t>
      </w:r>
      <w:r w:rsidR="00D94C74">
        <w:rPr>
          <w:rFonts w:cs="Times New Roman"/>
          <w:szCs w:val="20"/>
          <w:lang w:eastAsia="id-ID"/>
        </w:rPr>
        <w:t>Deskripsi S</w:t>
      </w:r>
      <w:r w:rsidR="002C2DC6" w:rsidRPr="004005AF">
        <w:rPr>
          <w:rFonts w:cs="Times New Roman"/>
          <w:szCs w:val="20"/>
          <w:lang w:eastAsia="id-ID"/>
        </w:rPr>
        <w:t>ingkat</w:t>
      </w:r>
      <w:r w:rsidR="004B0ACB" w:rsidRPr="008375E4">
        <w:rPr>
          <w:rStyle w:val="Hyperlink"/>
          <w:color w:val="0D0D0D"/>
          <w:u w:val="none"/>
          <w:lang w:val="id-ID"/>
        </w:rPr>
        <w:tab/>
      </w:r>
      <w:r w:rsidR="00274BBB">
        <w:rPr>
          <w:webHidden/>
        </w:rPr>
        <w:t>1</w:t>
      </w:r>
    </w:p>
    <w:p w:rsidR="004B0ACB" w:rsidRPr="001D3E5C" w:rsidRDefault="002C2DC6" w:rsidP="004B0ACB">
      <w:pPr>
        <w:pStyle w:val="TOC1"/>
        <w:rPr>
          <w:webHidden/>
        </w:rPr>
      </w:pPr>
      <w:r>
        <w:rPr>
          <w:rStyle w:val="Hyperlink"/>
          <w:color w:val="0D0D0D"/>
          <w:u w:val="none"/>
        </w:rPr>
        <w:t xml:space="preserve">2. </w:t>
      </w:r>
      <w:r w:rsidR="00D94C74">
        <w:rPr>
          <w:rStyle w:val="Hyperlink"/>
          <w:color w:val="0D0D0D"/>
          <w:u w:val="none"/>
        </w:rPr>
        <w:t xml:space="preserve">Menu </w:t>
      </w:r>
      <w:r w:rsidR="003221D3">
        <w:rPr>
          <w:rStyle w:val="Hyperlink"/>
          <w:color w:val="0D0D0D"/>
          <w:u w:val="none"/>
          <w:lang w:val="id-ID"/>
        </w:rPr>
        <w:t>Das</w:t>
      </w:r>
      <w:r w:rsidR="002C2194">
        <w:rPr>
          <w:rStyle w:val="Hyperlink"/>
          <w:color w:val="0D0D0D"/>
          <w:u w:val="none"/>
          <w:lang w:val="id-ID"/>
        </w:rPr>
        <w:t>h</w:t>
      </w:r>
      <w:r w:rsidR="003221D3">
        <w:rPr>
          <w:rStyle w:val="Hyperlink"/>
          <w:color w:val="0D0D0D"/>
          <w:u w:val="none"/>
          <w:lang w:val="id-ID"/>
        </w:rPr>
        <w:t>board</w:t>
      </w:r>
      <w:r w:rsidR="004B0ACB" w:rsidRPr="004B0ACB">
        <w:rPr>
          <w:rStyle w:val="Hyperlink"/>
          <w:color w:val="0D0D0D"/>
          <w:u w:val="none"/>
          <w:lang w:val="id-ID"/>
        </w:rPr>
        <w:tab/>
      </w:r>
      <w:r w:rsidR="001D3E5C">
        <w:rPr>
          <w:rStyle w:val="Hyperlink"/>
          <w:color w:val="0D0D0D"/>
          <w:u w:val="none"/>
        </w:rPr>
        <w:t>1</w:t>
      </w:r>
    </w:p>
    <w:p w:rsidR="004B0ACB" w:rsidRDefault="004B0ACB" w:rsidP="004B0ACB">
      <w:pPr>
        <w:pStyle w:val="TOC1"/>
        <w:rPr>
          <w:webHidden/>
        </w:rPr>
      </w:pPr>
      <w:r>
        <w:rPr>
          <w:rStyle w:val="Hyperlink"/>
          <w:color w:val="0D0D0D"/>
          <w:u w:val="none"/>
          <w:lang w:val="id-ID"/>
        </w:rPr>
        <w:tab/>
      </w:r>
      <w:r w:rsidR="002C2194">
        <w:rPr>
          <w:rStyle w:val="Hyperlink"/>
          <w:color w:val="0D0D0D"/>
          <w:u w:val="none"/>
        </w:rPr>
        <w:t xml:space="preserve">2.1 </w:t>
      </w:r>
      <w:r w:rsidR="002C2194">
        <w:rPr>
          <w:rStyle w:val="Hyperlink"/>
          <w:color w:val="0D0D0D"/>
          <w:u w:val="none"/>
          <w:lang w:val="id-ID"/>
        </w:rPr>
        <w:t>Kinerja Investasi</w:t>
      </w:r>
      <w:r w:rsidR="002C2DC6">
        <w:rPr>
          <w:rStyle w:val="Hyperlink"/>
          <w:color w:val="0D0D0D"/>
          <w:u w:val="none"/>
        </w:rPr>
        <w:tab/>
        <w:t>1</w:t>
      </w:r>
      <w:r w:rsidR="002C2DC6">
        <w:rPr>
          <w:rStyle w:val="Hyperlink"/>
          <w:color w:val="0D0D0D"/>
          <w:u w:val="none"/>
        </w:rPr>
        <w:tab/>
      </w:r>
      <w:r w:rsidR="002C2DC6">
        <w:rPr>
          <w:rStyle w:val="Hyperlink"/>
          <w:color w:val="0D0D0D"/>
          <w:u w:val="none"/>
        </w:rPr>
        <w:tab/>
      </w:r>
      <w:r w:rsidR="002C2DC6">
        <w:rPr>
          <w:rStyle w:val="Hyperlink"/>
          <w:color w:val="0D0D0D"/>
          <w:u w:val="none"/>
        </w:rPr>
        <w:tab/>
      </w:r>
      <w:r w:rsidR="002C2DC6">
        <w:rPr>
          <w:rStyle w:val="Hyperlink"/>
          <w:color w:val="0D0D0D"/>
          <w:u w:val="none"/>
        </w:rPr>
        <w:tab/>
      </w:r>
      <w:r w:rsidR="002C2DC6">
        <w:rPr>
          <w:rStyle w:val="Hyperlink"/>
          <w:color w:val="0D0D0D"/>
          <w:u w:val="none"/>
        </w:rPr>
        <w:tab/>
      </w:r>
      <w:r w:rsidRPr="004B0ACB">
        <w:rPr>
          <w:rStyle w:val="Hyperlink"/>
          <w:color w:val="0D0D0D"/>
          <w:u w:val="none"/>
          <w:lang w:val="id-ID"/>
        </w:rPr>
        <w:tab/>
      </w:r>
      <w:r w:rsidR="00274BBB">
        <w:rPr>
          <w:webHidden/>
        </w:rPr>
        <w:t>4</w:t>
      </w:r>
    </w:p>
    <w:p w:rsidR="00FB5338" w:rsidRPr="002F59F3" w:rsidRDefault="00FB5338" w:rsidP="00FB5338">
      <w:pPr>
        <w:pStyle w:val="TOC1"/>
        <w:rPr>
          <w:webHidden/>
          <w:lang w:val="id-ID"/>
        </w:rPr>
      </w:pPr>
      <w:r>
        <w:rPr>
          <w:rStyle w:val="Hyperlink"/>
          <w:color w:val="0D0D0D"/>
          <w:u w:val="none"/>
          <w:lang w:val="id-ID"/>
        </w:rPr>
        <w:tab/>
      </w:r>
      <w:r w:rsidR="00536A5D">
        <w:rPr>
          <w:rStyle w:val="Hyperlink"/>
          <w:color w:val="0D0D0D"/>
          <w:u w:val="none"/>
        </w:rPr>
        <w:t>2</w:t>
      </w:r>
      <w:r w:rsidR="002C2194">
        <w:rPr>
          <w:rStyle w:val="Hyperlink"/>
          <w:color w:val="0D0D0D"/>
          <w:u w:val="none"/>
        </w:rPr>
        <w:t xml:space="preserve">.2 </w:t>
      </w:r>
      <w:r w:rsidR="002C2194">
        <w:rPr>
          <w:rStyle w:val="Hyperlink"/>
          <w:color w:val="0D0D0D"/>
          <w:u w:val="none"/>
          <w:lang w:val="id-ID"/>
        </w:rPr>
        <w:t>Realisasi Investasi</w:t>
      </w:r>
      <w:r w:rsidRPr="004B0ACB">
        <w:rPr>
          <w:rStyle w:val="Hyperlink"/>
          <w:color w:val="0D0D0D"/>
          <w:u w:val="none"/>
          <w:lang w:val="id-ID"/>
        </w:rPr>
        <w:tab/>
      </w:r>
      <w:r w:rsidR="00EA282B">
        <w:rPr>
          <w:webHidden/>
        </w:rPr>
        <w:t>12</w:t>
      </w:r>
    </w:p>
    <w:p w:rsidR="002C2DC6" w:rsidRPr="002F59F3" w:rsidRDefault="00F314E3" w:rsidP="002C2DC6">
      <w:pPr>
        <w:pStyle w:val="TOC1"/>
        <w:rPr>
          <w:webHidden/>
          <w:lang w:val="id-ID"/>
        </w:rPr>
      </w:pPr>
      <w:r>
        <w:rPr>
          <w:rStyle w:val="Hyperlink"/>
          <w:color w:val="0D0D0D"/>
          <w:u w:val="none"/>
        </w:rPr>
        <w:tab/>
        <w:t>2.</w:t>
      </w:r>
      <w:r>
        <w:rPr>
          <w:rStyle w:val="Hyperlink"/>
          <w:color w:val="0D0D0D"/>
          <w:u w:val="none"/>
          <w:lang w:val="id-ID"/>
        </w:rPr>
        <w:t>3</w:t>
      </w:r>
      <w:r w:rsidR="002C2194">
        <w:rPr>
          <w:rStyle w:val="Hyperlink"/>
          <w:color w:val="0D0D0D"/>
          <w:u w:val="none"/>
        </w:rPr>
        <w:t xml:space="preserve"> </w:t>
      </w:r>
      <w:r w:rsidR="002C2194">
        <w:rPr>
          <w:rStyle w:val="Hyperlink"/>
          <w:color w:val="0D0D0D"/>
          <w:u w:val="none"/>
          <w:lang w:val="id-ID"/>
        </w:rPr>
        <w:t>Persetujuan Izin Prinsip</w:t>
      </w:r>
      <w:r w:rsidR="002C2DC6" w:rsidRPr="004B0ACB">
        <w:rPr>
          <w:rStyle w:val="Hyperlink"/>
          <w:color w:val="0D0D0D"/>
          <w:u w:val="none"/>
          <w:lang w:val="id-ID"/>
        </w:rPr>
        <w:tab/>
      </w:r>
      <w:r w:rsidR="00B57A5E">
        <w:rPr>
          <w:webHidden/>
        </w:rPr>
        <w:t>27</w:t>
      </w:r>
    </w:p>
    <w:p w:rsidR="002C2194" w:rsidRDefault="00082BE4" w:rsidP="002C2DC6">
      <w:pPr>
        <w:pStyle w:val="TOC1"/>
        <w:rPr>
          <w:rStyle w:val="Hyperlink"/>
          <w:color w:val="0D0D0D"/>
          <w:u w:val="none"/>
          <w:lang w:val="id-ID"/>
        </w:rPr>
      </w:pPr>
      <w:r>
        <w:rPr>
          <w:rStyle w:val="Hyperlink"/>
          <w:color w:val="0D0D0D"/>
          <w:u w:val="none"/>
        </w:rPr>
        <w:tab/>
        <w:t>2</w:t>
      </w:r>
      <w:r w:rsidR="00F314E3">
        <w:rPr>
          <w:rStyle w:val="Hyperlink"/>
          <w:color w:val="0D0D0D"/>
          <w:u w:val="none"/>
        </w:rPr>
        <w:t>.</w:t>
      </w:r>
      <w:r w:rsidR="00F314E3">
        <w:rPr>
          <w:rStyle w:val="Hyperlink"/>
          <w:color w:val="0D0D0D"/>
          <w:u w:val="none"/>
          <w:lang w:val="id-ID"/>
        </w:rPr>
        <w:t>4</w:t>
      </w:r>
      <w:r w:rsidR="002C2194">
        <w:rPr>
          <w:rStyle w:val="Hyperlink"/>
          <w:color w:val="0D0D0D"/>
          <w:u w:val="none"/>
        </w:rPr>
        <w:t xml:space="preserve"> </w:t>
      </w:r>
      <w:r w:rsidR="002C2194">
        <w:rPr>
          <w:rStyle w:val="Hyperlink"/>
          <w:color w:val="0D0D0D"/>
          <w:u w:val="none"/>
          <w:lang w:val="id-ID"/>
        </w:rPr>
        <w:t>Perkembangan Realisasi PMDN Non Fas</w:t>
      </w:r>
      <w:r w:rsidR="00B57A5E">
        <w:rPr>
          <w:rStyle w:val="Hyperlink"/>
          <w:color w:val="0D0D0D"/>
          <w:u w:val="none"/>
        </w:rPr>
        <w:tab/>
        <w:t>48</w:t>
      </w:r>
      <w:r w:rsidR="002C2DC6">
        <w:rPr>
          <w:rStyle w:val="Hyperlink"/>
          <w:color w:val="0D0D0D"/>
          <w:u w:val="none"/>
        </w:rPr>
        <w:tab/>
      </w:r>
    </w:p>
    <w:p w:rsidR="002C2194" w:rsidRDefault="002C2194" w:rsidP="002C2194">
      <w:pPr>
        <w:pStyle w:val="TOC1"/>
        <w:rPr>
          <w:webHidden/>
        </w:rPr>
      </w:pPr>
      <w:r>
        <w:rPr>
          <w:rStyle w:val="Hyperlink"/>
          <w:color w:val="0D0D0D"/>
          <w:u w:val="none"/>
        </w:rPr>
        <w:tab/>
        <w:t>2</w:t>
      </w:r>
      <w:r w:rsidR="00F314E3">
        <w:rPr>
          <w:rStyle w:val="Hyperlink"/>
          <w:color w:val="0D0D0D"/>
          <w:u w:val="none"/>
        </w:rPr>
        <w:t>.</w:t>
      </w:r>
      <w:r w:rsidR="00F314E3">
        <w:rPr>
          <w:rStyle w:val="Hyperlink"/>
          <w:color w:val="0D0D0D"/>
          <w:u w:val="none"/>
          <w:lang w:val="id-ID"/>
        </w:rPr>
        <w:t>5</w:t>
      </w:r>
      <w:r>
        <w:rPr>
          <w:rStyle w:val="Hyperlink"/>
          <w:color w:val="0D0D0D"/>
          <w:u w:val="none"/>
        </w:rPr>
        <w:t xml:space="preserve"> </w:t>
      </w:r>
      <w:r>
        <w:rPr>
          <w:rStyle w:val="Hyperlink"/>
          <w:color w:val="0D0D0D"/>
          <w:u w:val="none"/>
          <w:lang w:val="id-ID"/>
        </w:rPr>
        <w:t>Realisasi Investasi PMA PMDN dan Non Fas</w:t>
      </w:r>
      <w:r>
        <w:rPr>
          <w:rStyle w:val="Hyperlink"/>
          <w:color w:val="0D0D0D"/>
          <w:u w:val="none"/>
        </w:rPr>
        <w:tab/>
        <w:t>48</w:t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 w:rsidRPr="004B0ACB">
        <w:rPr>
          <w:rStyle w:val="Hyperlink"/>
          <w:color w:val="0D0D0D"/>
          <w:u w:val="none"/>
          <w:lang w:val="id-ID"/>
        </w:rPr>
        <w:tab/>
      </w:r>
      <w:r>
        <w:rPr>
          <w:webHidden/>
        </w:rPr>
        <w:t>4</w:t>
      </w:r>
    </w:p>
    <w:p w:rsidR="002C2194" w:rsidRDefault="002C2194" w:rsidP="002C2194">
      <w:pPr>
        <w:pStyle w:val="TOC1"/>
        <w:rPr>
          <w:webHidden/>
        </w:rPr>
      </w:pPr>
      <w:r>
        <w:rPr>
          <w:rStyle w:val="Hyperlink"/>
          <w:color w:val="0D0D0D"/>
          <w:u w:val="none"/>
        </w:rPr>
        <w:tab/>
        <w:t>2</w:t>
      </w:r>
      <w:r w:rsidR="00F314E3">
        <w:rPr>
          <w:rStyle w:val="Hyperlink"/>
          <w:color w:val="0D0D0D"/>
          <w:u w:val="none"/>
        </w:rPr>
        <w:t>.</w:t>
      </w:r>
      <w:r w:rsidR="00F314E3">
        <w:rPr>
          <w:rStyle w:val="Hyperlink"/>
          <w:color w:val="0D0D0D"/>
          <w:u w:val="none"/>
          <w:lang w:val="id-ID"/>
        </w:rPr>
        <w:t>6</w:t>
      </w:r>
      <w:r>
        <w:rPr>
          <w:rStyle w:val="Hyperlink"/>
          <w:color w:val="0D0D0D"/>
          <w:u w:val="none"/>
        </w:rPr>
        <w:t xml:space="preserve"> </w:t>
      </w:r>
      <w:r>
        <w:rPr>
          <w:rStyle w:val="Hyperlink"/>
          <w:color w:val="0D0D0D"/>
          <w:u w:val="none"/>
          <w:lang w:val="id-ID"/>
        </w:rPr>
        <w:t>Realisasi Izin Prinsip PMA dan PMDN</w:t>
      </w:r>
      <w:r>
        <w:rPr>
          <w:rStyle w:val="Hyperlink"/>
          <w:color w:val="0D0D0D"/>
          <w:u w:val="none"/>
        </w:rPr>
        <w:tab/>
        <w:t>48</w:t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 w:rsidRPr="004B0ACB">
        <w:rPr>
          <w:rStyle w:val="Hyperlink"/>
          <w:color w:val="0D0D0D"/>
          <w:u w:val="none"/>
          <w:lang w:val="id-ID"/>
        </w:rPr>
        <w:tab/>
      </w:r>
      <w:r>
        <w:rPr>
          <w:webHidden/>
        </w:rPr>
        <w:t>4</w:t>
      </w:r>
    </w:p>
    <w:p w:rsidR="002C2194" w:rsidRPr="001D3E5C" w:rsidRDefault="00F314E3" w:rsidP="002C2194">
      <w:pPr>
        <w:pStyle w:val="TOC1"/>
        <w:rPr>
          <w:webHidden/>
        </w:rPr>
      </w:pPr>
      <w:r>
        <w:rPr>
          <w:rStyle w:val="Hyperlink"/>
          <w:color w:val="0D0D0D"/>
          <w:u w:val="none"/>
          <w:lang w:val="id-ID"/>
        </w:rPr>
        <w:t>3</w:t>
      </w:r>
      <w:r w:rsidR="002C2194">
        <w:rPr>
          <w:rStyle w:val="Hyperlink"/>
          <w:color w:val="0D0D0D"/>
          <w:u w:val="none"/>
        </w:rPr>
        <w:t xml:space="preserve">. Menu </w:t>
      </w:r>
      <w:r w:rsidR="002C2194">
        <w:rPr>
          <w:rStyle w:val="Hyperlink"/>
          <w:color w:val="0D0D0D"/>
          <w:u w:val="none"/>
          <w:lang w:val="id-ID"/>
        </w:rPr>
        <w:t>Master</w:t>
      </w:r>
      <w:r w:rsidR="002C2194" w:rsidRPr="004B0ACB">
        <w:rPr>
          <w:rStyle w:val="Hyperlink"/>
          <w:color w:val="0D0D0D"/>
          <w:u w:val="none"/>
          <w:lang w:val="id-ID"/>
        </w:rPr>
        <w:tab/>
      </w:r>
      <w:r w:rsidR="002C2194">
        <w:rPr>
          <w:rStyle w:val="Hyperlink"/>
          <w:color w:val="0D0D0D"/>
          <w:u w:val="none"/>
        </w:rPr>
        <w:t>1</w:t>
      </w:r>
    </w:p>
    <w:p w:rsidR="002C2194" w:rsidRDefault="002C2194" w:rsidP="002C2194">
      <w:pPr>
        <w:pStyle w:val="TOC1"/>
        <w:rPr>
          <w:webHidden/>
        </w:rPr>
      </w:pPr>
      <w:r>
        <w:rPr>
          <w:rStyle w:val="Hyperlink"/>
          <w:color w:val="0D0D0D"/>
          <w:u w:val="none"/>
          <w:lang w:val="id-ID"/>
        </w:rPr>
        <w:tab/>
      </w:r>
      <w:r w:rsidR="00F314E3">
        <w:rPr>
          <w:rStyle w:val="Hyperlink"/>
          <w:color w:val="0D0D0D"/>
          <w:u w:val="none"/>
          <w:lang w:val="id-ID"/>
        </w:rPr>
        <w:t>3</w:t>
      </w:r>
      <w:r>
        <w:rPr>
          <w:rStyle w:val="Hyperlink"/>
          <w:color w:val="0D0D0D"/>
          <w:u w:val="none"/>
        </w:rPr>
        <w:t xml:space="preserve">.1 </w:t>
      </w:r>
      <w:r>
        <w:rPr>
          <w:rStyle w:val="Hyperlink"/>
          <w:color w:val="0D0D0D"/>
          <w:u w:val="none"/>
          <w:lang w:val="id-ID"/>
        </w:rPr>
        <w:t>Kabupaten/Kota</w:t>
      </w:r>
      <w:r>
        <w:rPr>
          <w:rStyle w:val="Hyperlink"/>
          <w:color w:val="0D0D0D"/>
          <w:u w:val="none"/>
        </w:rPr>
        <w:tab/>
        <w:t>1</w:t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 w:rsidRPr="004B0ACB">
        <w:rPr>
          <w:rStyle w:val="Hyperlink"/>
          <w:color w:val="0D0D0D"/>
          <w:u w:val="none"/>
          <w:lang w:val="id-ID"/>
        </w:rPr>
        <w:tab/>
      </w:r>
      <w:r>
        <w:rPr>
          <w:webHidden/>
        </w:rPr>
        <w:t>4</w:t>
      </w:r>
    </w:p>
    <w:p w:rsidR="002C2194" w:rsidRPr="002F59F3" w:rsidRDefault="002C2194" w:rsidP="002C2194">
      <w:pPr>
        <w:pStyle w:val="TOC1"/>
        <w:rPr>
          <w:webHidden/>
          <w:lang w:val="id-ID"/>
        </w:rPr>
      </w:pPr>
      <w:r>
        <w:rPr>
          <w:rStyle w:val="Hyperlink"/>
          <w:color w:val="0D0D0D"/>
          <w:u w:val="none"/>
          <w:lang w:val="id-ID"/>
        </w:rPr>
        <w:tab/>
      </w:r>
      <w:r w:rsidR="00F314E3">
        <w:rPr>
          <w:rStyle w:val="Hyperlink"/>
          <w:color w:val="0D0D0D"/>
          <w:u w:val="none"/>
          <w:lang w:val="id-ID"/>
        </w:rPr>
        <w:t>3</w:t>
      </w:r>
      <w:r>
        <w:rPr>
          <w:rStyle w:val="Hyperlink"/>
          <w:color w:val="0D0D0D"/>
          <w:u w:val="none"/>
        </w:rPr>
        <w:t xml:space="preserve">.2 </w:t>
      </w:r>
      <w:r>
        <w:rPr>
          <w:rStyle w:val="Hyperlink"/>
          <w:color w:val="0D0D0D"/>
          <w:u w:val="none"/>
          <w:lang w:val="id-ID"/>
        </w:rPr>
        <w:t>Negara</w:t>
      </w:r>
      <w:r w:rsidRPr="004B0ACB">
        <w:rPr>
          <w:rStyle w:val="Hyperlink"/>
          <w:color w:val="0D0D0D"/>
          <w:u w:val="none"/>
          <w:lang w:val="id-ID"/>
        </w:rPr>
        <w:tab/>
      </w:r>
      <w:r>
        <w:rPr>
          <w:webHidden/>
        </w:rPr>
        <w:t>12</w:t>
      </w:r>
    </w:p>
    <w:p w:rsidR="002C2194" w:rsidRPr="002F59F3" w:rsidRDefault="00F314E3" w:rsidP="002C2194">
      <w:pPr>
        <w:pStyle w:val="TOC1"/>
        <w:rPr>
          <w:webHidden/>
          <w:lang w:val="id-ID"/>
        </w:rPr>
      </w:pP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  <w:lang w:val="id-ID"/>
        </w:rPr>
        <w:t>3</w:t>
      </w:r>
      <w:r w:rsidR="002C2194">
        <w:rPr>
          <w:rStyle w:val="Hyperlink"/>
          <w:color w:val="0D0D0D"/>
          <w:u w:val="none"/>
        </w:rPr>
        <w:t>.</w:t>
      </w:r>
      <w:r>
        <w:rPr>
          <w:rStyle w:val="Hyperlink"/>
          <w:color w:val="0D0D0D"/>
          <w:u w:val="none"/>
          <w:lang w:val="id-ID"/>
        </w:rPr>
        <w:t>3</w:t>
      </w:r>
      <w:r w:rsidR="002C2194">
        <w:rPr>
          <w:rStyle w:val="Hyperlink"/>
          <w:color w:val="0D0D0D"/>
          <w:u w:val="none"/>
        </w:rPr>
        <w:t xml:space="preserve"> </w:t>
      </w:r>
      <w:r w:rsidR="002C2194">
        <w:rPr>
          <w:rStyle w:val="Hyperlink"/>
          <w:color w:val="0D0D0D"/>
          <w:u w:val="none"/>
          <w:lang w:val="id-ID"/>
        </w:rPr>
        <w:t>Bdang Usaha</w:t>
      </w:r>
      <w:r w:rsidR="002C2194" w:rsidRPr="004B0ACB">
        <w:rPr>
          <w:rStyle w:val="Hyperlink"/>
          <w:color w:val="0D0D0D"/>
          <w:u w:val="none"/>
          <w:lang w:val="id-ID"/>
        </w:rPr>
        <w:tab/>
      </w:r>
      <w:r w:rsidR="002C2194">
        <w:rPr>
          <w:webHidden/>
        </w:rPr>
        <w:t>27</w:t>
      </w:r>
    </w:p>
    <w:p w:rsidR="002C2194" w:rsidRPr="001D3E5C" w:rsidRDefault="00F314E3" w:rsidP="002C2194">
      <w:pPr>
        <w:pStyle w:val="TOC1"/>
        <w:rPr>
          <w:webHidden/>
        </w:rPr>
      </w:pPr>
      <w:r>
        <w:rPr>
          <w:rStyle w:val="Hyperlink"/>
          <w:color w:val="0D0D0D"/>
          <w:u w:val="none"/>
          <w:lang w:val="id-ID"/>
        </w:rPr>
        <w:t>4</w:t>
      </w:r>
      <w:r w:rsidR="002C2194">
        <w:rPr>
          <w:rStyle w:val="Hyperlink"/>
          <w:color w:val="0D0D0D"/>
          <w:u w:val="none"/>
        </w:rPr>
        <w:t xml:space="preserve">. Menu </w:t>
      </w:r>
      <w:r w:rsidR="002C2194">
        <w:rPr>
          <w:rStyle w:val="Hyperlink"/>
          <w:color w:val="0D0D0D"/>
          <w:u w:val="none"/>
          <w:lang w:val="id-ID"/>
        </w:rPr>
        <w:t>Izin</w:t>
      </w:r>
      <w:r w:rsidR="002C2194" w:rsidRPr="004B0ACB">
        <w:rPr>
          <w:rStyle w:val="Hyperlink"/>
          <w:color w:val="0D0D0D"/>
          <w:u w:val="none"/>
          <w:lang w:val="id-ID"/>
        </w:rPr>
        <w:tab/>
      </w:r>
      <w:r w:rsidR="002C2194">
        <w:rPr>
          <w:rStyle w:val="Hyperlink"/>
          <w:color w:val="0D0D0D"/>
          <w:u w:val="none"/>
        </w:rPr>
        <w:t>1</w:t>
      </w:r>
    </w:p>
    <w:p w:rsidR="002C2194" w:rsidRDefault="002C2194" w:rsidP="002C2194">
      <w:pPr>
        <w:pStyle w:val="TOC1"/>
        <w:rPr>
          <w:webHidden/>
        </w:rPr>
      </w:pPr>
      <w:r>
        <w:rPr>
          <w:rStyle w:val="Hyperlink"/>
          <w:color w:val="0D0D0D"/>
          <w:u w:val="none"/>
          <w:lang w:val="id-ID"/>
        </w:rPr>
        <w:tab/>
      </w:r>
      <w:r w:rsidR="00F314E3">
        <w:rPr>
          <w:rStyle w:val="Hyperlink"/>
          <w:color w:val="0D0D0D"/>
          <w:u w:val="none"/>
          <w:lang w:val="id-ID"/>
        </w:rPr>
        <w:t>4</w:t>
      </w:r>
      <w:r>
        <w:rPr>
          <w:rStyle w:val="Hyperlink"/>
          <w:color w:val="0D0D0D"/>
          <w:u w:val="none"/>
        </w:rPr>
        <w:t xml:space="preserve">.1 </w:t>
      </w:r>
      <w:r>
        <w:rPr>
          <w:rStyle w:val="Hyperlink"/>
          <w:color w:val="0D0D0D"/>
          <w:u w:val="none"/>
          <w:lang w:val="id-ID"/>
        </w:rPr>
        <w:t>Izin Prinsip</w:t>
      </w:r>
      <w:r>
        <w:rPr>
          <w:rStyle w:val="Hyperlink"/>
          <w:color w:val="0D0D0D"/>
          <w:u w:val="none"/>
        </w:rPr>
        <w:tab/>
        <w:t>1</w:t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 w:rsidRPr="004B0ACB">
        <w:rPr>
          <w:rStyle w:val="Hyperlink"/>
          <w:color w:val="0D0D0D"/>
          <w:u w:val="none"/>
          <w:lang w:val="id-ID"/>
        </w:rPr>
        <w:tab/>
      </w:r>
      <w:r>
        <w:rPr>
          <w:webHidden/>
        </w:rPr>
        <w:t>4</w:t>
      </w:r>
    </w:p>
    <w:p w:rsidR="002C2194" w:rsidRDefault="002C2194" w:rsidP="002C2194">
      <w:pPr>
        <w:pStyle w:val="TOC1"/>
        <w:rPr>
          <w:webHidden/>
          <w:lang w:val="id-ID"/>
        </w:rPr>
      </w:pPr>
      <w:r>
        <w:rPr>
          <w:rStyle w:val="Hyperlink"/>
          <w:color w:val="0D0D0D"/>
          <w:u w:val="none"/>
          <w:lang w:val="id-ID"/>
        </w:rPr>
        <w:tab/>
      </w:r>
      <w:r w:rsidR="00F314E3">
        <w:rPr>
          <w:rStyle w:val="Hyperlink"/>
          <w:color w:val="0D0D0D"/>
          <w:u w:val="none"/>
          <w:lang w:val="id-ID"/>
        </w:rPr>
        <w:t>4</w:t>
      </w:r>
      <w:r>
        <w:rPr>
          <w:rStyle w:val="Hyperlink"/>
          <w:color w:val="0D0D0D"/>
          <w:u w:val="none"/>
        </w:rPr>
        <w:t xml:space="preserve">.2 </w:t>
      </w:r>
      <w:r>
        <w:rPr>
          <w:rStyle w:val="Hyperlink"/>
          <w:color w:val="0D0D0D"/>
          <w:u w:val="none"/>
          <w:lang w:val="id-ID"/>
        </w:rPr>
        <w:t>Izin Usahai</w:t>
      </w:r>
      <w:r w:rsidRPr="004B0ACB">
        <w:rPr>
          <w:rStyle w:val="Hyperlink"/>
          <w:color w:val="0D0D0D"/>
          <w:u w:val="none"/>
          <w:lang w:val="id-ID"/>
        </w:rPr>
        <w:tab/>
      </w:r>
      <w:r>
        <w:rPr>
          <w:webHidden/>
        </w:rPr>
        <w:t>12</w:t>
      </w:r>
    </w:p>
    <w:p w:rsidR="002C2194" w:rsidRPr="001D3E5C" w:rsidRDefault="00F314E3" w:rsidP="002C2194">
      <w:pPr>
        <w:pStyle w:val="TOC1"/>
        <w:rPr>
          <w:webHidden/>
        </w:rPr>
      </w:pPr>
      <w:r>
        <w:rPr>
          <w:rStyle w:val="Hyperlink"/>
          <w:color w:val="0D0D0D"/>
          <w:u w:val="none"/>
          <w:lang w:val="id-ID"/>
        </w:rPr>
        <w:t>5</w:t>
      </w:r>
      <w:r w:rsidR="002C2194">
        <w:rPr>
          <w:rStyle w:val="Hyperlink"/>
          <w:color w:val="0D0D0D"/>
          <w:u w:val="none"/>
        </w:rPr>
        <w:t xml:space="preserve">. Menu </w:t>
      </w:r>
      <w:r w:rsidR="002C2194">
        <w:rPr>
          <w:rStyle w:val="Hyperlink"/>
          <w:color w:val="0D0D0D"/>
          <w:u w:val="none"/>
          <w:lang w:val="id-ID"/>
        </w:rPr>
        <w:t>Realisasi</w:t>
      </w:r>
      <w:r w:rsidR="002C2194" w:rsidRPr="004B0ACB">
        <w:rPr>
          <w:rStyle w:val="Hyperlink"/>
          <w:color w:val="0D0D0D"/>
          <w:u w:val="none"/>
          <w:lang w:val="id-ID"/>
        </w:rPr>
        <w:tab/>
      </w:r>
      <w:r w:rsidR="002C2194">
        <w:rPr>
          <w:rStyle w:val="Hyperlink"/>
          <w:color w:val="0D0D0D"/>
          <w:u w:val="none"/>
        </w:rPr>
        <w:t>1</w:t>
      </w:r>
    </w:p>
    <w:p w:rsidR="002C2194" w:rsidRDefault="002C2194" w:rsidP="002C2194">
      <w:pPr>
        <w:pStyle w:val="TOC1"/>
        <w:rPr>
          <w:webHidden/>
        </w:rPr>
      </w:pPr>
      <w:r>
        <w:rPr>
          <w:rStyle w:val="Hyperlink"/>
          <w:color w:val="0D0D0D"/>
          <w:u w:val="none"/>
          <w:lang w:val="id-ID"/>
        </w:rPr>
        <w:tab/>
      </w:r>
      <w:r w:rsidR="00F314E3">
        <w:rPr>
          <w:rStyle w:val="Hyperlink"/>
          <w:color w:val="0D0D0D"/>
          <w:u w:val="none"/>
          <w:lang w:val="id-ID"/>
        </w:rPr>
        <w:t>5</w:t>
      </w:r>
      <w:r>
        <w:rPr>
          <w:rStyle w:val="Hyperlink"/>
          <w:color w:val="0D0D0D"/>
          <w:u w:val="none"/>
        </w:rPr>
        <w:t xml:space="preserve">.1 </w:t>
      </w:r>
      <w:r>
        <w:rPr>
          <w:rStyle w:val="Hyperlink"/>
          <w:color w:val="0D0D0D"/>
          <w:u w:val="none"/>
          <w:lang w:val="id-ID"/>
        </w:rPr>
        <w:t>PMA</w:t>
      </w:r>
      <w:r>
        <w:rPr>
          <w:rStyle w:val="Hyperlink"/>
          <w:color w:val="0D0D0D"/>
          <w:u w:val="none"/>
        </w:rPr>
        <w:tab/>
        <w:t>1</w:t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 w:rsidRPr="004B0ACB">
        <w:rPr>
          <w:rStyle w:val="Hyperlink"/>
          <w:color w:val="0D0D0D"/>
          <w:u w:val="none"/>
          <w:lang w:val="id-ID"/>
        </w:rPr>
        <w:tab/>
      </w:r>
      <w:r>
        <w:rPr>
          <w:webHidden/>
        </w:rPr>
        <w:t>4</w:t>
      </w:r>
    </w:p>
    <w:p w:rsidR="002C2194" w:rsidRPr="002F59F3" w:rsidRDefault="002C2194" w:rsidP="002C2194">
      <w:pPr>
        <w:pStyle w:val="TOC1"/>
        <w:rPr>
          <w:webHidden/>
          <w:lang w:val="id-ID"/>
        </w:rPr>
      </w:pPr>
      <w:r>
        <w:rPr>
          <w:rStyle w:val="Hyperlink"/>
          <w:color w:val="0D0D0D"/>
          <w:u w:val="none"/>
          <w:lang w:val="id-ID"/>
        </w:rPr>
        <w:tab/>
      </w:r>
      <w:r w:rsidR="00F314E3">
        <w:rPr>
          <w:rStyle w:val="Hyperlink"/>
          <w:color w:val="0D0D0D"/>
          <w:u w:val="none"/>
          <w:lang w:val="id-ID"/>
        </w:rPr>
        <w:t>5</w:t>
      </w:r>
      <w:r>
        <w:rPr>
          <w:rStyle w:val="Hyperlink"/>
          <w:color w:val="0D0D0D"/>
          <w:u w:val="none"/>
        </w:rPr>
        <w:t xml:space="preserve">.2 </w:t>
      </w:r>
      <w:r>
        <w:rPr>
          <w:rStyle w:val="Hyperlink"/>
          <w:color w:val="0D0D0D"/>
          <w:u w:val="none"/>
          <w:lang w:val="id-ID"/>
        </w:rPr>
        <w:t>PMDN</w:t>
      </w:r>
      <w:r w:rsidRPr="004B0ACB">
        <w:rPr>
          <w:rStyle w:val="Hyperlink"/>
          <w:color w:val="0D0D0D"/>
          <w:u w:val="none"/>
          <w:lang w:val="id-ID"/>
        </w:rPr>
        <w:tab/>
      </w:r>
      <w:r>
        <w:rPr>
          <w:webHidden/>
        </w:rPr>
        <w:t>12</w:t>
      </w:r>
    </w:p>
    <w:p w:rsidR="002C2194" w:rsidRPr="002F59F3" w:rsidRDefault="00F314E3" w:rsidP="002C2194">
      <w:pPr>
        <w:pStyle w:val="TOC1"/>
        <w:rPr>
          <w:webHidden/>
          <w:lang w:val="id-ID"/>
        </w:rPr>
      </w:pP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  <w:lang w:val="id-ID"/>
        </w:rPr>
        <w:t>5</w:t>
      </w:r>
      <w:r w:rsidR="002C2194">
        <w:rPr>
          <w:rStyle w:val="Hyperlink"/>
          <w:color w:val="0D0D0D"/>
          <w:u w:val="none"/>
        </w:rPr>
        <w:t>.</w:t>
      </w:r>
      <w:r>
        <w:rPr>
          <w:rStyle w:val="Hyperlink"/>
          <w:color w:val="0D0D0D"/>
          <w:u w:val="none"/>
          <w:lang w:val="id-ID"/>
        </w:rPr>
        <w:t>3</w:t>
      </w:r>
      <w:r w:rsidR="002C2194">
        <w:rPr>
          <w:rStyle w:val="Hyperlink"/>
          <w:color w:val="0D0D0D"/>
          <w:u w:val="none"/>
        </w:rPr>
        <w:t xml:space="preserve"> </w:t>
      </w:r>
      <w:r w:rsidR="002C2194">
        <w:rPr>
          <w:rStyle w:val="Hyperlink"/>
          <w:color w:val="0D0D0D"/>
          <w:u w:val="none"/>
          <w:lang w:val="id-ID"/>
        </w:rPr>
        <w:t>Non Fas</w:t>
      </w:r>
      <w:r w:rsidR="002C2194" w:rsidRPr="004B0ACB">
        <w:rPr>
          <w:rStyle w:val="Hyperlink"/>
          <w:color w:val="0D0D0D"/>
          <w:u w:val="none"/>
          <w:lang w:val="id-ID"/>
        </w:rPr>
        <w:tab/>
      </w:r>
      <w:r w:rsidR="002C2194">
        <w:rPr>
          <w:webHidden/>
        </w:rPr>
        <w:t>27</w:t>
      </w:r>
    </w:p>
    <w:p w:rsidR="002C2194" w:rsidRDefault="00F314E3" w:rsidP="002C2194">
      <w:pPr>
        <w:pStyle w:val="TOC1"/>
        <w:rPr>
          <w:rStyle w:val="Hyperlink"/>
          <w:color w:val="0D0D0D"/>
          <w:u w:val="none"/>
          <w:lang w:val="id-ID"/>
        </w:rPr>
      </w:pP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  <w:lang w:val="id-ID"/>
        </w:rPr>
        <w:t>5</w:t>
      </w:r>
      <w:r w:rsidR="002C2194">
        <w:rPr>
          <w:rStyle w:val="Hyperlink"/>
          <w:color w:val="0D0D0D"/>
          <w:u w:val="none"/>
        </w:rPr>
        <w:t>.</w:t>
      </w:r>
      <w:r>
        <w:rPr>
          <w:rStyle w:val="Hyperlink"/>
          <w:color w:val="0D0D0D"/>
          <w:u w:val="none"/>
          <w:lang w:val="id-ID"/>
        </w:rPr>
        <w:t>4</w:t>
      </w:r>
      <w:r w:rsidR="002C2194">
        <w:rPr>
          <w:rStyle w:val="Hyperlink"/>
          <w:color w:val="0D0D0D"/>
          <w:u w:val="none"/>
        </w:rPr>
        <w:t xml:space="preserve"> </w:t>
      </w:r>
      <w:r w:rsidR="002C2194">
        <w:rPr>
          <w:rStyle w:val="Hyperlink"/>
          <w:color w:val="0D0D0D"/>
          <w:u w:val="none"/>
          <w:lang w:val="id-ID"/>
        </w:rPr>
        <w:t>IU</w:t>
      </w:r>
      <w:r w:rsidR="002C2194">
        <w:rPr>
          <w:rStyle w:val="Hyperlink"/>
          <w:color w:val="0D0D0D"/>
          <w:u w:val="none"/>
        </w:rPr>
        <w:tab/>
        <w:t>48</w:t>
      </w:r>
      <w:r w:rsidR="002C2194">
        <w:rPr>
          <w:rStyle w:val="Hyperlink"/>
          <w:color w:val="0D0D0D"/>
          <w:u w:val="none"/>
        </w:rPr>
        <w:tab/>
      </w:r>
    </w:p>
    <w:p w:rsidR="002C2194" w:rsidRDefault="00F314E3" w:rsidP="002C2194">
      <w:pPr>
        <w:pStyle w:val="TOC1"/>
        <w:rPr>
          <w:webHidden/>
        </w:rPr>
      </w:pP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  <w:lang w:val="id-ID"/>
        </w:rPr>
        <w:t>5</w:t>
      </w:r>
      <w:r>
        <w:rPr>
          <w:rStyle w:val="Hyperlink"/>
          <w:color w:val="0D0D0D"/>
          <w:u w:val="none"/>
        </w:rPr>
        <w:t>.</w:t>
      </w:r>
      <w:r>
        <w:rPr>
          <w:rStyle w:val="Hyperlink"/>
          <w:color w:val="0D0D0D"/>
          <w:u w:val="none"/>
          <w:lang w:val="id-ID"/>
        </w:rPr>
        <w:t>5</w:t>
      </w:r>
      <w:r w:rsidR="002C2194">
        <w:rPr>
          <w:rStyle w:val="Hyperlink"/>
          <w:color w:val="0D0D0D"/>
          <w:u w:val="none"/>
        </w:rPr>
        <w:t xml:space="preserve"> </w:t>
      </w:r>
      <w:r w:rsidR="002C2194">
        <w:rPr>
          <w:rStyle w:val="Hyperlink"/>
          <w:color w:val="0D0D0D"/>
          <w:u w:val="none"/>
          <w:lang w:val="id-ID"/>
        </w:rPr>
        <w:t>Ekspor</w:t>
      </w:r>
      <w:r w:rsidR="002C2194">
        <w:rPr>
          <w:rStyle w:val="Hyperlink"/>
          <w:color w:val="0D0D0D"/>
          <w:u w:val="none"/>
        </w:rPr>
        <w:tab/>
        <w:t>48</w:t>
      </w:r>
      <w:r w:rsidR="002C2194">
        <w:rPr>
          <w:rStyle w:val="Hyperlink"/>
          <w:color w:val="0D0D0D"/>
          <w:u w:val="none"/>
        </w:rPr>
        <w:tab/>
      </w:r>
      <w:r w:rsidR="002C2194">
        <w:rPr>
          <w:rStyle w:val="Hyperlink"/>
          <w:color w:val="0D0D0D"/>
          <w:u w:val="none"/>
        </w:rPr>
        <w:tab/>
      </w:r>
      <w:r w:rsidR="002C2194">
        <w:rPr>
          <w:rStyle w:val="Hyperlink"/>
          <w:color w:val="0D0D0D"/>
          <w:u w:val="none"/>
        </w:rPr>
        <w:tab/>
      </w:r>
      <w:r w:rsidR="002C2194">
        <w:rPr>
          <w:rStyle w:val="Hyperlink"/>
          <w:color w:val="0D0D0D"/>
          <w:u w:val="none"/>
        </w:rPr>
        <w:tab/>
      </w:r>
      <w:r w:rsidR="002C2194">
        <w:rPr>
          <w:rStyle w:val="Hyperlink"/>
          <w:color w:val="0D0D0D"/>
          <w:u w:val="none"/>
        </w:rPr>
        <w:tab/>
      </w:r>
      <w:r w:rsidR="002C2194" w:rsidRPr="004B0ACB">
        <w:rPr>
          <w:rStyle w:val="Hyperlink"/>
          <w:color w:val="0D0D0D"/>
          <w:u w:val="none"/>
          <w:lang w:val="id-ID"/>
        </w:rPr>
        <w:tab/>
      </w:r>
      <w:r w:rsidR="002C2194">
        <w:rPr>
          <w:webHidden/>
        </w:rPr>
        <w:t>4</w:t>
      </w:r>
    </w:p>
    <w:p w:rsidR="002C2194" w:rsidRPr="001D3E5C" w:rsidRDefault="00F314E3" w:rsidP="002C2194">
      <w:pPr>
        <w:pStyle w:val="TOC1"/>
        <w:rPr>
          <w:webHidden/>
        </w:rPr>
      </w:pPr>
      <w:r>
        <w:rPr>
          <w:rStyle w:val="Hyperlink"/>
          <w:color w:val="0D0D0D"/>
          <w:u w:val="none"/>
          <w:lang w:val="id-ID"/>
        </w:rPr>
        <w:t>6</w:t>
      </w:r>
      <w:r w:rsidR="002C2194">
        <w:rPr>
          <w:rStyle w:val="Hyperlink"/>
          <w:color w:val="0D0D0D"/>
          <w:u w:val="none"/>
        </w:rPr>
        <w:t>. Menu</w:t>
      </w:r>
      <w:r w:rsidR="002C2194">
        <w:rPr>
          <w:rStyle w:val="Hyperlink"/>
          <w:color w:val="0D0D0D"/>
          <w:u w:val="none"/>
          <w:lang w:val="id-ID"/>
        </w:rPr>
        <w:t xml:space="preserve"> Laporan</w:t>
      </w:r>
      <w:r w:rsidR="002C2194" w:rsidRPr="004B0ACB">
        <w:rPr>
          <w:rStyle w:val="Hyperlink"/>
          <w:color w:val="0D0D0D"/>
          <w:u w:val="none"/>
          <w:lang w:val="id-ID"/>
        </w:rPr>
        <w:tab/>
      </w:r>
      <w:r w:rsidR="002C2194">
        <w:rPr>
          <w:rStyle w:val="Hyperlink"/>
          <w:color w:val="0D0D0D"/>
          <w:u w:val="none"/>
        </w:rPr>
        <w:t>1</w:t>
      </w:r>
    </w:p>
    <w:p w:rsidR="002C2194" w:rsidRDefault="002C2194" w:rsidP="002C2194">
      <w:pPr>
        <w:pStyle w:val="TOC1"/>
        <w:rPr>
          <w:webHidden/>
        </w:rPr>
      </w:pPr>
      <w:r>
        <w:rPr>
          <w:rStyle w:val="Hyperlink"/>
          <w:color w:val="0D0D0D"/>
          <w:u w:val="none"/>
          <w:lang w:val="id-ID"/>
        </w:rPr>
        <w:tab/>
      </w:r>
      <w:r w:rsidR="00F314E3">
        <w:rPr>
          <w:rStyle w:val="Hyperlink"/>
          <w:color w:val="0D0D0D"/>
          <w:u w:val="none"/>
          <w:lang w:val="id-ID"/>
        </w:rPr>
        <w:t>6</w:t>
      </w:r>
      <w:r>
        <w:rPr>
          <w:rStyle w:val="Hyperlink"/>
          <w:color w:val="0D0D0D"/>
          <w:u w:val="none"/>
        </w:rPr>
        <w:t xml:space="preserve">.1 </w:t>
      </w:r>
      <w:r>
        <w:rPr>
          <w:rStyle w:val="Hyperlink"/>
          <w:color w:val="0D0D0D"/>
          <w:u w:val="none"/>
          <w:lang w:val="id-ID"/>
        </w:rPr>
        <w:t>Triwulan</w:t>
      </w:r>
      <w:r>
        <w:rPr>
          <w:rStyle w:val="Hyperlink"/>
          <w:color w:val="0D0D0D"/>
          <w:u w:val="none"/>
        </w:rPr>
        <w:tab/>
        <w:t>1</w:t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 w:rsidRPr="004B0ACB">
        <w:rPr>
          <w:rStyle w:val="Hyperlink"/>
          <w:color w:val="0D0D0D"/>
          <w:u w:val="none"/>
          <w:lang w:val="id-ID"/>
        </w:rPr>
        <w:tab/>
      </w:r>
      <w:r>
        <w:rPr>
          <w:webHidden/>
        </w:rPr>
        <w:t>4</w:t>
      </w:r>
    </w:p>
    <w:p w:rsidR="002C2194" w:rsidRPr="002F59F3" w:rsidRDefault="002C2194" w:rsidP="002C2194">
      <w:pPr>
        <w:pStyle w:val="TOC1"/>
        <w:rPr>
          <w:webHidden/>
          <w:lang w:val="id-ID"/>
        </w:rPr>
      </w:pPr>
      <w:r>
        <w:rPr>
          <w:rStyle w:val="Hyperlink"/>
          <w:color w:val="0D0D0D"/>
          <w:u w:val="none"/>
          <w:lang w:val="id-ID"/>
        </w:rPr>
        <w:tab/>
      </w:r>
      <w:r w:rsidR="00F314E3">
        <w:rPr>
          <w:rStyle w:val="Hyperlink"/>
          <w:color w:val="0D0D0D"/>
          <w:u w:val="none"/>
          <w:lang w:val="id-ID"/>
        </w:rPr>
        <w:t>6</w:t>
      </w:r>
      <w:r>
        <w:rPr>
          <w:rStyle w:val="Hyperlink"/>
          <w:color w:val="0D0D0D"/>
          <w:u w:val="none"/>
        </w:rPr>
        <w:t xml:space="preserve">.2 </w:t>
      </w:r>
      <w:r>
        <w:rPr>
          <w:rStyle w:val="Hyperlink"/>
          <w:color w:val="0D0D0D"/>
          <w:u w:val="none"/>
          <w:lang w:val="id-ID"/>
        </w:rPr>
        <w:t>Semester</w:t>
      </w:r>
      <w:r w:rsidRPr="004B0ACB">
        <w:rPr>
          <w:rStyle w:val="Hyperlink"/>
          <w:color w:val="0D0D0D"/>
          <w:u w:val="none"/>
          <w:lang w:val="id-ID"/>
        </w:rPr>
        <w:tab/>
      </w:r>
      <w:r>
        <w:rPr>
          <w:webHidden/>
        </w:rPr>
        <w:t>12</w:t>
      </w:r>
    </w:p>
    <w:p w:rsidR="002C2194" w:rsidRPr="002F59F3" w:rsidRDefault="00F314E3" w:rsidP="002C2194">
      <w:pPr>
        <w:pStyle w:val="TOC1"/>
        <w:rPr>
          <w:webHidden/>
          <w:lang w:val="id-ID"/>
        </w:rPr>
      </w:pP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  <w:lang w:val="id-ID"/>
        </w:rPr>
        <w:t>6</w:t>
      </w:r>
      <w:r w:rsidR="002C2194">
        <w:rPr>
          <w:rStyle w:val="Hyperlink"/>
          <w:color w:val="0D0D0D"/>
          <w:u w:val="none"/>
        </w:rPr>
        <w:t>.</w:t>
      </w:r>
      <w:r>
        <w:rPr>
          <w:rStyle w:val="Hyperlink"/>
          <w:color w:val="0D0D0D"/>
          <w:u w:val="none"/>
          <w:lang w:val="id-ID"/>
        </w:rPr>
        <w:t>3</w:t>
      </w:r>
      <w:r w:rsidR="002C2194">
        <w:rPr>
          <w:rStyle w:val="Hyperlink"/>
          <w:color w:val="0D0D0D"/>
          <w:u w:val="none"/>
        </w:rPr>
        <w:t xml:space="preserve"> </w:t>
      </w:r>
      <w:r w:rsidR="002C2194">
        <w:rPr>
          <w:rStyle w:val="Hyperlink"/>
          <w:color w:val="0D0D0D"/>
          <w:u w:val="none"/>
          <w:lang w:val="id-ID"/>
        </w:rPr>
        <w:t>Tahunan</w:t>
      </w:r>
      <w:r w:rsidR="002C2194" w:rsidRPr="004B0ACB">
        <w:rPr>
          <w:rStyle w:val="Hyperlink"/>
          <w:color w:val="0D0D0D"/>
          <w:u w:val="none"/>
          <w:lang w:val="id-ID"/>
        </w:rPr>
        <w:tab/>
      </w:r>
      <w:r w:rsidR="002C2194">
        <w:rPr>
          <w:webHidden/>
        </w:rPr>
        <w:t>27</w:t>
      </w:r>
    </w:p>
    <w:p w:rsidR="002C2194" w:rsidRPr="001D3E5C" w:rsidRDefault="00F314E3" w:rsidP="002C2194">
      <w:pPr>
        <w:pStyle w:val="TOC1"/>
        <w:rPr>
          <w:webHidden/>
        </w:rPr>
      </w:pPr>
      <w:r>
        <w:rPr>
          <w:rStyle w:val="Hyperlink"/>
          <w:color w:val="0D0D0D"/>
          <w:u w:val="none"/>
          <w:lang w:val="id-ID"/>
        </w:rPr>
        <w:t>7</w:t>
      </w:r>
      <w:r w:rsidR="002C2194">
        <w:rPr>
          <w:rStyle w:val="Hyperlink"/>
          <w:color w:val="0D0D0D"/>
          <w:u w:val="none"/>
        </w:rPr>
        <w:t xml:space="preserve">. Menu </w:t>
      </w:r>
      <w:r w:rsidR="002C2194">
        <w:rPr>
          <w:rStyle w:val="Hyperlink"/>
          <w:color w:val="0D0D0D"/>
          <w:u w:val="none"/>
          <w:lang w:val="id-ID"/>
        </w:rPr>
        <w:t>Search Data Investasi</w:t>
      </w:r>
      <w:r w:rsidR="002C2194" w:rsidRPr="004B0ACB">
        <w:rPr>
          <w:rStyle w:val="Hyperlink"/>
          <w:color w:val="0D0D0D"/>
          <w:u w:val="none"/>
          <w:lang w:val="id-ID"/>
        </w:rPr>
        <w:tab/>
      </w:r>
      <w:r w:rsidR="002C2194">
        <w:rPr>
          <w:rStyle w:val="Hyperlink"/>
          <w:color w:val="0D0D0D"/>
          <w:u w:val="none"/>
        </w:rPr>
        <w:t>1</w:t>
      </w:r>
    </w:p>
    <w:p w:rsidR="002C2194" w:rsidRDefault="002C2194" w:rsidP="002C2194">
      <w:pPr>
        <w:pStyle w:val="TOC1"/>
        <w:rPr>
          <w:webHidden/>
        </w:rPr>
      </w:pPr>
      <w:r>
        <w:rPr>
          <w:rStyle w:val="Hyperlink"/>
          <w:color w:val="0D0D0D"/>
          <w:u w:val="none"/>
          <w:lang w:val="id-ID"/>
        </w:rPr>
        <w:tab/>
      </w:r>
      <w:r w:rsidR="00F314E3">
        <w:rPr>
          <w:rStyle w:val="Hyperlink"/>
          <w:color w:val="0D0D0D"/>
          <w:u w:val="none"/>
          <w:lang w:val="id-ID"/>
        </w:rPr>
        <w:t>7</w:t>
      </w:r>
      <w:r>
        <w:rPr>
          <w:rStyle w:val="Hyperlink"/>
          <w:color w:val="0D0D0D"/>
          <w:u w:val="none"/>
        </w:rPr>
        <w:t xml:space="preserve">.1 </w:t>
      </w:r>
      <w:r>
        <w:rPr>
          <w:rStyle w:val="Hyperlink"/>
          <w:color w:val="0D0D0D"/>
          <w:u w:val="none"/>
          <w:lang w:val="id-ID"/>
        </w:rPr>
        <w:t>Menurut Bidang Usaha</w:t>
      </w:r>
      <w:r>
        <w:rPr>
          <w:rStyle w:val="Hyperlink"/>
          <w:color w:val="0D0D0D"/>
          <w:u w:val="none"/>
        </w:rPr>
        <w:tab/>
        <w:t>1</w:t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 w:rsidRPr="004B0ACB">
        <w:rPr>
          <w:rStyle w:val="Hyperlink"/>
          <w:color w:val="0D0D0D"/>
          <w:u w:val="none"/>
          <w:lang w:val="id-ID"/>
        </w:rPr>
        <w:tab/>
      </w:r>
      <w:r>
        <w:rPr>
          <w:webHidden/>
        </w:rPr>
        <w:t>4</w:t>
      </w:r>
    </w:p>
    <w:p w:rsidR="002C2194" w:rsidRPr="002F59F3" w:rsidRDefault="002C2194" w:rsidP="002C2194">
      <w:pPr>
        <w:pStyle w:val="TOC1"/>
        <w:rPr>
          <w:webHidden/>
          <w:lang w:val="id-ID"/>
        </w:rPr>
      </w:pPr>
      <w:r>
        <w:rPr>
          <w:rStyle w:val="Hyperlink"/>
          <w:color w:val="0D0D0D"/>
          <w:u w:val="none"/>
          <w:lang w:val="id-ID"/>
        </w:rPr>
        <w:tab/>
      </w:r>
      <w:r w:rsidR="00F314E3">
        <w:rPr>
          <w:rStyle w:val="Hyperlink"/>
          <w:color w:val="0D0D0D"/>
          <w:u w:val="none"/>
          <w:lang w:val="id-ID"/>
        </w:rPr>
        <w:t>7</w:t>
      </w:r>
      <w:r>
        <w:rPr>
          <w:rStyle w:val="Hyperlink"/>
          <w:color w:val="0D0D0D"/>
          <w:u w:val="none"/>
        </w:rPr>
        <w:t xml:space="preserve">.2 </w:t>
      </w:r>
      <w:r>
        <w:rPr>
          <w:rStyle w:val="Hyperlink"/>
          <w:color w:val="0D0D0D"/>
          <w:u w:val="none"/>
          <w:lang w:val="id-ID"/>
        </w:rPr>
        <w:t xml:space="preserve">Menurut </w:t>
      </w:r>
      <w:r w:rsidR="00F314E3">
        <w:rPr>
          <w:rStyle w:val="Hyperlink"/>
          <w:color w:val="0D0D0D"/>
          <w:u w:val="none"/>
          <w:lang w:val="id-ID"/>
        </w:rPr>
        <w:t xml:space="preserve">Lokasi </w:t>
      </w:r>
      <w:r>
        <w:rPr>
          <w:rStyle w:val="Hyperlink"/>
          <w:color w:val="0D0D0D"/>
          <w:u w:val="none"/>
          <w:lang w:val="id-ID"/>
        </w:rPr>
        <w:t>Proyek</w:t>
      </w:r>
      <w:r w:rsidRPr="004B0ACB">
        <w:rPr>
          <w:rStyle w:val="Hyperlink"/>
          <w:color w:val="0D0D0D"/>
          <w:u w:val="none"/>
          <w:lang w:val="id-ID"/>
        </w:rPr>
        <w:tab/>
      </w:r>
      <w:r>
        <w:rPr>
          <w:webHidden/>
        </w:rPr>
        <w:t>12</w:t>
      </w:r>
    </w:p>
    <w:p w:rsidR="002C2194" w:rsidRPr="002F59F3" w:rsidRDefault="00F314E3" w:rsidP="002C2194">
      <w:pPr>
        <w:pStyle w:val="TOC1"/>
        <w:rPr>
          <w:webHidden/>
          <w:lang w:val="id-ID"/>
        </w:rPr>
      </w:pP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  <w:lang w:val="id-ID"/>
        </w:rPr>
        <w:t>7</w:t>
      </w:r>
      <w:r w:rsidR="002C2194">
        <w:rPr>
          <w:rStyle w:val="Hyperlink"/>
          <w:color w:val="0D0D0D"/>
          <w:u w:val="none"/>
        </w:rPr>
        <w:t xml:space="preserve">.9 </w:t>
      </w:r>
      <w:r>
        <w:rPr>
          <w:rStyle w:val="Hyperlink"/>
          <w:color w:val="0D0D0D"/>
          <w:u w:val="none"/>
          <w:lang w:val="id-ID"/>
        </w:rPr>
        <w:t>Menurut Asal Negara</w:t>
      </w:r>
      <w:r w:rsidR="002C2194" w:rsidRPr="004B0ACB">
        <w:rPr>
          <w:rStyle w:val="Hyperlink"/>
          <w:color w:val="0D0D0D"/>
          <w:u w:val="none"/>
          <w:lang w:val="id-ID"/>
        </w:rPr>
        <w:tab/>
      </w:r>
      <w:r w:rsidR="002C2194">
        <w:rPr>
          <w:webHidden/>
        </w:rPr>
        <w:t>27</w:t>
      </w:r>
    </w:p>
    <w:p w:rsidR="00F314E3" w:rsidRPr="001D3E5C" w:rsidRDefault="00F314E3" w:rsidP="00F314E3">
      <w:pPr>
        <w:pStyle w:val="TOC1"/>
        <w:rPr>
          <w:webHidden/>
        </w:rPr>
      </w:pPr>
      <w:r>
        <w:rPr>
          <w:rStyle w:val="Hyperlink"/>
          <w:color w:val="0D0D0D"/>
          <w:u w:val="none"/>
          <w:lang w:val="id-ID"/>
        </w:rPr>
        <w:t>8</w:t>
      </w:r>
      <w:r>
        <w:rPr>
          <w:rStyle w:val="Hyperlink"/>
          <w:color w:val="0D0D0D"/>
          <w:u w:val="none"/>
        </w:rPr>
        <w:t xml:space="preserve">. Menu </w:t>
      </w:r>
      <w:r>
        <w:rPr>
          <w:rStyle w:val="Hyperlink"/>
          <w:color w:val="0D0D0D"/>
          <w:u w:val="none"/>
          <w:lang w:val="id-ID"/>
        </w:rPr>
        <w:t>Setting</w:t>
      </w:r>
      <w:r w:rsidRPr="004B0ACB">
        <w:rPr>
          <w:rStyle w:val="Hyperlink"/>
          <w:color w:val="0D0D0D"/>
          <w:u w:val="none"/>
          <w:lang w:val="id-ID"/>
        </w:rPr>
        <w:tab/>
      </w:r>
      <w:r>
        <w:rPr>
          <w:rStyle w:val="Hyperlink"/>
          <w:color w:val="0D0D0D"/>
          <w:u w:val="none"/>
        </w:rPr>
        <w:t>1</w:t>
      </w:r>
    </w:p>
    <w:p w:rsidR="00F314E3" w:rsidRDefault="00F314E3" w:rsidP="00F314E3">
      <w:pPr>
        <w:pStyle w:val="TOC1"/>
        <w:rPr>
          <w:webHidden/>
        </w:rPr>
      </w:pPr>
      <w:r>
        <w:rPr>
          <w:rStyle w:val="Hyperlink"/>
          <w:color w:val="0D0D0D"/>
          <w:u w:val="none"/>
          <w:lang w:val="id-ID"/>
        </w:rPr>
        <w:tab/>
        <w:t>8</w:t>
      </w:r>
      <w:r>
        <w:rPr>
          <w:rStyle w:val="Hyperlink"/>
          <w:color w:val="0D0D0D"/>
          <w:u w:val="none"/>
        </w:rPr>
        <w:t xml:space="preserve">.1 </w:t>
      </w:r>
      <w:r>
        <w:rPr>
          <w:rStyle w:val="Hyperlink"/>
          <w:color w:val="0D0D0D"/>
          <w:u w:val="none"/>
          <w:lang w:val="id-ID"/>
        </w:rPr>
        <w:t>Kurs Dollar</w:t>
      </w:r>
      <w:r>
        <w:rPr>
          <w:rStyle w:val="Hyperlink"/>
          <w:color w:val="0D0D0D"/>
          <w:u w:val="none"/>
        </w:rPr>
        <w:tab/>
        <w:t>1</w:t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</w:rPr>
        <w:tab/>
      </w:r>
      <w:r w:rsidRPr="004B0ACB">
        <w:rPr>
          <w:rStyle w:val="Hyperlink"/>
          <w:color w:val="0D0D0D"/>
          <w:u w:val="none"/>
          <w:lang w:val="id-ID"/>
        </w:rPr>
        <w:tab/>
      </w:r>
      <w:r>
        <w:rPr>
          <w:webHidden/>
        </w:rPr>
        <w:t>4</w:t>
      </w:r>
    </w:p>
    <w:p w:rsidR="00F314E3" w:rsidRPr="002F59F3" w:rsidRDefault="00F314E3" w:rsidP="00F314E3">
      <w:pPr>
        <w:pStyle w:val="TOC1"/>
        <w:rPr>
          <w:webHidden/>
          <w:lang w:val="id-ID"/>
        </w:rPr>
      </w:pPr>
      <w:r>
        <w:rPr>
          <w:rStyle w:val="Hyperlink"/>
          <w:color w:val="0D0D0D"/>
          <w:u w:val="none"/>
          <w:lang w:val="id-ID"/>
        </w:rPr>
        <w:tab/>
        <w:t>8</w:t>
      </w:r>
      <w:r>
        <w:rPr>
          <w:rStyle w:val="Hyperlink"/>
          <w:color w:val="0D0D0D"/>
          <w:u w:val="none"/>
        </w:rPr>
        <w:t xml:space="preserve">.2 </w:t>
      </w:r>
      <w:r>
        <w:rPr>
          <w:rStyle w:val="Hyperlink"/>
          <w:color w:val="0D0D0D"/>
          <w:u w:val="none"/>
          <w:lang w:val="id-ID"/>
        </w:rPr>
        <w:t>User</w:t>
      </w:r>
      <w:r w:rsidRPr="004B0ACB">
        <w:rPr>
          <w:rStyle w:val="Hyperlink"/>
          <w:color w:val="0D0D0D"/>
          <w:u w:val="none"/>
          <w:lang w:val="id-ID"/>
        </w:rPr>
        <w:tab/>
      </w:r>
      <w:r>
        <w:rPr>
          <w:webHidden/>
        </w:rPr>
        <w:t>12</w:t>
      </w:r>
    </w:p>
    <w:p w:rsidR="00F314E3" w:rsidRPr="002F59F3" w:rsidRDefault="00F314E3" w:rsidP="00F314E3">
      <w:pPr>
        <w:pStyle w:val="TOC1"/>
        <w:rPr>
          <w:webHidden/>
          <w:lang w:val="id-ID"/>
        </w:rPr>
      </w:pPr>
      <w:r>
        <w:rPr>
          <w:rStyle w:val="Hyperlink"/>
          <w:color w:val="0D0D0D"/>
          <w:u w:val="none"/>
        </w:rPr>
        <w:tab/>
      </w:r>
      <w:r>
        <w:rPr>
          <w:rStyle w:val="Hyperlink"/>
          <w:color w:val="0D0D0D"/>
          <w:u w:val="none"/>
          <w:lang w:val="id-ID"/>
        </w:rPr>
        <w:t>8</w:t>
      </w:r>
      <w:r>
        <w:rPr>
          <w:rStyle w:val="Hyperlink"/>
          <w:color w:val="0D0D0D"/>
          <w:u w:val="none"/>
        </w:rPr>
        <w:t>.</w:t>
      </w:r>
      <w:r>
        <w:rPr>
          <w:rStyle w:val="Hyperlink"/>
          <w:color w:val="0D0D0D"/>
          <w:u w:val="none"/>
          <w:lang w:val="id-ID"/>
        </w:rPr>
        <w:t>3</w:t>
      </w:r>
      <w:r>
        <w:rPr>
          <w:rStyle w:val="Hyperlink"/>
          <w:color w:val="0D0D0D"/>
          <w:u w:val="none"/>
        </w:rPr>
        <w:t xml:space="preserve"> </w:t>
      </w:r>
      <w:r>
        <w:rPr>
          <w:rStyle w:val="Hyperlink"/>
          <w:color w:val="0D0D0D"/>
          <w:u w:val="none"/>
          <w:lang w:val="id-ID"/>
        </w:rPr>
        <w:t>Log Data</w:t>
      </w:r>
      <w:r w:rsidRPr="004B0ACB">
        <w:rPr>
          <w:rStyle w:val="Hyperlink"/>
          <w:color w:val="0D0D0D"/>
          <w:u w:val="none"/>
          <w:lang w:val="id-ID"/>
        </w:rPr>
        <w:tab/>
      </w:r>
      <w:r>
        <w:rPr>
          <w:webHidden/>
        </w:rPr>
        <w:t>27</w:t>
      </w:r>
    </w:p>
    <w:p w:rsidR="002C2194" w:rsidRPr="002C2194" w:rsidRDefault="002C2194" w:rsidP="002C2194">
      <w:pPr>
        <w:rPr>
          <w:webHidden/>
          <w:lang w:val="id-ID"/>
        </w:rPr>
      </w:pPr>
    </w:p>
    <w:p w:rsidR="00067BB0" w:rsidRPr="00AF73A1" w:rsidRDefault="00967A74" w:rsidP="00AF73A1">
      <w:pPr>
        <w:pStyle w:val="Heading1"/>
        <w:pageBreakBefore/>
        <w:numPr>
          <w:ilvl w:val="0"/>
          <w:numId w:val="0"/>
        </w:numPr>
        <w:tabs>
          <w:tab w:val="left" w:pos="0"/>
          <w:tab w:val="left" w:pos="550"/>
          <w:tab w:val="right" w:leader="dot" w:pos="9017"/>
          <w:tab w:val="right" w:leader="dot" w:pos="10965"/>
        </w:tabs>
        <w:suppressAutoHyphens/>
        <w:spacing w:after="0" w:line="276" w:lineRule="auto"/>
        <w:ind w:right="10"/>
        <w:rPr>
          <w:rFonts w:ascii="Calibri" w:hAnsi="Calibri" w:cs="Calibri"/>
          <w:sz w:val="20"/>
          <w:szCs w:val="20"/>
          <w:lang w:val="id-ID"/>
        </w:rPr>
      </w:pPr>
      <w:bookmarkStart w:id="4" w:name="_toc310"/>
      <w:bookmarkStart w:id="5" w:name="_Toc269637478"/>
      <w:bookmarkStart w:id="6" w:name="_Toc287428897"/>
      <w:bookmarkStart w:id="7" w:name="_Toc315940913"/>
      <w:bookmarkEnd w:id="1"/>
      <w:bookmarkEnd w:id="2"/>
      <w:bookmarkEnd w:id="3"/>
      <w:bookmarkEnd w:id="4"/>
      <w:r w:rsidRPr="00F54FD0">
        <w:rPr>
          <w:rFonts w:ascii="Calibri" w:hAnsi="Calibri" w:cs="Calibri"/>
          <w:sz w:val="20"/>
          <w:szCs w:val="20"/>
        </w:rPr>
        <w:lastRenderedPageBreak/>
        <w:t xml:space="preserve">1. </w:t>
      </w:r>
      <w:r w:rsidR="00067BB0" w:rsidRPr="00F54FD0">
        <w:rPr>
          <w:rFonts w:ascii="Calibri" w:hAnsi="Calibri" w:cs="Calibri"/>
          <w:sz w:val="20"/>
          <w:szCs w:val="20"/>
        </w:rPr>
        <w:t>Deskripsi Singk</w:t>
      </w:r>
      <w:bookmarkEnd w:id="5"/>
      <w:bookmarkEnd w:id="6"/>
      <w:bookmarkEnd w:id="7"/>
      <w:r w:rsidR="00AF73A1">
        <w:rPr>
          <w:rFonts w:ascii="Calibri" w:hAnsi="Calibri" w:cs="Calibri"/>
          <w:sz w:val="20"/>
          <w:szCs w:val="20"/>
          <w:lang w:val="id-ID"/>
        </w:rPr>
        <w:t>at</w:t>
      </w:r>
    </w:p>
    <w:p w:rsidR="00670580" w:rsidRPr="00F314E3" w:rsidRDefault="00670580" w:rsidP="00AF73A1">
      <w:pPr>
        <w:rPr>
          <w:lang w:val="id-ID"/>
        </w:rPr>
      </w:pPr>
      <w:bookmarkStart w:id="8" w:name="_Toc269637479"/>
      <w:bookmarkStart w:id="9" w:name="_Toc287428898"/>
      <w:bookmarkStart w:id="10" w:name="_Toc254104692"/>
      <w:r w:rsidRPr="00F54FD0">
        <w:rPr>
          <w:rStyle w:val="hps"/>
          <w:rFonts w:cs="Calibri"/>
          <w:szCs w:val="20"/>
          <w:lang w:val="id-ID"/>
        </w:rPr>
        <w:t xml:space="preserve">Modul ini dikembangkan untuk </w:t>
      </w:r>
      <w:r w:rsidR="00D94C74" w:rsidRPr="00F54FD0">
        <w:rPr>
          <w:rStyle w:val="hps"/>
          <w:rFonts w:cs="Calibri"/>
          <w:szCs w:val="20"/>
        </w:rPr>
        <w:t xml:space="preserve">memudahkan para user </w:t>
      </w:r>
      <w:r w:rsidR="00083835" w:rsidRPr="00F54FD0">
        <w:rPr>
          <w:rStyle w:val="hps"/>
          <w:rFonts w:cs="Calibri"/>
          <w:szCs w:val="20"/>
        </w:rPr>
        <w:t xml:space="preserve">pada </w:t>
      </w:r>
      <w:r w:rsidR="00F314E3">
        <w:rPr>
          <w:rStyle w:val="hps"/>
          <w:rFonts w:cs="Calibri"/>
          <w:szCs w:val="20"/>
        </w:rPr>
        <w:t xml:space="preserve">saat menjalankan </w:t>
      </w:r>
      <w:r w:rsidR="00F314E3">
        <w:rPr>
          <w:rStyle w:val="hps"/>
          <w:rFonts w:cs="Calibri"/>
          <w:szCs w:val="20"/>
          <w:lang w:val="id-ID"/>
        </w:rPr>
        <w:t>Sistem Database Investasi Jawa Timur</w:t>
      </w:r>
      <w:r w:rsidR="00AF73A1">
        <w:rPr>
          <w:rStyle w:val="hps"/>
          <w:rFonts w:cs="Calibri"/>
          <w:szCs w:val="20"/>
          <w:lang w:val="id-ID"/>
        </w:rPr>
        <w:t>.</w:t>
      </w:r>
    </w:p>
    <w:p w:rsidR="00067BB0" w:rsidRPr="00F314E3" w:rsidRDefault="00D94C74" w:rsidP="00CB46BC">
      <w:pPr>
        <w:pStyle w:val="Heading1"/>
        <w:numPr>
          <w:ilvl w:val="0"/>
          <w:numId w:val="0"/>
        </w:numPr>
        <w:tabs>
          <w:tab w:val="left" w:pos="0"/>
          <w:tab w:val="left" w:pos="270"/>
        </w:tabs>
        <w:suppressAutoHyphens/>
        <w:spacing w:line="276" w:lineRule="auto"/>
        <w:ind w:left="360" w:hanging="360"/>
        <w:rPr>
          <w:rFonts w:ascii="Calibri" w:hAnsi="Calibri" w:cs="Calibri"/>
          <w:sz w:val="20"/>
          <w:szCs w:val="20"/>
          <w:lang w:val="id-ID"/>
        </w:rPr>
      </w:pPr>
      <w:bookmarkStart w:id="11" w:name="_Toc315940914"/>
      <w:bookmarkEnd w:id="8"/>
      <w:bookmarkEnd w:id="9"/>
      <w:bookmarkEnd w:id="10"/>
      <w:r w:rsidRPr="00F54FD0">
        <w:rPr>
          <w:rFonts w:ascii="Calibri" w:hAnsi="Calibri" w:cs="Calibri"/>
          <w:sz w:val="20"/>
          <w:szCs w:val="20"/>
          <w:lang w:val="en-US"/>
        </w:rPr>
        <w:t>2</w:t>
      </w:r>
      <w:r w:rsidR="00CB46BC" w:rsidRPr="00F54FD0">
        <w:rPr>
          <w:rFonts w:ascii="Calibri" w:hAnsi="Calibri" w:cs="Calibri"/>
          <w:sz w:val="20"/>
          <w:szCs w:val="20"/>
        </w:rPr>
        <w:t>.</w:t>
      </w:r>
      <w:bookmarkEnd w:id="11"/>
      <w:r w:rsidR="003B3590" w:rsidRPr="00F54FD0">
        <w:rPr>
          <w:rFonts w:ascii="Calibri" w:hAnsi="Calibri" w:cs="Calibri"/>
          <w:sz w:val="20"/>
          <w:szCs w:val="20"/>
        </w:rPr>
        <w:t xml:space="preserve"> Menu </w:t>
      </w:r>
      <w:r w:rsidR="00F314E3">
        <w:rPr>
          <w:rFonts w:ascii="Calibri" w:hAnsi="Calibri" w:cs="Calibri"/>
          <w:sz w:val="20"/>
          <w:szCs w:val="20"/>
          <w:lang w:val="id-ID"/>
        </w:rPr>
        <w:t>Dashboard</w:t>
      </w:r>
    </w:p>
    <w:p w:rsidR="00D94C74" w:rsidRPr="00F314E3" w:rsidRDefault="00D94C74" w:rsidP="00AF73A1">
      <w:pPr>
        <w:rPr>
          <w:szCs w:val="20"/>
          <w:lang w:val="id-ID" w:eastAsia="x-none"/>
        </w:rPr>
      </w:pPr>
      <w:r w:rsidRPr="00F54FD0">
        <w:rPr>
          <w:szCs w:val="20"/>
          <w:lang w:eastAsia="x-none"/>
        </w:rPr>
        <w:t xml:space="preserve">Menu </w:t>
      </w:r>
      <w:r w:rsidR="00F314E3">
        <w:rPr>
          <w:szCs w:val="20"/>
          <w:lang w:val="id-ID" w:eastAsia="x-none"/>
        </w:rPr>
        <w:t>Das</w:t>
      </w:r>
      <w:bookmarkStart w:id="12" w:name="_GoBack"/>
      <w:bookmarkEnd w:id="12"/>
      <w:r w:rsidR="00F314E3">
        <w:rPr>
          <w:szCs w:val="20"/>
          <w:lang w:val="id-ID" w:eastAsia="x-none"/>
        </w:rPr>
        <w:t>hboard</w:t>
      </w:r>
      <w:r w:rsidR="00F314E3">
        <w:rPr>
          <w:szCs w:val="20"/>
          <w:lang w:eastAsia="x-none"/>
        </w:rPr>
        <w:t xml:space="preserve"> merupakan menu yang </w:t>
      </w:r>
      <w:r w:rsidR="00F314E3">
        <w:rPr>
          <w:szCs w:val="20"/>
          <w:lang w:val="id-ID" w:eastAsia="x-none"/>
        </w:rPr>
        <w:t xml:space="preserve">berisi informasi Sistem Database Investasi Jawa Timur yang dirangkum dengan berbagai </w:t>
      </w:r>
      <w:r w:rsidR="00AF73A1">
        <w:rPr>
          <w:szCs w:val="20"/>
          <w:lang w:val="id-ID" w:eastAsia="x-none"/>
        </w:rPr>
        <w:t>jenis diagram dan tabel.</w:t>
      </w:r>
    </w:p>
    <w:p w:rsidR="00670580" w:rsidRPr="00F54FD0" w:rsidRDefault="00AF73A1" w:rsidP="00901DB9">
      <w:pPr>
        <w:numPr>
          <w:ilvl w:val="1"/>
          <w:numId w:val="3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>Kinerja Investasi</w:t>
      </w:r>
    </w:p>
    <w:p w:rsidR="003E18BD" w:rsidRPr="00F54FD0" w:rsidRDefault="00B061F4" w:rsidP="00AF73A1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Kinerja Investasi</w:t>
      </w:r>
      <w:r w:rsidR="003E18BD" w:rsidRPr="00F54FD0">
        <w:rPr>
          <w:sz w:val="20"/>
          <w:szCs w:val="20"/>
        </w:rPr>
        <w:t xml:space="preserve">. Untuk menampilkan menu ini,arahkan ke menu </w:t>
      </w:r>
      <w:r>
        <w:rPr>
          <w:b/>
          <w:sz w:val="20"/>
          <w:szCs w:val="20"/>
          <w:lang w:val="id-ID"/>
        </w:rPr>
        <w:t>Dashboard</w:t>
      </w:r>
      <w:r w:rsidR="003E18BD" w:rsidRPr="00F54FD0">
        <w:rPr>
          <w:sz w:val="20"/>
          <w:szCs w:val="20"/>
        </w:rPr>
        <w:t>(</w:t>
      </w:r>
      <w:r w:rsidR="003E18BD" w:rsidRPr="00F54FD0">
        <w:rPr>
          <w:i/>
          <w:sz w:val="20"/>
          <w:szCs w:val="20"/>
        </w:rPr>
        <w:t>klik</w:t>
      </w:r>
      <w:r w:rsidR="003E18BD"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Kinerja Investasi</w:t>
      </w:r>
      <w:r w:rsidR="003E18BD" w:rsidRPr="00F54FD0">
        <w:rPr>
          <w:sz w:val="20"/>
          <w:szCs w:val="20"/>
        </w:rPr>
        <w:t>(</w:t>
      </w:r>
      <w:r w:rsidR="003E18BD" w:rsidRPr="00F54FD0">
        <w:rPr>
          <w:i/>
          <w:sz w:val="20"/>
          <w:szCs w:val="20"/>
        </w:rPr>
        <w:t>klik</w:t>
      </w:r>
      <w:r w:rsidR="003E18BD" w:rsidRPr="00F54FD0">
        <w:rPr>
          <w:sz w:val="20"/>
          <w:szCs w:val="20"/>
        </w:rPr>
        <w:t xml:space="preserve">). Maka akan tampil </w:t>
      </w:r>
      <w:r>
        <w:rPr>
          <w:sz w:val="20"/>
          <w:szCs w:val="20"/>
          <w:lang w:val="id-ID"/>
        </w:rPr>
        <w:t>Dashboard</w:t>
      </w:r>
      <w:r w:rsidR="003E18BD"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Kinerja Investasi</w:t>
      </w:r>
      <w:r w:rsidR="007E75EB" w:rsidRPr="00F54FD0">
        <w:rPr>
          <w:b/>
          <w:sz w:val="20"/>
          <w:szCs w:val="20"/>
        </w:rPr>
        <w:t xml:space="preserve"> </w:t>
      </w:r>
      <w:r w:rsidR="003E18BD" w:rsidRPr="00F54FD0">
        <w:rPr>
          <w:sz w:val="20"/>
          <w:szCs w:val="20"/>
        </w:rPr>
        <w:t>sebagai berikut :</w:t>
      </w:r>
    </w:p>
    <w:p w:rsidR="007E75EB" w:rsidRPr="00F54FD0" w:rsidRDefault="005F578F" w:rsidP="006872B7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19395" cy="1558290"/>
            <wp:effectExtent l="0" t="0" r="0" b="3810"/>
            <wp:docPr id="189" name="Picture 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5EB" w:rsidRPr="00F54FD0" w:rsidRDefault="006872B7" w:rsidP="006872B7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Form Filter Kinerja Investasi beri</w:t>
      </w:r>
      <w:r w:rsidR="007E75EB" w:rsidRPr="00F54FD0">
        <w:rPr>
          <w:sz w:val="20"/>
          <w:szCs w:val="20"/>
        </w:rPr>
        <w:t>si informasi sebagai berikut:</w:t>
      </w:r>
    </w:p>
    <w:p w:rsidR="007E75EB" w:rsidRPr="00F54FD0" w:rsidRDefault="006872B7" w:rsidP="0016386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Tahun </w:t>
      </w:r>
    </w:p>
    <w:p w:rsidR="007E75EB" w:rsidRPr="00F54FD0" w:rsidRDefault="006872B7" w:rsidP="0016386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Negara</w:t>
      </w:r>
    </w:p>
    <w:p w:rsidR="007E75EB" w:rsidRPr="00F54FD0" w:rsidRDefault="006872B7" w:rsidP="0016386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Lokasi</w:t>
      </w:r>
    </w:p>
    <w:p w:rsidR="007E75EB" w:rsidRPr="00F54FD0" w:rsidRDefault="006872B7" w:rsidP="0016386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Bidang Usaha</w:t>
      </w:r>
    </w:p>
    <w:p w:rsidR="007E75EB" w:rsidRDefault="00FD351C" w:rsidP="006872B7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Untuk mencari data </w:t>
      </w:r>
      <w:r w:rsidR="006872B7">
        <w:rPr>
          <w:sz w:val="20"/>
          <w:szCs w:val="20"/>
          <w:lang w:val="id-ID"/>
        </w:rPr>
        <w:t>dapat berdasarkan Tahun,Negara,Lokasi,dan Bidang Usaha</w:t>
      </w:r>
      <w:r w:rsidR="007E75EB" w:rsidRPr="00F54FD0">
        <w:rPr>
          <w:sz w:val="20"/>
          <w:szCs w:val="20"/>
          <w:lang w:val="sv-SE"/>
        </w:rPr>
        <w:t xml:space="preserve">. </w:t>
      </w:r>
      <w:r>
        <w:rPr>
          <w:sz w:val="20"/>
          <w:szCs w:val="20"/>
          <w:lang w:val="id-ID"/>
        </w:rPr>
        <w:t xml:space="preserve">Pilih Filter berdasarkan informasi yang akan dicari kemudian klik 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604520" cy="270510"/>
            <wp:effectExtent l="0" t="0" r="5080" b="0"/>
            <wp:docPr id="188" name="Picture 21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revie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data sebagai berikut:</w:t>
      </w:r>
    </w:p>
    <w:p w:rsidR="007E75EB" w:rsidRDefault="005F578F" w:rsidP="00315FC7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19395" cy="2266315"/>
            <wp:effectExtent l="0" t="0" r="0" b="635"/>
            <wp:docPr id="187" name="Picture 2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5FC7" w:rsidRDefault="00315FC7" w:rsidP="00315FC7">
      <w:pPr>
        <w:pStyle w:val="NoSpacing"/>
        <w:ind w:left="426"/>
        <w:jc w:val="both"/>
        <w:rPr>
          <w:sz w:val="20"/>
          <w:szCs w:val="20"/>
          <w:lang w:val="id-ID"/>
        </w:rPr>
      </w:pPr>
    </w:p>
    <w:p w:rsidR="00315FC7" w:rsidRPr="00315FC7" w:rsidRDefault="00315FC7" w:rsidP="00315FC7">
      <w:pPr>
        <w:pStyle w:val="NoSpacing"/>
        <w:ind w:left="426"/>
        <w:jc w:val="both"/>
        <w:rPr>
          <w:sz w:val="20"/>
          <w:szCs w:val="20"/>
          <w:lang w:val="id-ID"/>
        </w:rPr>
      </w:pPr>
    </w:p>
    <w:p w:rsidR="00FD351C" w:rsidRPr="00F54FD0" w:rsidRDefault="00FD351C" w:rsidP="00FD351C">
      <w:pPr>
        <w:numPr>
          <w:ilvl w:val="1"/>
          <w:numId w:val="3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>Realisasi Investasi</w:t>
      </w:r>
    </w:p>
    <w:p w:rsidR="00FD351C" w:rsidRPr="00F54FD0" w:rsidRDefault="00FD351C" w:rsidP="00FD351C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Realisasi Investasi</w:t>
      </w:r>
      <w:r w:rsidRPr="00F54FD0">
        <w:rPr>
          <w:sz w:val="20"/>
          <w:szCs w:val="20"/>
        </w:rPr>
        <w:t xml:space="preserve">. Untuk menampilkan menu ini,arahkan ke menu </w:t>
      </w:r>
      <w:r>
        <w:rPr>
          <w:b/>
          <w:sz w:val="20"/>
          <w:szCs w:val="20"/>
          <w:lang w:val="id-ID"/>
        </w:rPr>
        <w:t>Dashboard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Realisasi Investasi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). Maka akan tampil </w:t>
      </w:r>
      <w:r>
        <w:rPr>
          <w:sz w:val="20"/>
          <w:szCs w:val="20"/>
          <w:lang w:val="id-ID"/>
        </w:rPr>
        <w:t>Dashboard</w:t>
      </w:r>
      <w:r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Realisasi</w:t>
      </w:r>
      <w:r w:rsidRPr="00F54FD0">
        <w:rPr>
          <w:b/>
          <w:sz w:val="20"/>
          <w:szCs w:val="20"/>
        </w:rPr>
        <w:t xml:space="preserve"> </w:t>
      </w:r>
      <w:r w:rsidRPr="00F54FD0">
        <w:rPr>
          <w:sz w:val="20"/>
          <w:szCs w:val="20"/>
        </w:rPr>
        <w:t>sebagai berikut :</w:t>
      </w:r>
    </w:p>
    <w:p w:rsidR="00FD351C" w:rsidRPr="00F54FD0" w:rsidRDefault="005F578F" w:rsidP="00FD351C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>
            <wp:extent cx="5247640" cy="1550670"/>
            <wp:effectExtent l="0" t="0" r="0" b="0"/>
            <wp:docPr id="186" name="Picture 2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1C" w:rsidRPr="00F54FD0" w:rsidRDefault="00FD351C" w:rsidP="00FD351C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Form Filter </w:t>
      </w:r>
      <w:r w:rsidR="00961A21">
        <w:rPr>
          <w:sz w:val="20"/>
          <w:szCs w:val="20"/>
          <w:lang w:val="id-ID"/>
        </w:rPr>
        <w:t>Realisasi</w:t>
      </w:r>
      <w:r>
        <w:rPr>
          <w:sz w:val="20"/>
          <w:szCs w:val="20"/>
          <w:lang w:val="id-ID"/>
        </w:rPr>
        <w:t xml:space="preserve"> Investasi beri</w:t>
      </w:r>
      <w:r w:rsidRPr="00F54FD0">
        <w:rPr>
          <w:sz w:val="20"/>
          <w:szCs w:val="20"/>
        </w:rPr>
        <w:t>si informasi sebagai berikut:</w:t>
      </w:r>
    </w:p>
    <w:p w:rsidR="00FD351C" w:rsidRPr="00F54FD0" w:rsidRDefault="00FD351C" w:rsidP="00FD351C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Tahun </w:t>
      </w:r>
    </w:p>
    <w:p w:rsidR="00FD351C" w:rsidRPr="00F54FD0" w:rsidRDefault="00FD351C" w:rsidP="00FD351C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Negara</w:t>
      </w:r>
    </w:p>
    <w:p w:rsidR="00FD351C" w:rsidRPr="00F54FD0" w:rsidRDefault="00FD351C" w:rsidP="00FD351C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Lokasi</w:t>
      </w:r>
    </w:p>
    <w:p w:rsidR="00FD351C" w:rsidRPr="00F54FD0" w:rsidRDefault="00FD351C" w:rsidP="00FD351C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Bidang Usaha</w:t>
      </w:r>
    </w:p>
    <w:p w:rsidR="00FD351C" w:rsidRDefault="00FD351C" w:rsidP="00FD351C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Untuk mencari data dapat berdasarkan Tahun,Negara,Lokasi,dan Bidang Usaha</w:t>
      </w:r>
      <w:r w:rsidRPr="00F54FD0">
        <w:rPr>
          <w:sz w:val="20"/>
          <w:szCs w:val="20"/>
          <w:lang w:val="sv-SE"/>
        </w:rPr>
        <w:t xml:space="preserve">. </w:t>
      </w:r>
      <w:r>
        <w:rPr>
          <w:sz w:val="20"/>
          <w:szCs w:val="20"/>
          <w:lang w:val="id-ID"/>
        </w:rPr>
        <w:t xml:space="preserve">Pilih Filter berdasarkan informasi yang akan dicari kemudian klik 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604520" cy="270510"/>
            <wp:effectExtent l="0" t="0" r="5080" b="0"/>
            <wp:docPr id="24" name="Picture 24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revie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data sebagai berikut:</w:t>
      </w:r>
    </w:p>
    <w:p w:rsidR="00FD351C" w:rsidRDefault="005F578F" w:rsidP="00FD351C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35270" cy="3235960"/>
            <wp:effectExtent l="0" t="0" r="0" b="2540"/>
            <wp:docPr id="25" name="Picture 2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27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5FC7" w:rsidRDefault="00315FC7" w:rsidP="00FD351C">
      <w:pPr>
        <w:pStyle w:val="NoSpacing"/>
        <w:ind w:left="426"/>
        <w:jc w:val="both"/>
        <w:rPr>
          <w:sz w:val="20"/>
          <w:szCs w:val="20"/>
          <w:lang w:val="id-ID"/>
        </w:rPr>
      </w:pPr>
    </w:p>
    <w:p w:rsidR="00315FC7" w:rsidRPr="00F54FD0" w:rsidRDefault="00961A21" w:rsidP="00315FC7">
      <w:pPr>
        <w:numPr>
          <w:ilvl w:val="1"/>
          <w:numId w:val="3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>Persetujuan Izin Perinsip</w:t>
      </w:r>
    </w:p>
    <w:p w:rsidR="00315FC7" w:rsidRPr="00F54FD0" w:rsidRDefault="00961A21" w:rsidP="00315FC7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Persetujuan Izin Perinsip</w:t>
      </w:r>
      <w:r w:rsidR="00315FC7" w:rsidRPr="00F54FD0">
        <w:rPr>
          <w:sz w:val="20"/>
          <w:szCs w:val="20"/>
        </w:rPr>
        <w:t xml:space="preserve">. Untuk menampilkan menu ini,arahkan ke menu </w:t>
      </w:r>
      <w:r w:rsidR="00315FC7">
        <w:rPr>
          <w:b/>
          <w:sz w:val="20"/>
          <w:szCs w:val="20"/>
          <w:lang w:val="id-ID"/>
        </w:rPr>
        <w:t>Dashboard</w:t>
      </w:r>
      <w:r w:rsidR="00315FC7" w:rsidRPr="00F54FD0">
        <w:rPr>
          <w:sz w:val="20"/>
          <w:szCs w:val="20"/>
        </w:rPr>
        <w:t>(</w:t>
      </w:r>
      <w:r w:rsidR="00315FC7" w:rsidRPr="00F54FD0">
        <w:rPr>
          <w:i/>
          <w:sz w:val="20"/>
          <w:szCs w:val="20"/>
        </w:rPr>
        <w:t>klik</w:t>
      </w:r>
      <w:r w:rsidR="00315FC7"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Persetujuan Izin Perinsip</w:t>
      </w:r>
      <w:r w:rsidR="00315FC7" w:rsidRPr="00F54FD0">
        <w:rPr>
          <w:sz w:val="20"/>
          <w:szCs w:val="20"/>
        </w:rPr>
        <w:t>(</w:t>
      </w:r>
      <w:r w:rsidR="00315FC7" w:rsidRPr="00F54FD0">
        <w:rPr>
          <w:i/>
          <w:sz w:val="20"/>
          <w:szCs w:val="20"/>
        </w:rPr>
        <w:t>klik</w:t>
      </w:r>
      <w:r w:rsidR="00315FC7" w:rsidRPr="00F54FD0">
        <w:rPr>
          <w:sz w:val="20"/>
          <w:szCs w:val="20"/>
        </w:rPr>
        <w:t xml:space="preserve">). Maka akan tampil </w:t>
      </w:r>
      <w:r w:rsidR="00315FC7">
        <w:rPr>
          <w:sz w:val="20"/>
          <w:szCs w:val="20"/>
          <w:lang w:val="id-ID"/>
        </w:rPr>
        <w:t>Dashboard</w:t>
      </w:r>
      <w:r w:rsidR="00315FC7"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Persetujuan Izin Perinsip</w:t>
      </w:r>
      <w:r w:rsidR="00315FC7" w:rsidRPr="00F54FD0">
        <w:rPr>
          <w:b/>
          <w:sz w:val="20"/>
          <w:szCs w:val="20"/>
        </w:rPr>
        <w:t xml:space="preserve"> </w:t>
      </w:r>
      <w:r w:rsidR="00315FC7" w:rsidRPr="00F54FD0">
        <w:rPr>
          <w:sz w:val="20"/>
          <w:szCs w:val="20"/>
        </w:rPr>
        <w:t>sebagai berikut :</w:t>
      </w:r>
    </w:p>
    <w:p w:rsidR="00315FC7" w:rsidRPr="00F54FD0" w:rsidRDefault="005F578F" w:rsidP="00315FC7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03520" cy="1542415"/>
            <wp:effectExtent l="0" t="0" r="0" b="635"/>
            <wp:docPr id="26" name="Picture 2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5FC7" w:rsidRPr="00F54FD0" w:rsidRDefault="00315FC7" w:rsidP="00315FC7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Form Filter </w:t>
      </w:r>
      <w:r w:rsidR="00961A21">
        <w:rPr>
          <w:sz w:val="20"/>
          <w:szCs w:val="20"/>
          <w:lang w:val="id-ID"/>
        </w:rPr>
        <w:t>Persetujuan Izin Perinsip</w:t>
      </w:r>
      <w:r>
        <w:rPr>
          <w:sz w:val="20"/>
          <w:szCs w:val="20"/>
          <w:lang w:val="id-ID"/>
        </w:rPr>
        <w:t xml:space="preserve"> beri</w:t>
      </w:r>
      <w:r w:rsidRPr="00F54FD0">
        <w:rPr>
          <w:sz w:val="20"/>
          <w:szCs w:val="20"/>
        </w:rPr>
        <w:t>si informasi sebagai berikut:</w:t>
      </w:r>
    </w:p>
    <w:p w:rsidR="00315FC7" w:rsidRPr="00F54FD0" w:rsidRDefault="00315FC7" w:rsidP="00315FC7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Tahun </w:t>
      </w:r>
    </w:p>
    <w:p w:rsidR="00315FC7" w:rsidRPr="00F54FD0" w:rsidRDefault="00315FC7" w:rsidP="00315FC7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lastRenderedPageBreak/>
        <w:t>Negara</w:t>
      </w:r>
    </w:p>
    <w:p w:rsidR="00315FC7" w:rsidRPr="00F54FD0" w:rsidRDefault="00315FC7" w:rsidP="00315FC7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Lokasi</w:t>
      </w:r>
    </w:p>
    <w:p w:rsidR="00315FC7" w:rsidRPr="00F54FD0" w:rsidRDefault="00315FC7" w:rsidP="00315FC7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Bidang Usaha</w:t>
      </w:r>
    </w:p>
    <w:p w:rsidR="00315FC7" w:rsidRDefault="00315FC7" w:rsidP="00315FC7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Untuk mencari data dapat berdasarkan Tahun,Negara,Lokasi,dan Bidang Usaha</w:t>
      </w:r>
      <w:r w:rsidRPr="00F54FD0">
        <w:rPr>
          <w:sz w:val="20"/>
          <w:szCs w:val="20"/>
          <w:lang w:val="sv-SE"/>
        </w:rPr>
        <w:t xml:space="preserve">. </w:t>
      </w:r>
      <w:r>
        <w:rPr>
          <w:sz w:val="20"/>
          <w:szCs w:val="20"/>
          <w:lang w:val="id-ID"/>
        </w:rPr>
        <w:t xml:space="preserve">Pilih Filter berdasarkan informasi yang akan dicari kemudian klik 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604520" cy="270510"/>
            <wp:effectExtent l="0" t="0" r="5080" b="0"/>
            <wp:docPr id="27" name="Picture 27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revie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data sebagai berikut:</w:t>
      </w:r>
    </w:p>
    <w:p w:rsidR="00315FC7" w:rsidRDefault="005F578F" w:rsidP="00315FC7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295265" cy="2138680"/>
            <wp:effectExtent l="0" t="0" r="635" b="0"/>
            <wp:docPr id="28" name="Picture 28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A21" w:rsidRDefault="00961A21" w:rsidP="00315FC7">
      <w:pPr>
        <w:pStyle w:val="NoSpacing"/>
        <w:ind w:left="426"/>
        <w:jc w:val="both"/>
        <w:rPr>
          <w:sz w:val="20"/>
          <w:szCs w:val="20"/>
          <w:lang w:val="id-ID"/>
        </w:rPr>
      </w:pPr>
    </w:p>
    <w:p w:rsidR="00961A21" w:rsidRPr="00F54FD0" w:rsidRDefault="00961A21" w:rsidP="00961A21">
      <w:pPr>
        <w:numPr>
          <w:ilvl w:val="1"/>
          <w:numId w:val="3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>Perkembangan Realisasi PMDN Non Fas</w:t>
      </w:r>
    </w:p>
    <w:p w:rsidR="00961A21" w:rsidRPr="00F54FD0" w:rsidRDefault="00961A21" w:rsidP="00961A21">
      <w:pPr>
        <w:pStyle w:val="NoSpacing"/>
        <w:ind w:left="426"/>
        <w:jc w:val="both"/>
        <w:rPr>
          <w:sz w:val="20"/>
          <w:szCs w:val="20"/>
        </w:rPr>
      </w:pPr>
      <w:r w:rsidRPr="00F54FD0">
        <w:rPr>
          <w:sz w:val="20"/>
          <w:szCs w:val="20"/>
        </w:rPr>
        <w:t xml:space="preserve">Untuk menampilkan menu ini,arahkan ke menu </w:t>
      </w:r>
      <w:r>
        <w:rPr>
          <w:b/>
          <w:sz w:val="20"/>
          <w:szCs w:val="20"/>
          <w:lang w:val="id-ID"/>
        </w:rPr>
        <w:t>Dashboard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Perkembangan Realisasi PMDN Non Fas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). Maka akan tampil </w:t>
      </w:r>
      <w:r>
        <w:rPr>
          <w:sz w:val="20"/>
          <w:szCs w:val="20"/>
          <w:lang w:val="id-ID"/>
        </w:rPr>
        <w:t>Dashboard</w:t>
      </w:r>
      <w:r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Perkembangan Realisasi PMDN Non Fas</w:t>
      </w:r>
      <w:r w:rsidRPr="00F54FD0">
        <w:rPr>
          <w:sz w:val="20"/>
          <w:szCs w:val="20"/>
        </w:rPr>
        <w:t xml:space="preserve"> sebagai berikut :</w:t>
      </w:r>
    </w:p>
    <w:p w:rsidR="00961A21" w:rsidRPr="00F54FD0" w:rsidRDefault="005F578F" w:rsidP="00961A21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19395" cy="1542415"/>
            <wp:effectExtent l="0" t="0" r="0" b="635"/>
            <wp:docPr id="29" name="Picture 29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A21" w:rsidRPr="00F54FD0" w:rsidRDefault="00961A21" w:rsidP="00961A21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Form Filter Perkembangan Realisasi PMDN Non Fas beri</w:t>
      </w:r>
      <w:r w:rsidRPr="00F54FD0">
        <w:rPr>
          <w:sz w:val="20"/>
          <w:szCs w:val="20"/>
        </w:rPr>
        <w:t>si informasi sebagai berikut:</w:t>
      </w:r>
    </w:p>
    <w:p w:rsidR="00961A21" w:rsidRPr="00F54FD0" w:rsidRDefault="00961A21" w:rsidP="00961A21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Tahun </w:t>
      </w:r>
    </w:p>
    <w:p w:rsidR="00961A21" w:rsidRPr="00F54FD0" w:rsidRDefault="00961A21" w:rsidP="00961A21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Negara</w:t>
      </w:r>
    </w:p>
    <w:p w:rsidR="00961A21" w:rsidRPr="00F54FD0" w:rsidRDefault="00961A21" w:rsidP="00961A21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Lokasi</w:t>
      </w:r>
    </w:p>
    <w:p w:rsidR="00961A21" w:rsidRPr="00F54FD0" w:rsidRDefault="00961A21" w:rsidP="00961A21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Bidang Usaha</w:t>
      </w:r>
    </w:p>
    <w:p w:rsidR="00961A21" w:rsidRDefault="00961A21" w:rsidP="00961A21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Untuk mencari data dapat berdasarkan Tahun,Negara,Lokasi,dan Bidang Usaha</w:t>
      </w:r>
      <w:r w:rsidRPr="00F54FD0">
        <w:rPr>
          <w:sz w:val="20"/>
          <w:szCs w:val="20"/>
          <w:lang w:val="sv-SE"/>
        </w:rPr>
        <w:t xml:space="preserve">. </w:t>
      </w:r>
      <w:r>
        <w:rPr>
          <w:sz w:val="20"/>
          <w:szCs w:val="20"/>
          <w:lang w:val="id-ID"/>
        </w:rPr>
        <w:t xml:space="preserve">Pilih Filter berdasarkan informasi yang akan dicari kemudian klik 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604520" cy="270510"/>
            <wp:effectExtent l="0" t="0" r="5080" b="0"/>
            <wp:docPr id="30" name="Picture 30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revie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data sebagai berikut:</w:t>
      </w:r>
    </w:p>
    <w:p w:rsidR="00961A21" w:rsidRDefault="005F578F" w:rsidP="00961A21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>
            <wp:extent cx="5303520" cy="2154555"/>
            <wp:effectExtent l="0" t="0" r="0" b="0"/>
            <wp:docPr id="31" name="Picture 31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A21" w:rsidRDefault="00961A21" w:rsidP="00961A21">
      <w:pPr>
        <w:pStyle w:val="NoSpacing"/>
        <w:ind w:left="426"/>
        <w:jc w:val="both"/>
        <w:rPr>
          <w:sz w:val="20"/>
          <w:szCs w:val="20"/>
          <w:lang w:val="id-ID"/>
        </w:rPr>
      </w:pPr>
    </w:p>
    <w:p w:rsidR="00961A21" w:rsidRPr="00F54FD0" w:rsidRDefault="00961A21" w:rsidP="00961A21">
      <w:pPr>
        <w:numPr>
          <w:ilvl w:val="1"/>
          <w:numId w:val="3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>Realisasi</w:t>
      </w:r>
      <w:r w:rsidR="00F8500D">
        <w:rPr>
          <w:rFonts w:cs="Calibri"/>
          <w:b/>
          <w:i/>
          <w:szCs w:val="20"/>
          <w:u w:val="single"/>
          <w:lang w:val="id-ID"/>
        </w:rPr>
        <w:t xml:space="preserve"> Investasi PMA</w:t>
      </w:r>
      <w:r>
        <w:rPr>
          <w:rFonts w:cs="Calibri"/>
          <w:b/>
          <w:i/>
          <w:szCs w:val="20"/>
          <w:u w:val="single"/>
          <w:lang w:val="id-ID"/>
        </w:rPr>
        <w:t xml:space="preserve"> PMDN</w:t>
      </w:r>
      <w:r w:rsidR="00F8500D">
        <w:rPr>
          <w:rFonts w:cs="Calibri"/>
          <w:b/>
          <w:i/>
          <w:szCs w:val="20"/>
          <w:u w:val="single"/>
          <w:lang w:val="id-ID"/>
        </w:rPr>
        <w:t xml:space="preserve"> dan</w:t>
      </w:r>
      <w:r>
        <w:rPr>
          <w:rFonts w:cs="Calibri"/>
          <w:b/>
          <w:i/>
          <w:szCs w:val="20"/>
          <w:u w:val="single"/>
          <w:lang w:val="id-ID"/>
        </w:rPr>
        <w:t xml:space="preserve"> Non Fas</w:t>
      </w:r>
    </w:p>
    <w:p w:rsidR="00961A21" w:rsidRPr="00F54FD0" w:rsidRDefault="00961A21" w:rsidP="00961A21">
      <w:pPr>
        <w:pStyle w:val="NoSpacing"/>
        <w:ind w:left="426"/>
        <w:jc w:val="both"/>
        <w:rPr>
          <w:sz w:val="20"/>
          <w:szCs w:val="20"/>
        </w:rPr>
      </w:pPr>
      <w:r w:rsidRPr="00F54FD0">
        <w:rPr>
          <w:sz w:val="20"/>
          <w:szCs w:val="20"/>
        </w:rPr>
        <w:t xml:space="preserve">Untuk menampilkan menu ini,arahkan ke menu </w:t>
      </w:r>
      <w:r>
        <w:rPr>
          <w:b/>
          <w:sz w:val="20"/>
          <w:szCs w:val="20"/>
          <w:lang w:val="id-ID"/>
        </w:rPr>
        <w:t>Dashboard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Realisasi</w:t>
      </w:r>
      <w:r w:rsidR="00F8500D">
        <w:rPr>
          <w:b/>
          <w:sz w:val="20"/>
          <w:szCs w:val="20"/>
          <w:lang w:val="id-ID"/>
        </w:rPr>
        <w:t xml:space="preserve"> Investasi PMA</w:t>
      </w:r>
      <w:r>
        <w:rPr>
          <w:b/>
          <w:sz w:val="20"/>
          <w:szCs w:val="20"/>
          <w:lang w:val="id-ID"/>
        </w:rPr>
        <w:t xml:space="preserve"> PMDN</w:t>
      </w:r>
      <w:r w:rsidR="00F8500D">
        <w:rPr>
          <w:b/>
          <w:sz w:val="20"/>
          <w:szCs w:val="20"/>
          <w:lang w:val="id-ID"/>
        </w:rPr>
        <w:t xml:space="preserve"> dan</w:t>
      </w:r>
      <w:r>
        <w:rPr>
          <w:b/>
          <w:sz w:val="20"/>
          <w:szCs w:val="20"/>
          <w:lang w:val="id-ID"/>
        </w:rPr>
        <w:t xml:space="preserve"> Non Fas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). Maka akan tampil </w:t>
      </w:r>
      <w:r>
        <w:rPr>
          <w:sz w:val="20"/>
          <w:szCs w:val="20"/>
          <w:lang w:val="id-ID"/>
        </w:rPr>
        <w:t>Dashboard</w:t>
      </w:r>
      <w:r w:rsidRPr="00F54FD0">
        <w:rPr>
          <w:sz w:val="20"/>
          <w:szCs w:val="20"/>
        </w:rPr>
        <w:t xml:space="preserve"> </w:t>
      </w:r>
      <w:r w:rsidR="00F8500D">
        <w:rPr>
          <w:b/>
          <w:sz w:val="20"/>
          <w:szCs w:val="20"/>
          <w:lang w:val="id-ID"/>
        </w:rPr>
        <w:t>Realisasi Investasi PMA PMDN dan Non Fas</w:t>
      </w:r>
      <w:r w:rsidRPr="00F54FD0">
        <w:rPr>
          <w:sz w:val="20"/>
          <w:szCs w:val="20"/>
        </w:rPr>
        <w:t xml:space="preserve"> sebagai berikut :</w:t>
      </w:r>
    </w:p>
    <w:p w:rsidR="00961A21" w:rsidRPr="00F54FD0" w:rsidRDefault="005F578F" w:rsidP="00961A21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35270" cy="1542415"/>
            <wp:effectExtent l="0" t="0" r="0" b="635"/>
            <wp:docPr id="32" name="Picture 32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270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A21" w:rsidRPr="00F54FD0" w:rsidRDefault="00961A21" w:rsidP="00961A21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Form Filter Realisasi</w:t>
      </w:r>
      <w:r w:rsidR="00F8500D">
        <w:rPr>
          <w:sz w:val="20"/>
          <w:szCs w:val="20"/>
          <w:lang w:val="id-ID"/>
        </w:rPr>
        <w:t xml:space="preserve"> Investasi PMA</w:t>
      </w:r>
      <w:r>
        <w:rPr>
          <w:sz w:val="20"/>
          <w:szCs w:val="20"/>
          <w:lang w:val="id-ID"/>
        </w:rPr>
        <w:t xml:space="preserve"> PMDN</w:t>
      </w:r>
      <w:r w:rsidR="00F8500D">
        <w:rPr>
          <w:sz w:val="20"/>
          <w:szCs w:val="20"/>
          <w:lang w:val="id-ID"/>
        </w:rPr>
        <w:t xml:space="preserve"> dan</w:t>
      </w:r>
      <w:r>
        <w:rPr>
          <w:sz w:val="20"/>
          <w:szCs w:val="20"/>
          <w:lang w:val="id-ID"/>
        </w:rPr>
        <w:t xml:space="preserve"> Non Fas beri</w:t>
      </w:r>
      <w:r w:rsidRPr="00F54FD0">
        <w:rPr>
          <w:sz w:val="20"/>
          <w:szCs w:val="20"/>
        </w:rPr>
        <w:t>si informasi sebagai berikut:</w:t>
      </w:r>
    </w:p>
    <w:p w:rsidR="00961A21" w:rsidRPr="00F54FD0" w:rsidRDefault="00961A21" w:rsidP="00961A21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Tahun </w:t>
      </w:r>
    </w:p>
    <w:p w:rsidR="00961A21" w:rsidRPr="00F54FD0" w:rsidRDefault="00961A21" w:rsidP="00961A21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Negara</w:t>
      </w:r>
    </w:p>
    <w:p w:rsidR="00961A21" w:rsidRPr="00F54FD0" w:rsidRDefault="00961A21" w:rsidP="00961A21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Lokasi</w:t>
      </w:r>
    </w:p>
    <w:p w:rsidR="00961A21" w:rsidRPr="00F54FD0" w:rsidRDefault="00961A21" w:rsidP="00961A21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Bidang Usaha</w:t>
      </w:r>
    </w:p>
    <w:p w:rsidR="00961A21" w:rsidRDefault="00961A21" w:rsidP="00961A21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Untuk mencari data dapat berdasarkan Tahun,Negara,Lokasi,dan Bidang Usaha</w:t>
      </w:r>
      <w:r w:rsidRPr="00F54FD0">
        <w:rPr>
          <w:sz w:val="20"/>
          <w:szCs w:val="20"/>
          <w:lang w:val="sv-SE"/>
        </w:rPr>
        <w:t xml:space="preserve">. </w:t>
      </w:r>
      <w:r>
        <w:rPr>
          <w:sz w:val="20"/>
          <w:szCs w:val="20"/>
          <w:lang w:val="id-ID"/>
        </w:rPr>
        <w:t xml:space="preserve">Pilih Filter berdasarkan informasi yang akan dicari kemudian klik 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604520" cy="270510"/>
            <wp:effectExtent l="0" t="0" r="5080" b="0"/>
            <wp:docPr id="33" name="Picture 33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revie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data sebagai berikut:</w:t>
      </w:r>
    </w:p>
    <w:p w:rsidR="00961A21" w:rsidRDefault="005F578F" w:rsidP="00961A21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295265" cy="2950210"/>
            <wp:effectExtent l="0" t="0" r="635" b="2540"/>
            <wp:docPr id="34" name="Picture 34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00D" w:rsidRDefault="00F8500D" w:rsidP="00961A21">
      <w:pPr>
        <w:pStyle w:val="NoSpacing"/>
        <w:ind w:left="426"/>
        <w:jc w:val="both"/>
        <w:rPr>
          <w:sz w:val="20"/>
          <w:szCs w:val="20"/>
          <w:lang w:val="id-ID"/>
        </w:rPr>
      </w:pPr>
    </w:p>
    <w:p w:rsidR="00F8500D" w:rsidRPr="00F54FD0" w:rsidRDefault="00F8500D" w:rsidP="00F8500D">
      <w:pPr>
        <w:numPr>
          <w:ilvl w:val="1"/>
          <w:numId w:val="3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 xml:space="preserve">Realisasi Izin Prinsip PMA dan PMDN </w:t>
      </w:r>
    </w:p>
    <w:p w:rsidR="00F8500D" w:rsidRPr="00F54FD0" w:rsidRDefault="00F8500D" w:rsidP="00F8500D">
      <w:pPr>
        <w:pStyle w:val="NoSpacing"/>
        <w:ind w:left="426"/>
        <w:jc w:val="both"/>
        <w:rPr>
          <w:sz w:val="20"/>
          <w:szCs w:val="20"/>
        </w:rPr>
      </w:pPr>
      <w:r w:rsidRPr="00F54FD0">
        <w:rPr>
          <w:sz w:val="20"/>
          <w:szCs w:val="20"/>
        </w:rPr>
        <w:t xml:space="preserve">Untuk menampilkan menu ini,arahkan ke menu </w:t>
      </w:r>
      <w:r>
        <w:rPr>
          <w:b/>
          <w:sz w:val="20"/>
          <w:szCs w:val="20"/>
          <w:lang w:val="id-ID"/>
        </w:rPr>
        <w:t>Dashboard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Realisasi Izin Prinsip PMA dan PMDN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). Maka akan tampil </w:t>
      </w:r>
      <w:r>
        <w:rPr>
          <w:sz w:val="20"/>
          <w:szCs w:val="20"/>
          <w:lang w:val="id-ID"/>
        </w:rPr>
        <w:t>Dashboard</w:t>
      </w:r>
      <w:r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Realisasi Izin Prinsip PMA dan PMDN</w:t>
      </w:r>
      <w:r w:rsidRPr="00F54FD0">
        <w:rPr>
          <w:sz w:val="20"/>
          <w:szCs w:val="20"/>
        </w:rPr>
        <w:t xml:space="preserve"> sebagai berikut :</w:t>
      </w:r>
    </w:p>
    <w:p w:rsidR="00F8500D" w:rsidRPr="00F54FD0" w:rsidRDefault="005F578F" w:rsidP="00F8500D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11775" cy="1367790"/>
            <wp:effectExtent l="0" t="0" r="3175" b="3810"/>
            <wp:docPr id="35" name="Picture 35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775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00D" w:rsidRPr="00F54FD0" w:rsidRDefault="00F8500D" w:rsidP="00F8500D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Form Filter Realisasi Izin Prinsip PMA dan PMDN beri</w:t>
      </w:r>
      <w:r w:rsidRPr="00F54FD0">
        <w:rPr>
          <w:sz w:val="20"/>
          <w:szCs w:val="20"/>
        </w:rPr>
        <w:t>si informasi sebagai berikut:</w:t>
      </w:r>
    </w:p>
    <w:p w:rsidR="00F8500D" w:rsidRPr="00F54FD0" w:rsidRDefault="00F8500D" w:rsidP="00F8500D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Tahun </w:t>
      </w:r>
    </w:p>
    <w:p w:rsidR="00F8500D" w:rsidRPr="00F54FD0" w:rsidRDefault="00F8500D" w:rsidP="00F8500D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Negara</w:t>
      </w:r>
    </w:p>
    <w:p w:rsidR="00F8500D" w:rsidRPr="00F54FD0" w:rsidRDefault="00F8500D" w:rsidP="00F8500D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Lokasi</w:t>
      </w:r>
    </w:p>
    <w:p w:rsidR="00F8500D" w:rsidRPr="00F54FD0" w:rsidRDefault="00F8500D" w:rsidP="00F8500D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Bidang Usaha</w:t>
      </w:r>
    </w:p>
    <w:p w:rsidR="00F8500D" w:rsidRDefault="00F8500D" w:rsidP="00F8500D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Untuk mencari data dapat berdasarkan Tahun,Negara,Lokasi,dan Bidang Usaha</w:t>
      </w:r>
      <w:r w:rsidRPr="00F54FD0">
        <w:rPr>
          <w:sz w:val="20"/>
          <w:szCs w:val="20"/>
          <w:lang w:val="sv-SE"/>
        </w:rPr>
        <w:t xml:space="preserve">. </w:t>
      </w:r>
      <w:r>
        <w:rPr>
          <w:sz w:val="20"/>
          <w:szCs w:val="20"/>
          <w:lang w:val="id-ID"/>
        </w:rPr>
        <w:t xml:space="preserve">Pilih Filter berdasarkan informasi yang akan dicari kemudian klik 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604520" cy="270510"/>
            <wp:effectExtent l="0" t="0" r="5080" b="0"/>
            <wp:docPr id="36" name="Picture 36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revie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data sebagai berikut:</w:t>
      </w:r>
    </w:p>
    <w:p w:rsidR="00F8500D" w:rsidRPr="00FD351C" w:rsidRDefault="005F578F" w:rsidP="00F8500D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19395" cy="3180715"/>
            <wp:effectExtent l="0" t="0" r="0" b="635"/>
            <wp:docPr id="37" name="Picture 37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1C" w:rsidRPr="00FD351C" w:rsidRDefault="00FD351C" w:rsidP="00FD351C">
      <w:pPr>
        <w:pStyle w:val="ListParagraph"/>
        <w:spacing w:line="360" w:lineRule="auto"/>
        <w:ind w:left="0"/>
        <w:rPr>
          <w:szCs w:val="20"/>
          <w:lang w:val="id-ID"/>
        </w:rPr>
      </w:pPr>
    </w:p>
    <w:p w:rsidR="00F6569E" w:rsidRPr="00F314E3" w:rsidRDefault="00F6569E" w:rsidP="00F6569E">
      <w:pPr>
        <w:pStyle w:val="Heading1"/>
        <w:numPr>
          <w:ilvl w:val="0"/>
          <w:numId w:val="0"/>
        </w:numPr>
        <w:tabs>
          <w:tab w:val="left" w:pos="0"/>
          <w:tab w:val="left" w:pos="270"/>
        </w:tabs>
        <w:suppressAutoHyphens/>
        <w:spacing w:line="276" w:lineRule="auto"/>
        <w:ind w:left="360" w:hanging="360"/>
        <w:rPr>
          <w:rFonts w:ascii="Calibri" w:hAnsi="Calibri" w:cs="Calibri"/>
          <w:sz w:val="20"/>
          <w:szCs w:val="20"/>
          <w:lang w:val="id-ID"/>
        </w:rPr>
      </w:pPr>
      <w:r>
        <w:rPr>
          <w:rFonts w:ascii="Calibri" w:hAnsi="Calibri" w:cs="Calibri"/>
          <w:sz w:val="20"/>
          <w:szCs w:val="20"/>
          <w:lang w:val="id-ID"/>
        </w:rPr>
        <w:t>3</w:t>
      </w:r>
      <w:r w:rsidRPr="00F54FD0">
        <w:rPr>
          <w:rFonts w:ascii="Calibri" w:hAnsi="Calibri" w:cs="Calibri"/>
          <w:sz w:val="20"/>
          <w:szCs w:val="20"/>
        </w:rPr>
        <w:t xml:space="preserve">. Menu </w:t>
      </w:r>
      <w:r>
        <w:rPr>
          <w:rFonts w:ascii="Calibri" w:hAnsi="Calibri" w:cs="Calibri"/>
          <w:sz w:val="20"/>
          <w:szCs w:val="20"/>
          <w:lang w:val="id-ID"/>
        </w:rPr>
        <w:t>Master</w:t>
      </w:r>
    </w:p>
    <w:p w:rsidR="00F6569E" w:rsidRPr="00F314E3" w:rsidRDefault="00F6569E" w:rsidP="00F6569E">
      <w:pPr>
        <w:rPr>
          <w:szCs w:val="20"/>
          <w:lang w:val="id-ID" w:eastAsia="x-none"/>
        </w:rPr>
      </w:pPr>
      <w:r w:rsidRPr="00F54FD0">
        <w:rPr>
          <w:szCs w:val="20"/>
          <w:lang w:eastAsia="x-none"/>
        </w:rPr>
        <w:t xml:space="preserve">Menu </w:t>
      </w:r>
      <w:r>
        <w:rPr>
          <w:szCs w:val="20"/>
          <w:lang w:val="id-ID" w:eastAsia="x-none"/>
        </w:rPr>
        <w:t>Master</w:t>
      </w:r>
      <w:r>
        <w:rPr>
          <w:szCs w:val="20"/>
          <w:lang w:eastAsia="x-none"/>
        </w:rPr>
        <w:t xml:space="preserve"> merupakan menu yang </w:t>
      </w:r>
      <w:r>
        <w:rPr>
          <w:szCs w:val="20"/>
          <w:lang w:val="id-ID" w:eastAsia="x-none"/>
        </w:rPr>
        <w:t>berisi data-data awal yang harus diisi.</w:t>
      </w:r>
    </w:p>
    <w:p w:rsidR="00F6569E" w:rsidRPr="00F54FD0" w:rsidRDefault="00F6569E" w:rsidP="00F6569E">
      <w:pPr>
        <w:numPr>
          <w:ilvl w:val="1"/>
          <w:numId w:val="53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>Kabupaten/Kota</w:t>
      </w:r>
    </w:p>
    <w:p w:rsidR="00F6569E" w:rsidRPr="00F54FD0" w:rsidRDefault="00F6569E" w:rsidP="00F6569E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Kabupaten/kota</w:t>
      </w:r>
      <w:r w:rsidRPr="00F54FD0">
        <w:rPr>
          <w:sz w:val="20"/>
          <w:szCs w:val="20"/>
        </w:rPr>
        <w:t xml:space="preserve">. Untuk menampilkan menu ini,arahkan ke menu </w:t>
      </w:r>
      <w:r>
        <w:rPr>
          <w:b/>
          <w:sz w:val="20"/>
          <w:szCs w:val="20"/>
          <w:lang w:val="id-ID"/>
        </w:rPr>
        <w:t>Master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Kabupaten/Kota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). Maka akan tampil </w:t>
      </w:r>
      <w:r>
        <w:rPr>
          <w:sz w:val="20"/>
          <w:szCs w:val="20"/>
          <w:lang w:val="id-ID"/>
        </w:rPr>
        <w:t>list data</w:t>
      </w:r>
      <w:r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Kabupaten/Kota</w:t>
      </w:r>
      <w:r w:rsidRPr="00F54FD0">
        <w:rPr>
          <w:b/>
          <w:sz w:val="20"/>
          <w:szCs w:val="20"/>
        </w:rPr>
        <w:t xml:space="preserve"> </w:t>
      </w:r>
      <w:r w:rsidRPr="00F54FD0">
        <w:rPr>
          <w:sz w:val="20"/>
          <w:szCs w:val="20"/>
        </w:rPr>
        <w:t>sebagai berikut :</w:t>
      </w:r>
    </w:p>
    <w:p w:rsidR="00F6569E" w:rsidRPr="00F54FD0" w:rsidRDefault="005F578F" w:rsidP="00F6569E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>
            <wp:extent cx="5287645" cy="2878455"/>
            <wp:effectExtent l="0" t="0" r="8255" b="0"/>
            <wp:docPr id="38" name="Picture 38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69E" w:rsidRPr="00F54FD0" w:rsidRDefault="007D1FAE" w:rsidP="00F6569E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List Kabupateb/Kota</w:t>
      </w:r>
      <w:r w:rsidR="00F6569E">
        <w:rPr>
          <w:sz w:val="20"/>
          <w:szCs w:val="20"/>
          <w:lang w:val="id-ID"/>
        </w:rPr>
        <w:t xml:space="preserve"> beri</w:t>
      </w:r>
      <w:r w:rsidR="00F6569E" w:rsidRPr="00F54FD0">
        <w:rPr>
          <w:sz w:val="20"/>
          <w:szCs w:val="20"/>
        </w:rPr>
        <w:t>si informasi sebagai berikut:</w:t>
      </w:r>
    </w:p>
    <w:p w:rsidR="00F6569E" w:rsidRPr="00F54FD0" w:rsidRDefault="007D1FAE" w:rsidP="00F6569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Nama Kabupaten/Kota</w:t>
      </w:r>
      <w:r w:rsidR="00F6569E">
        <w:rPr>
          <w:sz w:val="20"/>
          <w:szCs w:val="20"/>
          <w:lang w:val="id-ID"/>
        </w:rPr>
        <w:t xml:space="preserve"> </w:t>
      </w:r>
    </w:p>
    <w:p w:rsidR="00F6569E" w:rsidRPr="00F54FD0" w:rsidRDefault="007D1FAE" w:rsidP="00F6569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Keterangan</w:t>
      </w:r>
    </w:p>
    <w:p w:rsidR="00F6569E" w:rsidRDefault="00F6569E" w:rsidP="00F6569E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Untuk </w:t>
      </w:r>
      <w:r w:rsidR="007D1FAE">
        <w:rPr>
          <w:sz w:val="20"/>
          <w:szCs w:val="20"/>
          <w:lang w:val="id-ID"/>
        </w:rPr>
        <w:t xml:space="preserve">menampilkan jumlah list pada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53390" cy="262255"/>
            <wp:effectExtent l="0" t="0" r="3810" b="4445"/>
            <wp:docPr id="39" name="Picture 39" descr="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lis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1FAE">
        <w:rPr>
          <w:sz w:val="20"/>
          <w:szCs w:val="20"/>
          <w:lang w:val="id-ID"/>
        </w:rPr>
        <w:t xml:space="preserve"> sedangkan untuk </w:t>
      </w:r>
      <w:r>
        <w:rPr>
          <w:sz w:val="20"/>
          <w:szCs w:val="20"/>
          <w:lang w:val="id-ID"/>
        </w:rPr>
        <w:t xml:space="preserve">mencari data </w:t>
      </w:r>
      <w:r w:rsidR="007D1FAE">
        <w:rPr>
          <w:sz w:val="20"/>
          <w:szCs w:val="20"/>
          <w:lang w:val="id-ID"/>
        </w:rPr>
        <w:t xml:space="preserve">isikan pada columb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709420" cy="278130"/>
            <wp:effectExtent l="0" t="0" r="5080" b="7620"/>
            <wp:docPr id="40" name="Picture 40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searc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463">
        <w:rPr>
          <w:sz w:val="20"/>
          <w:szCs w:val="20"/>
          <w:lang w:val="id-ID"/>
        </w:rPr>
        <w:t xml:space="preserve"> untuk pindah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2003425" cy="262255"/>
            <wp:effectExtent l="0" t="0" r="0" b="4445"/>
            <wp:docPr id="41" name="Picture 41" descr="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nex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463">
        <w:rPr>
          <w:sz w:val="20"/>
          <w:szCs w:val="20"/>
          <w:lang w:val="id-ID"/>
        </w:rPr>
        <w:t xml:space="preserve">. Jika ingin menambahkan data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962025" cy="302260"/>
            <wp:effectExtent l="0" t="0" r="9525" b="2540"/>
            <wp:docPr id="42" name="Picture 42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ad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463">
        <w:rPr>
          <w:sz w:val="20"/>
          <w:szCs w:val="20"/>
          <w:lang w:val="id-ID"/>
        </w:rPr>
        <w:t xml:space="preserve"> maka akan tampil form</w:t>
      </w:r>
      <w:r>
        <w:rPr>
          <w:sz w:val="20"/>
          <w:szCs w:val="20"/>
          <w:lang w:val="id-ID"/>
        </w:rPr>
        <w:t xml:space="preserve"> sebagai berikut:</w:t>
      </w:r>
    </w:p>
    <w:p w:rsidR="00381463" w:rsidRDefault="005F578F" w:rsidP="00F6569E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27650" cy="1828800"/>
            <wp:effectExtent l="0" t="0" r="6350" b="0"/>
            <wp:docPr id="43" name="Picture 43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463" w:rsidRDefault="00381463" w:rsidP="00F6569E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Form Kabupaten/Kota berisi sebagai berikut:</w:t>
      </w:r>
    </w:p>
    <w:p w:rsidR="00381463" w:rsidRDefault="00381463" w:rsidP="00381463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Nama Kabupaten/kota,</w:t>
      </w:r>
      <w:r w:rsidR="00814AB2">
        <w:rPr>
          <w:sz w:val="20"/>
          <w:szCs w:val="20"/>
          <w:lang w:val="id-ID"/>
        </w:rPr>
        <w:t>isikan nama kabupaten/kota</w:t>
      </w:r>
    </w:p>
    <w:p w:rsidR="00814AB2" w:rsidRDefault="00814AB2" w:rsidP="00381463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Lain-lain,</w:t>
      </w:r>
      <w:r>
        <w:rPr>
          <w:sz w:val="20"/>
          <w:szCs w:val="20"/>
          <w:lang w:val="id-ID"/>
        </w:rPr>
        <w:t>isikan lain-lain jika diperlukan</w:t>
      </w:r>
    </w:p>
    <w:p w:rsidR="00814AB2" w:rsidRDefault="00814AB2" w:rsidP="00814AB2">
      <w:pPr>
        <w:pStyle w:val="NoSpacing"/>
        <w:ind w:left="720"/>
        <w:jc w:val="both"/>
        <w:rPr>
          <w:b/>
          <w:sz w:val="20"/>
          <w:szCs w:val="20"/>
          <w:lang w:val="id-ID"/>
        </w:rPr>
      </w:pPr>
    </w:p>
    <w:p w:rsidR="00814AB2" w:rsidRDefault="00814AB2" w:rsidP="00814AB2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Isi semua columb dengan benar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76885" cy="286385"/>
            <wp:effectExtent l="0" t="0" r="0" b="0"/>
            <wp:docPr id="44" name="Picture 44" descr="s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sav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40385" cy="302260"/>
            <wp:effectExtent l="0" t="0" r="0" b="2540"/>
            <wp:docPr id="45" name="Picture 45" descr="clo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los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jika data tidak jadi disimpan.</w:t>
      </w:r>
    </w:p>
    <w:p w:rsidR="00814AB2" w:rsidRDefault="00814AB2" w:rsidP="00814AB2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Pada list Kabupaten/kota klik tombol 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325755" cy="294005"/>
            <wp:effectExtent l="0" t="0" r="0" b="0"/>
            <wp:docPr id="46" name="Picture 46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di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update data 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389890" cy="349885"/>
            <wp:effectExtent l="0" t="0" r="0" b="0"/>
            <wp:docPr id="47" name="Picture 47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ele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menghapus data.</w:t>
      </w:r>
    </w:p>
    <w:p w:rsidR="00814AB2" w:rsidRDefault="00814AB2" w:rsidP="00814AB2">
      <w:pPr>
        <w:pStyle w:val="NoSpacing"/>
        <w:ind w:left="426"/>
        <w:jc w:val="both"/>
        <w:rPr>
          <w:sz w:val="20"/>
          <w:szCs w:val="20"/>
          <w:lang w:val="id-ID"/>
        </w:rPr>
      </w:pPr>
    </w:p>
    <w:p w:rsidR="00814AB2" w:rsidRPr="00F54FD0" w:rsidRDefault="00DC3891" w:rsidP="00814AB2">
      <w:pPr>
        <w:numPr>
          <w:ilvl w:val="1"/>
          <w:numId w:val="53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>Negara</w:t>
      </w:r>
    </w:p>
    <w:p w:rsidR="00814AB2" w:rsidRPr="00F54FD0" w:rsidRDefault="00DC3891" w:rsidP="00814AB2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Negara</w:t>
      </w:r>
      <w:r w:rsidR="00814AB2" w:rsidRPr="00F54FD0">
        <w:rPr>
          <w:sz w:val="20"/>
          <w:szCs w:val="20"/>
        </w:rPr>
        <w:t xml:space="preserve">. Untuk menampilkan menu ini,arahkan ke menu </w:t>
      </w:r>
      <w:r w:rsidR="00814AB2">
        <w:rPr>
          <w:b/>
          <w:sz w:val="20"/>
          <w:szCs w:val="20"/>
          <w:lang w:val="id-ID"/>
        </w:rPr>
        <w:t>Master</w:t>
      </w:r>
      <w:r w:rsidR="00814AB2" w:rsidRPr="00F54FD0">
        <w:rPr>
          <w:sz w:val="20"/>
          <w:szCs w:val="20"/>
        </w:rPr>
        <w:t>(</w:t>
      </w:r>
      <w:r w:rsidR="00814AB2" w:rsidRPr="00F54FD0">
        <w:rPr>
          <w:i/>
          <w:sz w:val="20"/>
          <w:szCs w:val="20"/>
        </w:rPr>
        <w:t>klik</w:t>
      </w:r>
      <w:r w:rsidR="00814AB2"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Negara</w:t>
      </w:r>
      <w:r w:rsidR="00814AB2" w:rsidRPr="00F54FD0">
        <w:rPr>
          <w:sz w:val="20"/>
          <w:szCs w:val="20"/>
        </w:rPr>
        <w:t>(</w:t>
      </w:r>
      <w:r w:rsidR="00814AB2" w:rsidRPr="00F54FD0">
        <w:rPr>
          <w:i/>
          <w:sz w:val="20"/>
          <w:szCs w:val="20"/>
        </w:rPr>
        <w:t>klik</w:t>
      </w:r>
      <w:r w:rsidR="00814AB2" w:rsidRPr="00F54FD0">
        <w:rPr>
          <w:sz w:val="20"/>
          <w:szCs w:val="20"/>
        </w:rPr>
        <w:t xml:space="preserve">). Maka akan tampil </w:t>
      </w:r>
      <w:r w:rsidR="00814AB2">
        <w:rPr>
          <w:sz w:val="20"/>
          <w:szCs w:val="20"/>
          <w:lang w:val="id-ID"/>
        </w:rPr>
        <w:t>list data</w:t>
      </w:r>
      <w:r w:rsidR="00814AB2"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Negara</w:t>
      </w:r>
      <w:r w:rsidR="00814AB2" w:rsidRPr="00F54FD0">
        <w:rPr>
          <w:b/>
          <w:sz w:val="20"/>
          <w:szCs w:val="20"/>
        </w:rPr>
        <w:t xml:space="preserve"> </w:t>
      </w:r>
      <w:r w:rsidR="00814AB2" w:rsidRPr="00F54FD0">
        <w:rPr>
          <w:sz w:val="20"/>
          <w:szCs w:val="20"/>
        </w:rPr>
        <w:t>sebagai berikut :</w:t>
      </w:r>
    </w:p>
    <w:p w:rsidR="00814AB2" w:rsidRPr="00F54FD0" w:rsidRDefault="005F578F" w:rsidP="00814AB2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>
            <wp:extent cx="5287645" cy="2870200"/>
            <wp:effectExtent l="0" t="0" r="8255" b="6350"/>
            <wp:docPr id="48" name="Picture 48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B2" w:rsidRPr="00F54FD0" w:rsidRDefault="00DC3891" w:rsidP="00814AB2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List Negara</w:t>
      </w:r>
      <w:r w:rsidR="00814AB2">
        <w:rPr>
          <w:sz w:val="20"/>
          <w:szCs w:val="20"/>
          <w:lang w:val="id-ID"/>
        </w:rPr>
        <w:t xml:space="preserve"> beri</w:t>
      </w:r>
      <w:r w:rsidR="00814AB2" w:rsidRPr="00F54FD0">
        <w:rPr>
          <w:sz w:val="20"/>
          <w:szCs w:val="20"/>
        </w:rPr>
        <w:t>si informasi sebagai berikut:</w:t>
      </w:r>
    </w:p>
    <w:p w:rsidR="00814AB2" w:rsidRPr="00F54FD0" w:rsidRDefault="00814AB2" w:rsidP="00814AB2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Nama </w:t>
      </w:r>
      <w:r w:rsidR="00DC3891">
        <w:rPr>
          <w:sz w:val="20"/>
          <w:szCs w:val="20"/>
          <w:lang w:val="id-ID"/>
        </w:rPr>
        <w:t>Negara</w:t>
      </w:r>
      <w:r>
        <w:rPr>
          <w:sz w:val="20"/>
          <w:szCs w:val="20"/>
          <w:lang w:val="id-ID"/>
        </w:rPr>
        <w:t xml:space="preserve"> </w:t>
      </w:r>
    </w:p>
    <w:p w:rsidR="00814AB2" w:rsidRPr="00F54FD0" w:rsidRDefault="00814AB2" w:rsidP="00814AB2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Keterangan</w:t>
      </w:r>
    </w:p>
    <w:p w:rsidR="00814AB2" w:rsidRDefault="00814AB2" w:rsidP="00814AB2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Untuk menampilkan jumlah list pada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53390" cy="262255"/>
            <wp:effectExtent l="0" t="0" r="3810" b="4445"/>
            <wp:docPr id="49" name="Picture 49" descr="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lis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sedangkan untuk mencari data isikan pada columb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709420" cy="278130"/>
            <wp:effectExtent l="0" t="0" r="5080" b="7620"/>
            <wp:docPr id="50" name="Picture 50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searc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pindah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2003425" cy="262255"/>
            <wp:effectExtent l="0" t="0" r="0" b="4445"/>
            <wp:docPr id="51" name="Picture 51" descr="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nex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. Jika ingin menambahkan data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962025" cy="302260"/>
            <wp:effectExtent l="0" t="0" r="9525" b="2540"/>
            <wp:docPr id="52" name="Picture 52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ad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form sebagai berikut:</w:t>
      </w:r>
    </w:p>
    <w:p w:rsidR="00814AB2" w:rsidRDefault="005F578F" w:rsidP="00814AB2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19395" cy="1772920"/>
            <wp:effectExtent l="0" t="0" r="0" b="0"/>
            <wp:docPr id="23" name="Picture 1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B2" w:rsidRDefault="00814AB2" w:rsidP="00814AB2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Form </w:t>
      </w:r>
      <w:r w:rsidR="00DC3891">
        <w:rPr>
          <w:sz w:val="20"/>
          <w:szCs w:val="20"/>
          <w:lang w:val="id-ID"/>
        </w:rPr>
        <w:t>Negara</w:t>
      </w:r>
      <w:r>
        <w:rPr>
          <w:sz w:val="20"/>
          <w:szCs w:val="20"/>
          <w:lang w:val="id-ID"/>
        </w:rPr>
        <w:t xml:space="preserve"> berisi sebagai berikut:</w:t>
      </w:r>
    </w:p>
    <w:p w:rsidR="00814AB2" w:rsidRDefault="00814AB2" w:rsidP="00814AB2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 xml:space="preserve">Nama </w:t>
      </w:r>
      <w:r w:rsidR="00DC3891">
        <w:rPr>
          <w:b/>
          <w:sz w:val="20"/>
          <w:szCs w:val="20"/>
          <w:lang w:val="id-ID"/>
        </w:rPr>
        <w:t>Negara</w:t>
      </w:r>
      <w:r>
        <w:rPr>
          <w:b/>
          <w:sz w:val="20"/>
          <w:szCs w:val="20"/>
          <w:lang w:val="id-ID"/>
        </w:rPr>
        <w:t>,</w:t>
      </w:r>
      <w:r w:rsidR="00DC3891">
        <w:rPr>
          <w:sz w:val="20"/>
          <w:szCs w:val="20"/>
          <w:lang w:val="id-ID"/>
        </w:rPr>
        <w:t>isikan nama negara</w:t>
      </w:r>
    </w:p>
    <w:p w:rsidR="00814AB2" w:rsidRDefault="00814AB2" w:rsidP="00814AB2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Lain-lain,</w:t>
      </w:r>
      <w:r>
        <w:rPr>
          <w:sz w:val="20"/>
          <w:szCs w:val="20"/>
          <w:lang w:val="id-ID"/>
        </w:rPr>
        <w:t>isikan lain-lain jika diperlukan</w:t>
      </w:r>
    </w:p>
    <w:p w:rsidR="00814AB2" w:rsidRDefault="00814AB2" w:rsidP="00814AB2">
      <w:pPr>
        <w:pStyle w:val="NoSpacing"/>
        <w:ind w:left="720"/>
        <w:jc w:val="both"/>
        <w:rPr>
          <w:b/>
          <w:sz w:val="20"/>
          <w:szCs w:val="20"/>
          <w:lang w:val="id-ID"/>
        </w:rPr>
      </w:pPr>
    </w:p>
    <w:p w:rsidR="00814AB2" w:rsidRDefault="00814AB2" w:rsidP="00814AB2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Isi semua columb dengan benar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76885" cy="286385"/>
            <wp:effectExtent l="0" t="0" r="0" b="0"/>
            <wp:docPr id="22" name="Picture 2" descr="s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av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40385" cy="302260"/>
            <wp:effectExtent l="0" t="0" r="0" b="2540"/>
            <wp:docPr id="21" name="Picture 3" descr="clo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os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jika data tidak jadi disimpan.</w:t>
      </w:r>
    </w:p>
    <w:p w:rsidR="00814AB2" w:rsidRDefault="00814AB2" w:rsidP="00814AB2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Pada </w:t>
      </w:r>
      <w:r w:rsidR="00DC3891">
        <w:rPr>
          <w:sz w:val="20"/>
          <w:szCs w:val="20"/>
          <w:lang w:val="id-ID"/>
        </w:rPr>
        <w:t>list Negara</w:t>
      </w:r>
      <w:r>
        <w:rPr>
          <w:sz w:val="20"/>
          <w:szCs w:val="20"/>
          <w:lang w:val="id-ID"/>
        </w:rPr>
        <w:t xml:space="preserve"> klik tombol 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325755" cy="294005"/>
            <wp:effectExtent l="0" t="0" r="0" b="0"/>
            <wp:docPr id="53" name="Picture 53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di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update data 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389890" cy="349885"/>
            <wp:effectExtent l="0" t="0" r="0" b="0"/>
            <wp:docPr id="54" name="Picture 54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ele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menghapus data.</w:t>
      </w:r>
    </w:p>
    <w:p w:rsidR="00DC3891" w:rsidRDefault="00DC3891" w:rsidP="00814AB2">
      <w:pPr>
        <w:pStyle w:val="NoSpacing"/>
        <w:ind w:left="426"/>
        <w:jc w:val="both"/>
        <w:rPr>
          <w:sz w:val="20"/>
          <w:szCs w:val="20"/>
          <w:lang w:val="id-ID"/>
        </w:rPr>
      </w:pPr>
    </w:p>
    <w:p w:rsidR="00DC3891" w:rsidRPr="00F54FD0" w:rsidRDefault="00DC3891" w:rsidP="00DC3891">
      <w:pPr>
        <w:numPr>
          <w:ilvl w:val="1"/>
          <w:numId w:val="53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>Bidang Usaha</w:t>
      </w:r>
    </w:p>
    <w:p w:rsidR="00DC3891" w:rsidRPr="00F54FD0" w:rsidRDefault="00DC3891" w:rsidP="00DC3891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Bidang usaha</w:t>
      </w:r>
      <w:r w:rsidRPr="00F54FD0">
        <w:rPr>
          <w:sz w:val="20"/>
          <w:szCs w:val="20"/>
        </w:rPr>
        <w:t xml:space="preserve">. Untuk menampilkan menu ini,arahkan ke menu </w:t>
      </w:r>
      <w:r>
        <w:rPr>
          <w:b/>
          <w:sz w:val="20"/>
          <w:szCs w:val="20"/>
          <w:lang w:val="id-ID"/>
        </w:rPr>
        <w:t>Master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Bidang usaha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). Maka akan tampil </w:t>
      </w:r>
      <w:r>
        <w:rPr>
          <w:sz w:val="20"/>
          <w:szCs w:val="20"/>
          <w:lang w:val="id-ID"/>
        </w:rPr>
        <w:t>list data</w:t>
      </w:r>
      <w:r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Bidang usaha</w:t>
      </w:r>
      <w:r w:rsidRPr="00F54FD0">
        <w:rPr>
          <w:b/>
          <w:sz w:val="20"/>
          <w:szCs w:val="20"/>
        </w:rPr>
        <w:t xml:space="preserve"> </w:t>
      </w:r>
      <w:r w:rsidRPr="00F54FD0">
        <w:rPr>
          <w:sz w:val="20"/>
          <w:szCs w:val="20"/>
        </w:rPr>
        <w:t>sebagai berikut :</w:t>
      </w:r>
    </w:p>
    <w:p w:rsidR="00DC3891" w:rsidRPr="00F54FD0" w:rsidRDefault="005F578F" w:rsidP="00DC3891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>
            <wp:extent cx="5303520" cy="2941955"/>
            <wp:effectExtent l="0" t="0" r="0" b="0"/>
            <wp:docPr id="55" name="Picture 55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891" w:rsidRPr="00F54FD0" w:rsidRDefault="00DC3891" w:rsidP="00DC3891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List Bidang usaha beri</w:t>
      </w:r>
      <w:r w:rsidRPr="00F54FD0">
        <w:rPr>
          <w:sz w:val="20"/>
          <w:szCs w:val="20"/>
        </w:rPr>
        <w:t>si informasi sebagai berikut:</w:t>
      </w:r>
    </w:p>
    <w:p w:rsidR="00DC3891" w:rsidRPr="00F54FD0" w:rsidRDefault="00DC3891" w:rsidP="00DC3891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Nama Bidang Usaha </w:t>
      </w:r>
    </w:p>
    <w:p w:rsidR="00DC3891" w:rsidRPr="00F54FD0" w:rsidRDefault="00DC3891" w:rsidP="00DC3891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Keterangan</w:t>
      </w:r>
    </w:p>
    <w:p w:rsidR="00DC3891" w:rsidRDefault="00DC3891" w:rsidP="00DC3891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Untuk menampilkan jumlah list pada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53390" cy="262255"/>
            <wp:effectExtent l="0" t="0" r="3810" b="4445"/>
            <wp:docPr id="56" name="Picture 56" descr="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lis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sedangkan untuk mencari data isikan pada columb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709420" cy="278130"/>
            <wp:effectExtent l="0" t="0" r="5080" b="7620"/>
            <wp:docPr id="57" name="Picture 57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searc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pindah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2003425" cy="262255"/>
            <wp:effectExtent l="0" t="0" r="0" b="4445"/>
            <wp:docPr id="58" name="Picture 58" descr="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nex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. Jika ingin menambahkan data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962025" cy="302260"/>
            <wp:effectExtent l="0" t="0" r="9525" b="2540"/>
            <wp:docPr id="59" name="Picture 59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ad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form sebagai berikut:</w:t>
      </w:r>
    </w:p>
    <w:p w:rsidR="00DC3891" w:rsidRDefault="005F578F" w:rsidP="00DC3891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03520" cy="2154555"/>
            <wp:effectExtent l="0" t="0" r="0" b="0"/>
            <wp:docPr id="60" name="Picture 60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891" w:rsidRDefault="00DC3891" w:rsidP="00DC3891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Form Bidang usaha berisi sebagai berikut:</w:t>
      </w:r>
    </w:p>
    <w:p w:rsidR="00DC3891" w:rsidRDefault="00DC3891" w:rsidP="00DC3891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Nama Bidang usaha,</w:t>
      </w:r>
      <w:r>
        <w:rPr>
          <w:sz w:val="20"/>
          <w:szCs w:val="20"/>
          <w:lang w:val="id-ID"/>
        </w:rPr>
        <w:t>isikan nama bidang usaha</w:t>
      </w:r>
    </w:p>
    <w:p w:rsidR="00DC3891" w:rsidRDefault="00DC3891" w:rsidP="00DC3891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Kategori,</w:t>
      </w:r>
      <w:r>
        <w:rPr>
          <w:sz w:val="20"/>
          <w:szCs w:val="20"/>
          <w:lang w:val="id-ID"/>
        </w:rPr>
        <w:t>pilih kategori yang akan dibuat</w:t>
      </w:r>
    </w:p>
    <w:p w:rsidR="00DC3891" w:rsidRDefault="00DC3891" w:rsidP="00DC3891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Lain-lain,</w:t>
      </w:r>
      <w:r>
        <w:rPr>
          <w:sz w:val="20"/>
          <w:szCs w:val="20"/>
          <w:lang w:val="id-ID"/>
        </w:rPr>
        <w:t>isikan lain-lain jika diperlukan</w:t>
      </w:r>
    </w:p>
    <w:p w:rsidR="00DC3891" w:rsidRDefault="00DC3891" w:rsidP="00DC3891">
      <w:pPr>
        <w:pStyle w:val="NoSpacing"/>
        <w:ind w:left="720"/>
        <w:jc w:val="both"/>
        <w:rPr>
          <w:b/>
          <w:sz w:val="20"/>
          <w:szCs w:val="20"/>
          <w:lang w:val="id-ID"/>
        </w:rPr>
      </w:pPr>
    </w:p>
    <w:p w:rsidR="00DC3891" w:rsidRDefault="00DC3891" w:rsidP="00DC3891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Isi semua columb dengan benar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76885" cy="286385"/>
            <wp:effectExtent l="0" t="0" r="0" b="0"/>
            <wp:docPr id="61" name="Picture 61" descr="s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sav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40385" cy="302260"/>
            <wp:effectExtent l="0" t="0" r="0" b="2540"/>
            <wp:docPr id="62" name="Picture 62" descr="clo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los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jika data tidak jadi disimpan.</w:t>
      </w:r>
    </w:p>
    <w:p w:rsidR="00DC3891" w:rsidRDefault="00DC3891" w:rsidP="00DC3891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Pada list Negara klik tombol 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325755" cy="294005"/>
            <wp:effectExtent l="0" t="0" r="0" b="0"/>
            <wp:docPr id="63" name="Picture 63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di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update data 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389890" cy="349885"/>
            <wp:effectExtent l="0" t="0" r="0" b="0"/>
            <wp:docPr id="64" name="Picture 64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ele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menghapus data.</w:t>
      </w:r>
    </w:p>
    <w:p w:rsidR="00AD2622" w:rsidRDefault="00AD2622" w:rsidP="00DC3891">
      <w:pPr>
        <w:pStyle w:val="NoSpacing"/>
        <w:ind w:left="426"/>
        <w:jc w:val="both"/>
        <w:rPr>
          <w:sz w:val="20"/>
          <w:szCs w:val="20"/>
          <w:lang w:val="id-ID"/>
        </w:rPr>
      </w:pPr>
    </w:p>
    <w:p w:rsidR="00AD2622" w:rsidRPr="00F314E3" w:rsidRDefault="00AD2622" w:rsidP="00AD2622">
      <w:pPr>
        <w:pStyle w:val="Heading1"/>
        <w:numPr>
          <w:ilvl w:val="0"/>
          <w:numId w:val="0"/>
        </w:numPr>
        <w:tabs>
          <w:tab w:val="left" w:pos="0"/>
          <w:tab w:val="left" w:pos="270"/>
        </w:tabs>
        <w:suppressAutoHyphens/>
        <w:spacing w:line="276" w:lineRule="auto"/>
        <w:ind w:left="360" w:hanging="360"/>
        <w:rPr>
          <w:rFonts w:ascii="Calibri" w:hAnsi="Calibri" w:cs="Calibri"/>
          <w:sz w:val="20"/>
          <w:szCs w:val="20"/>
          <w:lang w:val="id-ID"/>
        </w:rPr>
      </w:pPr>
      <w:r>
        <w:rPr>
          <w:rFonts w:ascii="Calibri" w:hAnsi="Calibri" w:cs="Calibri"/>
          <w:sz w:val="20"/>
          <w:szCs w:val="20"/>
          <w:lang w:val="id-ID"/>
        </w:rPr>
        <w:lastRenderedPageBreak/>
        <w:t>4</w:t>
      </w:r>
      <w:r w:rsidRPr="00F54FD0">
        <w:rPr>
          <w:rFonts w:ascii="Calibri" w:hAnsi="Calibri" w:cs="Calibri"/>
          <w:sz w:val="20"/>
          <w:szCs w:val="20"/>
        </w:rPr>
        <w:t xml:space="preserve">. Menu </w:t>
      </w:r>
      <w:r w:rsidR="00DC1B8A">
        <w:rPr>
          <w:rFonts w:ascii="Calibri" w:hAnsi="Calibri" w:cs="Calibri"/>
          <w:sz w:val="20"/>
          <w:szCs w:val="20"/>
          <w:lang w:val="id-ID"/>
        </w:rPr>
        <w:t>Izin</w:t>
      </w:r>
    </w:p>
    <w:p w:rsidR="00AD2622" w:rsidRPr="00F314E3" w:rsidRDefault="00AD2622" w:rsidP="00AD2622">
      <w:pPr>
        <w:rPr>
          <w:szCs w:val="20"/>
          <w:lang w:val="id-ID" w:eastAsia="x-none"/>
        </w:rPr>
      </w:pPr>
      <w:r w:rsidRPr="00F54FD0">
        <w:rPr>
          <w:szCs w:val="20"/>
          <w:lang w:eastAsia="x-none"/>
        </w:rPr>
        <w:t xml:space="preserve">Menu </w:t>
      </w:r>
      <w:r w:rsidR="00A65D66">
        <w:rPr>
          <w:szCs w:val="20"/>
          <w:lang w:val="id-ID" w:eastAsia="x-none"/>
        </w:rPr>
        <w:t>Izin</w:t>
      </w:r>
      <w:r>
        <w:rPr>
          <w:szCs w:val="20"/>
          <w:lang w:eastAsia="x-none"/>
        </w:rPr>
        <w:t xml:space="preserve"> merupakan menu </w:t>
      </w:r>
      <w:r w:rsidR="00A65D66">
        <w:rPr>
          <w:szCs w:val="20"/>
          <w:lang w:val="id-ID" w:eastAsia="x-none"/>
        </w:rPr>
        <w:t xml:space="preserve">master </w:t>
      </w:r>
      <w:r>
        <w:rPr>
          <w:szCs w:val="20"/>
          <w:lang w:eastAsia="x-none"/>
        </w:rPr>
        <w:t xml:space="preserve">yang </w:t>
      </w:r>
      <w:r w:rsidR="00A65D66">
        <w:rPr>
          <w:szCs w:val="20"/>
          <w:lang w:val="id-ID" w:eastAsia="x-none"/>
        </w:rPr>
        <w:t>akan diolah pada menu-menu berikutnya</w:t>
      </w:r>
      <w:r>
        <w:rPr>
          <w:szCs w:val="20"/>
          <w:lang w:val="id-ID" w:eastAsia="x-none"/>
        </w:rPr>
        <w:t>.</w:t>
      </w:r>
    </w:p>
    <w:p w:rsidR="00AD2622" w:rsidRPr="00F54FD0" w:rsidRDefault="00A65D66" w:rsidP="00A65D66">
      <w:pPr>
        <w:numPr>
          <w:ilvl w:val="1"/>
          <w:numId w:val="55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>Izin Prinsip</w:t>
      </w:r>
    </w:p>
    <w:p w:rsidR="00AD2622" w:rsidRPr="00F54FD0" w:rsidRDefault="00A65D66" w:rsidP="00AD2622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Izin Prinsip</w:t>
      </w:r>
      <w:r w:rsidR="00AD2622" w:rsidRPr="00F54FD0">
        <w:rPr>
          <w:sz w:val="20"/>
          <w:szCs w:val="20"/>
        </w:rPr>
        <w:t xml:space="preserve">. Untuk menampilkan menu ini,arahkan ke menu </w:t>
      </w:r>
      <w:r>
        <w:rPr>
          <w:b/>
          <w:sz w:val="20"/>
          <w:szCs w:val="20"/>
          <w:lang w:val="id-ID"/>
        </w:rPr>
        <w:t>Izin</w:t>
      </w:r>
      <w:r w:rsidR="00AD2622" w:rsidRPr="00F54FD0">
        <w:rPr>
          <w:sz w:val="20"/>
          <w:szCs w:val="20"/>
        </w:rPr>
        <w:t>(</w:t>
      </w:r>
      <w:r w:rsidR="00AD2622" w:rsidRPr="00F54FD0">
        <w:rPr>
          <w:i/>
          <w:sz w:val="20"/>
          <w:szCs w:val="20"/>
        </w:rPr>
        <w:t>klik</w:t>
      </w:r>
      <w:r w:rsidR="00AD2622"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Izin Prinsip</w:t>
      </w:r>
      <w:r w:rsidR="00AD2622" w:rsidRPr="00F54FD0">
        <w:rPr>
          <w:sz w:val="20"/>
          <w:szCs w:val="20"/>
        </w:rPr>
        <w:t>(</w:t>
      </w:r>
      <w:r w:rsidR="00AD2622" w:rsidRPr="00F54FD0">
        <w:rPr>
          <w:i/>
          <w:sz w:val="20"/>
          <w:szCs w:val="20"/>
        </w:rPr>
        <w:t>klik</w:t>
      </w:r>
      <w:r w:rsidR="00AD2622" w:rsidRPr="00F54FD0">
        <w:rPr>
          <w:sz w:val="20"/>
          <w:szCs w:val="20"/>
        </w:rPr>
        <w:t xml:space="preserve">). Maka akan tampil </w:t>
      </w:r>
      <w:r w:rsidR="00AD2622">
        <w:rPr>
          <w:sz w:val="20"/>
          <w:szCs w:val="20"/>
          <w:lang w:val="id-ID"/>
        </w:rPr>
        <w:t>list data</w:t>
      </w:r>
      <w:r w:rsidR="00AD2622"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Izin Prinsip</w:t>
      </w:r>
      <w:r w:rsidR="00AD2622" w:rsidRPr="00F54FD0">
        <w:rPr>
          <w:b/>
          <w:sz w:val="20"/>
          <w:szCs w:val="20"/>
        </w:rPr>
        <w:t xml:space="preserve"> </w:t>
      </w:r>
      <w:r w:rsidR="00AD2622" w:rsidRPr="00F54FD0">
        <w:rPr>
          <w:sz w:val="20"/>
          <w:szCs w:val="20"/>
        </w:rPr>
        <w:t>sebagai berikut :</w:t>
      </w:r>
    </w:p>
    <w:p w:rsidR="00AD2622" w:rsidRPr="00F54FD0" w:rsidRDefault="005F578F" w:rsidP="00AD2622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27650" cy="2266315"/>
            <wp:effectExtent l="0" t="0" r="6350" b="635"/>
            <wp:docPr id="65" name="Picture 65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2" w:rsidRPr="00F54FD0" w:rsidRDefault="00AD2622" w:rsidP="00AD2622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List Kabupateb/Kota beri</w:t>
      </w:r>
      <w:r w:rsidRPr="00F54FD0">
        <w:rPr>
          <w:sz w:val="20"/>
          <w:szCs w:val="20"/>
        </w:rPr>
        <w:t>si informasi sebagai berikut:</w:t>
      </w:r>
    </w:p>
    <w:p w:rsidR="006D1B62" w:rsidRPr="006D1B62" w:rsidRDefault="00AD2622" w:rsidP="00AD2622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Nama </w:t>
      </w:r>
      <w:r w:rsidR="006D1B62">
        <w:rPr>
          <w:sz w:val="20"/>
          <w:szCs w:val="20"/>
          <w:lang w:val="id-ID"/>
        </w:rPr>
        <w:t>Perusahaan</w:t>
      </w:r>
    </w:p>
    <w:p w:rsidR="006D1B62" w:rsidRPr="006D1B62" w:rsidRDefault="006D1B62" w:rsidP="00AD2622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Kategori</w:t>
      </w:r>
    </w:p>
    <w:p w:rsidR="006D1B62" w:rsidRPr="006D1B62" w:rsidRDefault="006D1B62" w:rsidP="00AD2622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No IP</w:t>
      </w:r>
    </w:p>
    <w:p w:rsidR="006D1B62" w:rsidRPr="006D1B62" w:rsidRDefault="006D1B62" w:rsidP="00AD2622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Negara</w:t>
      </w:r>
    </w:p>
    <w:p w:rsidR="006D1B62" w:rsidRPr="006D1B62" w:rsidRDefault="006D1B62" w:rsidP="00AD2622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Lokasi</w:t>
      </w:r>
    </w:p>
    <w:p w:rsidR="00AD2622" w:rsidRPr="00F54FD0" w:rsidRDefault="006D1B62" w:rsidP="00AD2622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Bidang Usaha</w:t>
      </w:r>
      <w:r w:rsidR="00AD2622">
        <w:rPr>
          <w:sz w:val="20"/>
          <w:szCs w:val="20"/>
          <w:lang w:val="id-ID"/>
        </w:rPr>
        <w:t xml:space="preserve"> </w:t>
      </w:r>
    </w:p>
    <w:p w:rsidR="00AD2622" w:rsidRPr="00F54FD0" w:rsidRDefault="00AD2622" w:rsidP="00AD2622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Keterangan</w:t>
      </w:r>
    </w:p>
    <w:p w:rsidR="00AD2622" w:rsidRDefault="00AD2622" w:rsidP="00AD2622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Untuk menampilkan jumlah list pada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53390" cy="262255"/>
            <wp:effectExtent l="0" t="0" r="3810" b="4445"/>
            <wp:docPr id="66" name="Picture 66" descr="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lis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sedangkan untuk mencari data isikan pada columb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709420" cy="278130"/>
            <wp:effectExtent l="0" t="0" r="5080" b="7620"/>
            <wp:docPr id="67" name="Picture 67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searc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pindah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2003425" cy="262255"/>
            <wp:effectExtent l="0" t="0" r="0" b="4445"/>
            <wp:docPr id="68" name="Picture 68" descr="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nex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. Jika ingin menambahkan data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962025" cy="302260"/>
            <wp:effectExtent l="0" t="0" r="9525" b="2540"/>
            <wp:docPr id="69" name="Picture 69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ad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form sebagai berikut:</w:t>
      </w:r>
    </w:p>
    <w:p w:rsidR="00AD2622" w:rsidRDefault="005F578F" w:rsidP="00AD2622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19395" cy="2242185"/>
            <wp:effectExtent l="0" t="0" r="0" b="5715"/>
            <wp:docPr id="70" name="Picture 70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B62" w:rsidRDefault="005F578F" w:rsidP="00AD2622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>
            <wp:extent cx="5565775" cy="2734945"/>
            <wp:effectExtent l="0" t="0" r="0" b="8255"/>
            <wp:docPr id="71" name="Picture 71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8D0" w:rsidRDefault="00AD2622" w:rsidP="005268D0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Form Kabupaten/</w:t>
      </w:r>
      <w:r w:rsidR="005268D0">
        <w:rPr>
          <w:sz w:val="20"/>
          <w:szCs w:val="20"/>
          <w:lang w:val="id-ID"/>
        </w:rPr>
        <w:t>Kota berisi sebagai berikut</w:t>
      </w:r>
    </w:p>
    <w:p w:rsidR="00AD2622" w:rsidRDefault="005268D0" w:rsidP="00AD2622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Tahun</w:t>
      </w:r>
      <w:r w:rsidR="00AD2622">
        <w:rPr>
          <w:b/>
          <w:sz w:val="20"/>
          <w:szCs w:val="20"/>
          <w:lang w:val="id-ID"/>
        </w:rPr>
        <w:t>,</w:t>
      </w:r>
      <w:r>
        <w:rPr>
          <w:sz w:val="20"/>
          <w:szCs w:val="20"/>
          <w:lang w:val="id-ID"/>
        </w:rPr>
        <w:t>pilih tahun yang akan dubuat</w:t>
      </w:r>
    </w:p>
    <w:p w:rsidR="00AD2622" w:rsidRDefault="005268D0" w:rsidP="00AD2622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Kategori</w:t>
      </w:r>
      <w:r w:rsidR="00AD2622">
        <w:rPr>
          <w:b/>
          <w:sz w:val="20"/>
          <w:szCs w:val="20"/>
          <w:lang w:val="id-ID"/>
        </w:rPr>
        <w:t>,</w:t>
      </w:r>
      <w:r>
        <w:rPr>
          <w:sz w:val="20"/>
          <w:szCs w:val="20"/>
          <w:lang w:val="id-ID"/>
        </w:rPr>
        <w:t>pilih kategori yang akan dibuat</w:t>
      </w:r>
    </w:p>
    <w:p w:rsidR="005268D0" w:rsidRDefault="005268D0" w:rsidP="00AD2622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Nama Perusahaan,</w:t>
      </w:r>
      <w:r>
        <w:rPr>
          <w:sz w:val="20"/>
          <w:szCs w:val="20"/>
          <w:lang w:val="id-ID"/>
        </w:rPr>
        <w:t>isikan nama perusahaan</w:t>
      </w:r>
    </w:p>
    <w:p w:rsidR="005268D0" w:rsidRDefault="005268D0" w:rsidP="00AD2622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Alamat,</w:t>
      </w:r>
      <w:r>
        <w:rPr>
          <w:sz w:val="20"/>
          <w:szCs w:val="20"/>
          <w:lang w:val="id-ID"/>
        </w:rPr>
        <w:t>isikan alamat</w:t>
      </w:r>
    </w:p>
    <w:p w:rsidR="005268D0" w:rsidRDefault="005268D0" w:rsidP="005268D0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No Ip,</w:t>
      </w:r>
      <w:r>
        <w:rPr>
          <w:sz w:val="20"/>
          <w:szCs w:val="20"/>
          <w:lang w:val="id-ID"/>
        </w:rPr>
        <w:t>isikan nip</w:t>
      </w:r>
    </w:p>
    <w:p w:rsidR="005268D0" w:rsidRDefault="005268D0" w:rsidP="005268D0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No Perusahaan,</w:t>
      </w:r>
      <w:r>
        <w:rPr>
          <w:sz w:val="20"/>
          <w:szCs w:val="20"/>
          <w:lang w:val="id-ID"/>
        </w:rPr>
        <w:t>isikan no perusahaan</w:t>
      </w:r>
    </w:p>
    <w:p w:rsidR="005268D0" w:rsidRDefault="005268D0" w:rsidP="005268D0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No Kode Proyek,</w:t>
      </w:r>
      <w:r>
        <w:rPr>
          <w:sz w:val="20"/>
          <w:szCs w:val="20"/>
          <w:lang w:val="id-ID"/>
        </w:rPr>
        <w:t>isikan no kode proyek</w:t>
      </w:r>
    </w:p>
    <w:p w:rsidR="005268D0" w:rsidRDefault="005268D0" w:rsidP="005268D0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Investasi,</w:t>
      </w:r>
      <w:r>
        <w:rPr>
          <w:sz w:val="20"/>
          <w:szCs w:val="20"/>
          <w:lang w:val="id-ID"/>
        </w:rPr>
        <w:t>isikan jumlah investasi</w:t>
      </w:r>
    </w:p>
    <w:p w:rsidR="005268D0" w:rsidRDefault="005268D0" w:rsidP="005268D0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Expired Date,</w:t>
      </w:r>
      <w:r>
        <w:rPr>
          <w:sz w:val="20"/>
          <w:szCs w:val="20"/>
          <w:lang w:val="id-ID"/>
        </w:rPr>
        <w:t>pilih tangga expired date</w:t>
      </w:r>
    </w:p>
    <w:p w:rsidR="005268D0" w:rsidRDefault="005268D0" w:rsidP="005268D0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Tenaga Kerja Laki-laki,</w:t>
      </w:r>
      <w:r>
        <w:rPr>
          <w:sz w:val="20"/>
          <w:szCs w:val="20"/>
          <w:lang w:val="id-ID"/>
        </w:rPr>
        <w:t>isikan jumlah tenaga kerja laki-laki</w:t>
      </w:r>
    </w:p>
    <w:p w:rsidR="005268D0" w:rsidRDefault="005268D0" w:rsidP="005268D0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Tenaga Kerja Perempuan,</w:t>
      </w:r>
      <w:r>
        <w:rPr>
          <w:sz w:val="20"/>
          <w:szCs w:val="20"/>
          <w:lang w:val="id-ID"/>
        </w:rPr>
        <w:t>isikan jumlah tenaga kerja perempuan</w:t>
      </w:r>
    </w:p>
    <w:p w:rsidR="005268D0" w:rsidRDefault="005268D0" w:rsidP="005268D0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Tenaga Kerja Asing,</w:t>
      </w:r>
      <w:r>
        <w:rPr>
          <w:sz w:val="20"/>
          <w:szCs w:val="20"/>
          <w:lang w:val="id-ID"/>
        </w:rPr>
        <w:t>isikan jumlah tenaga kerja asing</w:t>
      </w:r>
    </w:p>
    <w:p w:rsidR="005268D0" w:rsidRDefault="005268D0" w:rsidP="005268D0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Kapasitas,</w:t>
      </w:r>
      <w:r>
        <w:rPr>
          <w:sz w:val="20"/>
          <w:szCs w:val="20"/>
          <w:lang w:val="id-ID"/>
        </w:rPr>
        <w:t>isikan kapasitas</w:t>
      </w:r>
    </w:p>
    <w:p w:rsidR="005268D0" w:rsidRDefault="005268D0" w:rsidP="005268D0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Ekspor,</w:t>
      </w:r>
      <w:r>
        <w:rPr>
          <w:sz w:val="20"/>
          <w:szCs w:val="20"/>
          <w:lang w:val="id-ID"/>
        </w:rPr>
        <w:t>isikan ekspor</w:t>
      </w:r>
    </w:p>
    <w:p w:rsidR="005268D0" w:rsidRDefault="005268D0" w:rsidP="005268D0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Negara,</w:t>
      </w:r>
      <w:r>
        <w:rPr>
          <w:sz w:val="20"/>
          <w:szCs w:val="20"/>
          <w:lang w:val="id-ID"/>
        </w:rPr>
        <w:t>pilih negara yang akan dibuat</w:t>
      </w:r>
    </w:p>
    <w:p w:rsidR="005268D0" w:rsidRDefault="005268D0" w:rsidP="005268D0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Lokasi,</w:t>
      </w:r>
      <w:r w:rsidRPr="005268D0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pilih negara yang akan dibuat</w:t>
      </w:r>
    </w:p>
    <w:p w:rsidR="005268D0" w:rsidRDefault="005268D0" w:rsidP="005268D0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Bidang Usaha,</w:t>
      </w:r>
      <w:r w:rsidRPr="005268D0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pilih negara yang akan dibuat</w:t>
      </w:r>
    </w:p>
    <w:p w:rsidR="005268D0" w:rsidRDefault="005268D0" w:rsidP="005268D0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Sub Bidang Usaha,</w:t>
      </w:r>
      <w:r>
        <w:rPr>
          <w:sz w:val="20"/>
          <w:szCs w:val="20"/>
          <w:lang w:val="id-ID"/>
        </w:rPr>
        <w:t>isikan sub bidang usaha</w:t>
      </w:r>
    </w:p>
    <w:p w:rsidR="005268D0" w:rsidRDefault="005268D0" w:rsidP="005268D0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NPWP,</w:t>
      </w:r>
      <w:r>
        <w:rPr>
          <w:sz w:val="20"/>
          <w:szCs w:val="20"/>
          <w:lang w:val="id-ID"/>
        </w:rPr>
        <w:t>isikan npwp</w:t>
      </w:r>
    </w:p>
    <w:p w:rsidR="005268D0" w:rsidRDefault="005268D0" w:rsidP="005268D0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Upload,</w:t>
      </w:r>
      <w:r>
        <w:rPr>
          <w:sz w:val="20"/>
          <w:szCs w:val="20"/>
          <w:lang w:val="id-ID"/>
        </w:rPr>
        <w:t>pilih foto yang akan di unggah</w:t>
      </w:r>
    </w:p>
    <w:p w:rsidR="005268D0" w:rsidRPr="005268D0" w:rsidRDefault="005268D0" w:rsidP="005268D0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Lain-lain,</w:t>
      </w:r>
      <w:r w:rsidR="00990A1E">
        <w:rPr>
          <w:sz w:val="20"/>
          <w:szCs w:val="20"/>
          <w:lang w:val="id-ID"/>
        </w:rPr>
        <w:t>isikan lain-lain jika diperlukan</w:t>
      </w:r>
    </w:p>
    <w:p w:rsidR="00AD2622" w:rsidRDefault="00AD2622" w:rsidP="00AD2622">
      <w:pPr>
        <w:pStyle w:val="NoSpacing"/>
        <w:ind w:left="720"/>
        <w:jc w:val="both"/>
        <w:rPr>
          <w:b/>
          <w:sz w:val="20"/>
          <w:szCs w:val="20"/>
          <w:lang w:val="id-ID"/>
        </w:rPr>
      </w:pPr>
    </w:p>
    <w:p w:rsidR="00AD2622" w:rsidRDefault="00AD2622" w:rsidP="00AD2622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Isi semua columb dengan benar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76885" cy="286385"/>
            <wp:effectExtent l="0" t="0" r="0" b="0"/>
            <wp:docPr id="72" name="Picture 72" descr="s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sav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40385" cy="302260"/>
            <wp:effectExtent l="0" t="0" r="0" b="2540"/>
            <wp:docPr id="73" name="Picture 73" descr="clo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los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jika data tidak jadi disimpan.</w:t>
      </w:r>
    </w:p>
    <w:p w:rsidR="00990A1E" w:rsidRDefault="00AD2622" w:rsidP="00AD2622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Pada </w:t>
      </w:r>
      <w:r w:rsidR="00990A1E">
        <w:rPr>
          <w:sz w:val="20"/>
          <w:szCs w:val="20"/>
          <w:lang w:val="id-ID"/>
        </w:rPr>
        <w:t>list izin prinsip untuk melihat detail</w:t>
      </w:r>
      <w:r>
        <w:rPr>
          <w:sz w:val="20"/>
          <w:szCs w:val="20"/>
          <w:lang w:val="id-ID"/>
        </w:rPr>
        <w:t xml:space="preserve"> klik tombol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08635" cy="286385"/>
            <wp:effectExtent l="0" t="0" r="5715" b="0"/>
            <wp:docPr id="74" name="Picture 74" descr="det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etail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0A1E">
        <w:rPr>
          <w:sz w:val="20"/>
          <w:szCs w:val="20"/>
          <w:lang w:val="id-ID"/>
        </w:rPr>
        <w:t xml:space="preserve"> maka akan tampil list sebagai berikut:</w:t>
      </w:r>
    </w:p>
    <w:p w:rsidR="00990A1E" w:rsidRDefault="005F578F" w:rsidP="00AD2622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>
            <wp:extent cx="5287645" cy="2687320"/>
            <wp:effectExtent l="0" t="0" r="8255" b="0"/>
            <wp:docPr id="75" name="Picture 75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A1E" w:rsidRDefault="00990A1E" w:rsidP="00AD2622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Jika ingin menambahkan detail klik tombol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866775" cy="278130"/>
            <wp:effectExtent l="0" t="0" r="9525" b="7620"/>
            <wp:docPr id="76" name="Picture 76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ad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kemudian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53390" cy="278130"/>
            <wp:effectExtent l="0" t="0" r="3810" b="7620"/>
            <wp:docPr id="77" name="Picture 77" descr="s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sav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dan jika batal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08635" cy="286385"/>
            <wp:effectExtent l="0" t="0" r="5715" b="0"/>
            <wp:docPr id="78" name="Picture 78" descr="clo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los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>.</w:t>
      </w:r>
    </w:p>
    <w:p w:rsidR="00AD2622" w:rsidRDefault="00AD2622" w:rsidP="00AD2622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 </w:t>
      </w:r>
      <w:r w:rsidR="00990A1E">
        <w:rPr>
          <w:sz w:val="20"/>
          <w:szCs w:val="20"/>
          <w:lang w:val="id-ID"/>
        </w:rPr>
        <w:t>Pada list izin prinsip klik tombol</w:t>
      </w:r>
      <w:r>
        <w:rPr>
          <w:sz w:val="20"/>
          <w:szCs w:val="20"/>
          <w:lang w:val="id-ID"/>
        </w:rPr>
        <w:t xml:space="preserve">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325755" cy="294005"/>
            <wp:effectExtent l="0" t="0" r="0" b="0"/>
            <wp:docPr id="79" name="Picture 79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edi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update data 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389890" cy="349885"/>
            <wp:effectExtent l="0" t="0" r="0" b="0"/>
            <wp:docPr id="80" name="Picture 80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ele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menghapus data.</w:t>
      </w:r>
    </w:p>
    <w:p w:rsidR="00AD2622" w:rsidRDefault="00AD2622" w:rsidP="00AD2622">
      <w:pPr>
        <w:pStyle w:val="NoSpacing"/>
        <w:ind w:left="426"/>
        <w:jc w:val="both"/>
        <w:rPr>
          <w:sz w:val="20"/>
          <w:szCs w:val="20"/>
          <w:lang w:val="id-ID"/>
        </w:rPr>
      </w:pPr>
    </w:p>
    <w:p w:rsidR="00AD2622" w:rsidRPr="00F54FD0" w:rsidRDefault="00DB4A0A" w:rsidP="00A65D66">
      <w:pPr>
        <w:numPr>
          <w:ilvl w:val="1"/>
          <w:numId w:val="55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>Izin Usaha</w:t>
      </w:r>
    </w:p>
    <w:p w:rsidR="00AD2622" w:rsidRPr="00F54FD0" w:rsidRDefault="00DB4A0A" w:rsidP="00AD2622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Izin  Usaha</w:t>
      </w:r>
      <w:r w:rsidR="00AD2622" w:rsidRPr="00F54FD0">
        <w:rPr>
          <w:sz w:val="20"/>
          <w:szCs w:val="20"/>
        </w:rPr>
        <w:t xml:space="preserve">. Untuk menampilkan menu ini,arahkan ke menu </w:t>
      </w:r>
      <w:r>
        <w:rPr>
          <w:b/>
          <w:sz w:val="20"/>
          <w:szCs w:val="20"/>
          <w:lang w:val="id-ID"/>
        </w:rPr>
        <w:t>Izin</w:t>
      </w:r>
      <w:r w:rsidR="00AD2622" w:rsidRPr="00F54FD0">
        <w:rPr>
          <w:sz w:val="20"/>
          <w:szCs w:val="20"/>
        </w:rPr>
        <w:t>(</w:t>
      </w:r>
      <w:r w:rsidR="00AD2622" w:rsidRPr="00F54FD0">
        <w:rPr>
          <w:i/>
          <w:sz w:val="20"/>
          <w:szCs w:val="20"/>
        </w:rPr>
        <w:t>klik</w:t>
      </w:r>
      <w:r w:rsidR="00AD2622"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Izin Usaha</w:t>
      </w:r>
      <w:r w:rsidR="00AD2622" w:rsidRPr="00F54FD0">
        <w:rPr>
          <w:sz w:val="20"/>
          <w:szCs w:val="20"/>
        </w:rPr>
        <w:t>(</w:t>
      </w:r>
      <w:r w:rsidR="00AD2622" w:rsidRPr="00F54FD0">
        <w:rPr>
          <w:i/>
          <w:sz w:val="20"/>
          <w:szCs w:val="20"/>
        </w:rPr>
        <w:t>klik</w:t>
      </w:r>
      <w:r w:rsidR="00AD2622" w:rsidRPr="00F54FD0">
        <w:rPr>
          <w:sz w:val="20"/>
          <w:szCs w:val="20"/>
        </w:rPr>
        <w:t xml:space="preserve">). Maka akan tampil </w:t>
      </w:r>
      <w:r w:rsidR="00AD2622">
        <w:rPr>
          <w:sz w:val="20"/>
          <w:szCs w:val="20"/>
          <w:lang w:val="id-ID"/>
        </w:rPr>
        <w:t>list data</w:t>
      </w:r>
      <w:r w:rsidR="00AD2622"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Izin Usaha</w:t>
      </w:r>
      <w:r w:rsidRPr="00F54FD0">
        <w:rPr>
          <w:sz w:val="20"/>
          <w:szCs w:val="20"/>
        </w:rPr>
        <w:t xml:space="preserve"> </w:t>
      </w:r>
      <w:r w:rsidR="00AD2622" w:rsidRPr="00F54FD0">
        <w:rPr>
          <w:sz w:val="20"/>
          <w:szCs w:val="20"/>
        </w:rPr>
        <w:t>sebagai berikut :</w:t>
      </w:r>
    </w:p>
    <w:p w:rsidR="00AD2622" w:rsidRPr="00F54FD0" w:rsidRDefault="005F578F" w:rsidP="00AD2622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27650" cy="1733550"/>
            <wp:effectExtent l="0" t="0" r="6350" b="0"/>
            <wp:docPr id="81" name="Picture 81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2" w:rsidRPr="00F54FD0" w:rsidRDefault="00045AB6" w:rsidP="00AD2622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List Izin Usaha</w:t>
      </w:r>
      <w:r w:rsidR="00AD2622">
        <w:rPr>
          <w:sz w:val="20"/>
          <w:szCs w:val="20"/>
          <w:lang w:val="id-ID"/>
        </w:rPr>
        <w:t xml:space="preserve"> beri</w:t>
      </w:r>
      <w:r w:rsidR="00AD2622" w:rsidRPr="00F54FD0">
        <w:rPr>
          <w:sz w:val="20"/>
          <w:szCs w:val="20"/>
        </w:rPr>
        <w:t>si informasi sebagai berikut:</w:t>
      </w:r>
    </w:p>
    <w:p w:rsidR="00045AB6" w:rsidRPr="006D1B62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Nama Perusahaan</w:t>
      </w:r>
    </w:p>
    <w:p w:rsidR="00045AB6" w:rsidRPr="006D1B62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Alamat</w:t>
      </w:r>
    </w:p>
    <w:p w:rsidR="00045AB6" w:rsidRPr="00045AB6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Negara</w:t>
      </w:r>
    </w:p>
    <w:p w:rsidR="00045AB6" w:rsidRPr="00045AB6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Lokasi</w:t>
      </w:r>
    </w:p>
    <w:p w:rsidR="00045AB6" w:rsidRPr="006D1B62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NPWP</w:t>
      </w:r>
    </w:p>
    <w:p w:rsidR="00045AB6" w:rsidRPr="00F54FD0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Bidang Usaha </w:t>
      </w:r>
    </w:p>
    <w:p w:rsidR="00AD2622" w:rsidRDefault="00AD2622" w:rsidP="00AD2622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Untuk menampilkan jumlah list pada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53390" cy="262255"/>
            <wp:effectExtent l="0" t="0" r="3810" b="4445"/>
            <wp:docPr id="82" name="Picture 82" descr="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lis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sedangkan untuk mencari data isikan pada columb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709420" cy="278130"/>
            <wp:effectExtent l="0" t="0" r="5080" b="7620"/>
            <wp:docPr id="83" name="Picture 83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searc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pindah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2003425" cy="262255"/>
            <wp:effectExtent l="0" t="0" r="0" b="4445"/>
            <wp:docPr id="84" name="Picture 84" descr="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nex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. Jika ingin menambahkan data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962025" cy="302260"/>
            <wp:effectExtent l="0" t="0" r="9525" b="2540"/>
            <wp:docPr id="85" name="Picture 85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ad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5AB6">
        <w:rPr>
          <w:sz w:val="20"/>
          <w:szCs w:val="20"/>
          <w:lang w:val="id-ID"/>
        </w:rPr>
        <w:t xml:space="preserve"> maka akan tampil list</w:t>
      </w:r>
      <w:r>
        <w:rPr>
          <w:sz w:val="20"/>
          <w:szCs w:val="20"/>
          <w:lang w:val="id-ID"/>
        </w:rPr>
        <w:t xml:space="preserve"> sebagai berikut:</w:t>
      </w:r>
    </w:p>
    <w:p w:rsidR="00AD2622" w:rsidRDefault="005F578F" w:rsidP="00AD2622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>
            <wp:extent cx="5319395" cy="2210435"/>
            <wp:effectExtent l="0" t="0" r="0" b="0"/>
            <wp:docPr id="86" name="Picture 86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AB6" w:rsidRDefault="00045AB6" w:rsidP="00AD2622">
      <w:pPr>
        <w:pStyle w:val="NoSpacing"/>
        <w:ind w:left="426"/>
        <w:jc w:val="both"/>
        <w:rPr>
          <w:i/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*</w:t>
      </w:r>
      <w:r>
        <w:rPr>
          <w:i/>
          <w:sz w:val="20"/>
          <w:szCs w:val="20"/>
          <w:lang w:val="id-ID"/>
        </w:rPr>
        <w:t>catatan: list di atas mengambil data izin prinsip.</w:t>
      </w:r>
    </w:p>
    <w:p w:rsidR="00045AB6" w:rsidRPr="00045AB6" w:rsidRDefault="00045AB6" w:rsidP="00AD2622">
      <w:pPr>
        <w:pStyle w:val="NoSpacing"/>
        <w:ind w:left="426"/>
        <w:jc w:val="both"/>
        <w:rPr>
          <w:i/>
          <w:sz w:val="20"/>
          <w:szCs w:val="20"/>
          <w:lang w:val="id-ID"/>
        </w:rPr>
      </w:pPr>
    </w:p>
    <w:p w:rsidR="00045AB6" w:rsidRPr="00F54FD0" w:rsidRDefault="00045AB6" w:rsidP="00045AB6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List Izin Usaha beri</w:t>
      </w:r>
      <w:r w:rsidRPr="00F54FD0">
        <w:rPr>
          <w:sz w:val="20"/>
          <w:szCs w:val="20"/>
        </w:rPr>
        <w:t>si informasi sebagai berikut:</w:t>
      </w:r>
    </w:p>
    <w:p w:rsidR="00045AB6" w:rsidRPr="006D1B62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Nama Perusahaan</w:t>
      </w:r>
    </w:p>
    <w:p w:rsidR="00045AB6" w:rsidRPr="006D1B62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Alamat</w:t>
      </w:r>
    </w:p>
    <w:p w:rsidR="00045AB6" w:rsidRPr="00045AB6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Negara</w:t>
      </w:r>
    </w:p>
    <w:p w:rsidR="00045AB6" w:rsidRPr="00045AB6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Lokasi</w:t>
      </w:r>
    </w:p>
    <w:p w:rsidR="00045AB6" w:rsidRPr="006D1B62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NPWP</w:t>
      </w:r>
    </w:p>
    <w:p w:rsidR="00045AB6" w:rsidRPr="00045AB6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Bidang Usaha</w:t>
      </w:r>
    </w:p>
    <w:p w:rsidR="00AD2622" w:rsidRPr="00045AB6" w:rsidRDefault="00045AB6" w:rsidP="00045AB6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Untuk menampilkan jumlah list pada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53390" cy="262255"/>
            <wp:effectExtent l="0" t="0" r="3810" b="4445"/>
            <wp:docPr id="87" name="Picture 87" descr="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lis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sedangkan untuk mencari data isikan pada columb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709420" cy="278130"/>
            <wp:effectExtent l="0" t="0" r="5080" b="7620"/>
            <wp:docPr id="88" name="Picture 88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searc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pindah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2003425" cy="262255"/>
            <wp:effectExtent l="0" t="0" r="0" b="4445"/>
            <wp:docPr id="89" name="Picture 89" descr="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nex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. </w:t>
      </w:r>
    </w:p>
    <w:p w:rsidR="00AD2622" w:rsidRDefault="00045AB6" w:rsidP="00AD2622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Untuk memproses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336040" cy="302260"/>
            <wp:effectExtent l="0" t="0" r="0" b="2540"/>
            <wp:docPr id="90" name="Picture 90" descr="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ui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040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fom Izin Prinsip,update data jika ada yang tidak benar kemudian klik</w:t>
      </w:r>
      <w:r w:rsidR="00AD2622">
        <w:rPr>
          <w:sz w:val="20"/>
          <w:szCs w:val="20"/>
          <w:lang w:val="id-ID"/>
        </w:rPr>
        <w:t xml:space="preserve">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76885" cy="286385"/>
            <wp:effectExtent l="0" t="0" r="0" b="0"/>
            <wp:docPr id="91" name="Picture 91" descr="s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sav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622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 xml:space="preserve"> untuk memproses data </w:t>
      </w:r>
      <w:r w:rsidR="00AD2622">
        <w:rPr>
          <w:sz w:val="20"/>
          <w:szCs w:val="20"/>
          <w:lang w:val="id-ID"/>
        </w:rPr>
        <w:t xml:space="preserve">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40385" cy="302260"/>
            <wp:effectExtent l="0" t="0" r="0" b="2540"/>
            <wp:docPr id="92" name="Picture 92" descr="clo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los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622">
        <w:rPr>
          <w:sz w:val="20"/>
          <w:szCs w:val="20"/>
          <w:lang w:val="id-ID"/>
        </w:rPr>
        <w:t xml:space="preserve"> jika data tidak jadi disimpan.</w:t>
      </w:r>
    </w:p>
    <w:p w:rsidR="00AD2622" w:rsidRDefault="00045AB6" w:rsidP="00AD2622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Pada list Izin Usaha</w:t>
      </w:r>
      <w:r w:rsidR="00AD2622">
        <w:rPr>
          <w:sz w:val="20"/>
          <w:szCs w:val="20"/>
          <w:lang w:val="id-ID"/>
        </w:rPr>
        <w:t xml:space="preserve"> klik tombol 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325755" cy="294005"/>
            <wp:effectExtent l="0" t="0" r="0" b="0"/>
            <wp:docPr id="93" name="Picture 93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edi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622">
        <w:rPr>
          <w:sz w:val="20"/>
          <w:szCs w:val="20"/>
          <w:lang w:val="id-ID"/>
        </w:rPr>
        <w:t xml:space="preserve"> untuk update data 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389890" cy="349885"/>
            <wp:effectExtent l="0" t="0" r="0" b="0"/>
            <wp:docPr id="94" name="Picture 94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ele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622">
        <w:rPr>
          <w:sz w:val="20"/>
          <w:szCs w:val="20"/>
          <w:lang w:val="id-ID"/>
        </w:rPr>
        <w:t xml:space="preserve"> untuk menghapus data.</w:t>
      </w:r>
    </w:p>
    <w:p w:rsidR="00045AB6" w:rsidRDefault="00045AB6" w:rsidP="00AD2622">
      <w:pPr>
        <w:pStyle w:val="NoSpacing"/>
        <w:ind w:left="426"/>
        <w:jc w:val="both"/>
        <w:rPr>
          <w:sz w:val="20"/>
          <w:szCs w:val="20"/>
          <w:lang w:val="id-ID"/>
        </w:rPr>
      </w:pPr>
    </w:p>
    <w:p w:rsidR="00045AB6" w:rsidRPr="00F314E3" w:rsidRDefault="00BB0D5E" w:rsidP="00045AB6">
      <w:pPr>
        <w:pStyle w:val="Heading1"/>
        <w:numPr>
          <w:ilvl w:val="0"/>
          <w:numId w:val="0"/>
        </w:numPr>
        <w:tabs>
          <w:tab w:val="left" w:pos="0"/>
          <w:tab w:val="left" w:pos="270"/>
        </w:tabs>
        <w:suppressAutoHyphens/>
        <w:spacing w:line="276" w:lineRule="auto"/>
        <w:ind w:left="360" w:hanging="360"/>
        <w:rPr>
          <w:rFonts w:ascii="Calibri" w:hAnsi="Calibri" w:cs="Calibri"/>
          <w:sz w:val="20"/>
          <w:szCs w:val="20"/>
          <w:lang w:val="id-ID"/>
        </w:rPr>
      </w:pPr>
      <w:r>
        <w:rPr>
          <w:rFonts w:ascii="Calibri" w:hAnsi="Calibri" w:cs="Calibri"/>
          <w:sz w:val="20"/>
          <w:szCs w:val="20"/>
          <w:lang w:val="id-ID"/>
        </w:rPr>
        <w:t>5</w:t>
      </w:r>
      <w:r w:rsidR="00045AB6" w:rsidRPr="00F54FD0">
        <w:rPr>
          <w:rFonts w:ascii="Calibri" w:hAnsi="Calibri" w:cs="Calibri"/>
          <w:sz w:val="20"/>
          <w:szCs w:val="20"/>
        </w:rPr>
        <w:t xml:space="preserve">. Menu </w:t>
      </w:r>
      <w:r w:rsidR="00045AB6">
        <w:rPr>
          <w:rFonts w:ascii="Calibri" w:hAnsi="Calibri" w:cs="Calibri"/>
          <w:sz w:val="20"/>
          <w:szCs w:val="20"/>
          <w:lang w:val="id-ID"/>
        </w:rPr>
        <w:t>Realisasi</w:t>
      </w:r>
    </w:p>
    <w:p w:rsidR="00045AB6" w:rsidRDefault="00045AB6" w:rsidP="00BB0D5E">
      <w:pPr>
        <w:rPr>
          <w:szCs w:val="20"/>
          <w:lang w:val="id-ID" w:eastAsia="x-none"/>
        </w:rPr>
      </w:pPr>
      <w:r w:rsidRPr="00F54FD0">
        <w:rPr>
          <w:szCs w:val="20"/>
          <w:lang w:eastAsia="x-none"/>
        </w:rPr>
        <w:t xml:space="preserve">Menu </w:t>
      </w:r>
      <w:r>
        <w:rPr>
          <w:szCs w:val="20"/>
          <w:lang w:val="id-ID" w:eastAsia="x-none"/>
        </w:rPr>
        <w:t>Realisasi</w:t>
      </w:r>
      <w:r>
        <w:rPr>
          <w:szCs w:val="20"/>
          <w:lang w:eastAsia="x-none"/>
        </w:rPr>
        <w:t xml:space="preserve"> merupakan menu </w:t>
      </w:r>
      <w:r>
        <w:rPr>
          <w:szCs w:val="20"/>
          <w:lang w:val="id-ID" w:eastAsia="x-none"/>
        </w:rPr>
        <w:t>realisasi data Izin Prinsip.</w:t>
      </w:r>
    </w:p>
    <w:p w:rsidR="00045AB6" w:rsidRPr="00F54FD0" w:rsidRDefault="00BB0D5E" w:rsidP="00BB0D5E">
      <w:pPr>
        <w:numPr>
          <w:ilvl w:val="1"/>
          <w:numId w:val="56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>PMA</w:t>
      </w:r>
    </w:p>
    <w:p w:rsidR="00045AB6" w:rsidRPr="00F54FD0" w:rsidRDefault="00BB0D5E" w:rsidP="00045AB6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PMA</w:t>
      </w:r>
      <w:r w:rsidR="00045AB6" w:rsidRPr="00F54FD0">
        <w:rPr>
          <w:sz w:val="20"/>
          <w:szCs w:val="20"/>
        </w:rPr>
        <w:t xml:space="preserve">. Untuk menampilkan menu ini,arahkan ke menu </w:t>
      </w:r>
      <w:r>
        <w:rPr>
          <w:b/>
          <w:sz w:val="20"/>
          <w:szCs w:val="20"/>
          <w:lang w:val="id-ID"/>
        </w:rPr>
        <w:t>Realisasi</w:t>
      </w:r>
      <w:r w:rsidR="00045AB6" w:rsidRPr="00F54FD0">
        <w:rPr>
          <w:sz w:val="20"/>
          <w:szCs w:val="20"/>
        </w:rPr>
        <w:t>(</w:t>
      </w:r>
      <w:r w:rsidR="00045AB6" w:rsidRPr="00F54FD0">
        <w:rPr>
          <w:i/>
          <w:sz w:val="20"/>
          <w:szCs w:val="20"/>
        </w:rPr>
        <w:t>klik</w:t>
      </w:r>
      <w:r w:rsidR="00045AB6"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PMA</w:t>
      </w:r>
      <w:r w:rsidR="00045AB6" w:rsidRPr="00F54FD0">
        <w:rPr>
          <w:sz w:val="20"/>
          <w:szCs w:val="20"/>
        </w:rPr>
        <w:t>(</w:t>
      </w:r>
      <w:r w:rsidR="00045AB6" w:rsidRPr="00F54FD0">
        <w:rPr>
          <w:i/>
          <w:sz w:val="20"/>
          <w:szCs w:val="20"/>
        </w:rPr>
        <w:t>klik</w:t>
      </w:r>
      <w:r w:rsidR="00045AB6" w:rsidRPr="00F54FD0">
        <w:rPr>
          <w:sz w:val="20"/>
          <w:szCs w:val="20"/>
        </w:rPr>
        <w:t xml:space="preserve">). Maka akan tampil </w:t>
      </w:r>
      <w:r w:rsidR="00045AB6">
        <w:rPr>
          <w:sz w:val="20"/>
          <w:szCs w:val="20"/>
          <w:lang w:val="id-ID"/>
        </w:rPr>
        <w:t>list data</w:t>
      </w:r>
      <w:r w:rsidR="00045AB6"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PMA</w:t>
      </w:r>
      <w:r w:rsidR="00045AB6" w:rsidRPr="00F54FD0">
        <w:rPr>
          <w:sz w:val="20"/>
          <w:szCs w:val="20"/>
        </w:rPr>
        <w:t xml:space="preserve"> sebagai berikut :</w:t>
      </w:r>
    </w:p>
    <w:p w:rsidR="00045AB6" w:rsidRPr="00F54FD0" w:rsidRDefault="005F578F" w:rsidP="00045AB6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>
            <wp:extent cx="5335270" cy="1725295"/>
            <wp:effectExtent l="0" t="0" r="0" b="8255"/>
            <wp:docPr id="95" name="Picture 95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27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AB6" w:rsidRPr="00F54FD0" w:rsidRDefault="00045AB6" w:rsidP="00045AB6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List </w:t>
      </w:r>
      <w:r w:rsidR="00BB0D5E">
        <w:rPr>
          <w:sz w:val="20"/>
          <w:szCs w:val="20"/>
          <w:lang w:val="id-ID"/>
        </w:rPr>
        <w:t xml:space="preserve">PMA </w:t>
      </w:r>
      <w:r>
        <w:rPr>
          <w:sz w:val="20"/>
          <w:szCs w:val="20"/>
          <w:lang w:val="id-ID"/>
        </w:rPr>
        <w:t>beri</w:t>
      </w:r>
      <w:r w:rsidRPr="00F54FD0">
        <w:rPr>
          <w:sz w:val="20"/>
          <w:szCs w:val="20"/>
        </w:rPr>
        <w:t>si informasi sebagai berikut:</w:t>
      </w:r>
    </w:p>
    <w:p w:rsidR="00045AB6" w:rsidRPr="006D1B62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Nama Perusahaan</w:t>
      </w:r>
    </w:p>
    <w:p w:rsidR="00045AB6" w:rsidRPr="006D1B62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Alamat</w:t>
      </w:r>
    </w:p>
    <w:p w:rsidR="00045AB6" w:rsidRPr="00045AB6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Negara</w:t>
      </w:r>
    </w:p>
    <w:p w:rsidR="00045AB6" w:rsidRPr="00045AB6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Lokasi</w:t>
      </w:r>
    </w:p>
    <w:p w:rsidR="00045AB6" w:rsidRPr="006D1B62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NPWP</w:t>
      </w:r>
    </w:p>
    <w:p w:rsidR="00045AB6" w:rsidRPr="00F54FD0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Bidang Usaha </w:t>
      </w:r>
    </w:p>
    <w:p w:rsidR="00045AB6" w:rsidRDefault="00045AB6" w:rsidP="00045AB6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Untuk menampilkan jumlah list pada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53390" cy="262255"/>
            <wp:effectExtent l="0" t="0" r="3810" b="4445"/>
            <wp:docPr id="96" name="Picture 96" descr="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lis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sedangkan untuk mencari data isikan pada columb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709420" cy="278130"/>
            <wp:effectExtent l="0" t="0" r="5080" b="7620"/>
            <wp:docPr id="97" name="Picture 97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searc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pindah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2003425" cy="262255"/>
            <wp:effectExtent l="0" t="0" r="0" b="4445"/>
            <wp:docPr id="98" name="Picture 98" descr="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nex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. Jika ingin menambahkan data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962025" cy="302260"/>
            <wp:effectExtent l="0" t="0" r="9525" b="2540"/>
            <wp:docPr id="99" name="Picture 99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ad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list sebagai berikut:</w:t>
      </w:r>
    </w:p>
    <w:p w:rsidR="00045AB6" w:rsidRDefault="005F578F" w:rsidP="00045AB6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43525" cy="2266315"/>
            <wp:effectExtent l="0" t="0" r="9525" b="635"/>
            <wp:docPr id="100" name="Picture 100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AB6" w:rsidRDefault="00045AB6" w:rsidP="00045AB6">
      <w:pPr>
        <w:pStyle w:val="NoSpacing"/>
        <w:ind w:left="426"/>
        <w:jc w:val="both"/>
        <w:rPr>
          <w:i/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*</w:t>
      </w:r>
      <w:r>
        <w:rPr>
          <w:i/>
          <w:sz w:val="20"/>
          <w:szCs w:val="20"/>
          <w:lang w:val="id-ID"/>
        </w:rPr>
        <w:t>catatan: list di atas mengambil data izin prinsip.</w:t>
      </w:r>
    </w:p>
    <w:p w:rsidR="00045AB6" w:rsidRPr="00045AB6" w:rsidRDefault="00045AB6" w:rsidP="00045AB6">
      <w:pPr>
        <w:pStyle w:val="NoSpacing"/>
        <w:ind w:left="426"/>
        <w:jc w:val="both"/>
        <w:rPr>
          <w:i/>
          <w:sz w:val="20"/>
          <w:szCs w:val="20"/>
          <w:lang w:val="id-ID"/>
        </w:rPr>
      </w:pPr>
    </w:p>
    <w:p w:rsidR="00045AB6" w:rsidRPr="00F54FD0" w:rsidRDefault="00045AB6" w:rsidP="00045AB6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List </w:t>
      </w:r>
      <w:r w:rsidR="00BB0D5E">
        <w:rPr>
          <w:sz w:val="20"/>
          <w:szCs w:val="20"/>
          <w:lang w:val="id-ID"/>
        </w:rPr>
        <w:t>PMDN</w:t>
      </w:r>
      <w:r>
        <w:rPr>
          <w:sz w:val="20"/>
          <w:szCs w:val="20"/>
          <w:lang w:val="id-ID"/>
        </w:rPr>
        <w:t xml:space="preserve"> beri</w:t>
      </w:r>
      <w:r w:rsidRPr="00F54FD0">
        <w:rPr>
          <w:sz w:val="20"/>
          <w:szCs w:val="20"/>
        </w:rPr>
        <w:t>si informasi sebagai berikut:</w:t>
      </w:r>
    </w:p>
    <w:p w:rsidR="00045AB6" w:rsidRPr="006D1B62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Nama Perusahaan</w:t>
      </w:r>
    </w:p>
    <w:p w:rsidR="00045AB6" w:rsidRPr="006D1B62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Alamat</w:t>
      </w:r>
    </w:p>
    <w:p w:rsidR="00045AB6" w:rsidRPr="00045AB6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Negara</w:t>
      </w:r>
    </w:p>
    <w:p w:rsidR="00045AB6" w:rsidRPr="00045AB6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Lokasi</w:t>
      </w:r>
    </w:p>
    <w:p w:rsidR="00045AB6" w:rsidRPr="006D1B62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NPWP</w:t>
      </w:r>
    </w:p>
    <w:p w:rsidR="00045AB6" w:rsidRPr="00045AB6" w:rsidRDefault="00045AB6" w:rsidP="00045AB6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Bidang Usaha</w:t>
      </w:r>
    </w:p>
    <w:p w:rsidR="00045AB6" w:rsidRPr="00045AB6" w:rsidRDefault="00045AB6" w:rsidP="00045AB6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Untuk menampilkan jumlah list pada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53390" cy="262255"/>
            <wp:effectExtent l="0" t="0" r="3810" b="4445"/>
            <wp:docPr id="101" name="Picture 101" descr="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lis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sedangkan untuk mencari data isikan pada columb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709420" cy="278130"/>
            <wp:effectExtent l="0" t="0" r="5080" b="7620"/>
            <wp:docPr id="102" name="Picture 10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searc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pindah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2003425" cy="262255"/>
            <wp:effectExtent l="0" t="0" r="0" b="4445"/>
            <wp:docPr id="103" name="Picture 103" descr="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nex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. </w:t>
      </w:r>
    </w:p>
    <w:p w:rsidR="00045AB6" w:rsidRDefault="00045AB6" w:rsidP="00045AB6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lastRenderedPageBreak/>
        <w:t xml:space="preserve">Untuk memproses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296035" cy="302260"/>
            <wp:effectExtent l="0" t="0" r="0" b="2540"/>
            <wp:docPr id="104" name="Picture 104" descr="p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pma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03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fom Izin Prinsip,update data jika ada yang tidak benar kemudian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76885" cy="286385"/>
            <wp:effectExtent l="0" t="0" r="0" b="0"/>
            <wp:docPr id="105" name="Picture 105" descr="s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sav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 untuk memproses data 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40385" cy="302260"/>
            <wp:effectExtent l="0" t="0" r="0" b="2540"/>
            <wp:docPr id="106" name="Picture 106" descr="clo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los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jika data tidak jadi disimpan.</w:t>
      </w:r>
    </w:p>
    <w:p w:rsidR="00045AB6" w:rsidRDefault="00045AB6" w:rsidP="00045AB6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Pada list </w:t>
      </w:r>
      <w:r w:rsidR="005C42BE">
        <w:rPr>
          <w:sz w:val="20"/>
          <w:szCs w:val="20"/>
          <w:lang w:val="id-ID"/>
        </w:rPr>
        <w:t>PMA</w:t>
      </w:r>
      <w:r>
        <w:rPr>
          <w:sz w:val="20"/>
          <w:szCs w:val="20"/>
          <w:lang w:val="id-ID"/>
        </w:rPr>
        <w:t xml:space="preserve"> klik tombol 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325755" cy="294005"/>
            <wp:effectExtent l="0" t="0" r="0" b="0"/>
            <wp:docPr id="107" name="Picture 107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edi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update data 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389890" cy="349885"/>
            <wp:effectExtent l="0" t="0" r="0" b="0"/>
            <wp:docPr id="108" name="Picture 108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dele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menghapus data.</w:t>
      </w:r>
    </w:p>
    <w:p w:rsidR="00BB0D5E" w:rsidRDefault="00BB0D5E" w:rsidP="00045AB6">
      <w:pPr>
        <w:pStyle w:val="NoSpacing"/>
        <w:ind w:left="426"/>
        <w:jc w:val="both"/>
        <w:rPr>
          <w:sz w:val="20"/>
          <w:szCs w:val="20"/>
          <w:lang w:val="id-ID"/>
        </w:rPr>
      </w:pPr>
    </w:p>
    <w:p w:rsidR="00BB0D5E" w:rsidRPr="00F54FD0" w:rsidRDefault="00BB0D5E" w:rsidP="00BB0D5E">
      <w:pPr>
        <w:numPr>
          <w:ilvl w:val="1"/>
          <w:numId w:val="56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>PMDN</w:t>
      </w:r>
    </w:p>
    <w:p w:rsidR="00BB0D5E" w:rsidRPr="00F54FD0" w:rsidRDefault="00BB0D5E" w:rsidP="00BB0D5E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PMDN</w:t>
      </w:r>
      <w:r w:rsidRPr="00F54FD0">
        <w:rPr>
          <w:sz w:val="20"/>
          <w:szCs w:val="20"/>
        </w:rPr>
        <w:t xml:space="preserve">. Untuk menampilkan menu ini,arahkan ke menu </w:t>
      </w:r>
      <w:r>
        <w:rPr>
          <w:b/>
          <w:sz w:val="20"/>
          <w:szCs w:val="20"/>
          <w:lang w:val="id-ID"/>
        </w:rPr>
        <w:t>Realisasi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PMDN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). Maka akan tampil </w:t>
      </w:r>
      <w:r>
        <w:rPr>
          <w:sz w:val="20"/>
          <w:szCs w:val="20"/>
          <w:lang w:val="id-ID"/>
        </w:rPr>
        <w:t>list data</w:t>
      </w:r>
      <w:r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PMDN</w:t>
      </w:r>
      <w:r w:rsidRPr="00F54FD0">
        <w:rPr>
          <w:sz w:val="20"/>
          <w:szCs w:val="20"/>
        </w:rPr>
        <w:t xml:space="preserve"> sebagai berikut :</w:t>
      </w:r>
    </w:p>
    <w:p w:rsidR="00BB0D5E" w:rsidRPr="00F54FD0" w:rsidRDefault="005F578F" w:rsidP="00BB0D5E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287645" cy="1709420"/>
            <wp:effectExtent l="0" t="0" r="8255" b="5080"/>
            <wp:docPr id="109" name="Picture 109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D5E" w:rsidRPr="00F54FD0" w:rsidRDefault="00BB0D5E" w:rsidP="00BB0D5E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List PMDN beri</w:t>
      </w:r>
      <w:r w:rsidRPr="00F54FD0">
        <w:rPr>
          <w:sz w:val="20"/>
          <w:szCs w:val="20"/>
        </w:rPr>
        <w:t>si informasi sebagai berikut:</w:t>
      </w:r>
    </w:p>
    <w:p w:rsidR="00BB0D5E" w:rsidRPr="006D1B62" w:rsidRDefault="00BB0D5E" w:rsidP="00BB0D5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Nama Perusahaan</w:t>
      </w:r>
    </w:p>
    <w:p w:rsidR="00BB0D5E" w:rsidRPr="006D1B62" w:rsidRDefault="00BB0D5E" w:rsidP="00BB0D5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Alamat</w:t>
      </w:r>
    </w:p>
    <w:p w:rsidR="00BB0D5E" w:rsidRPr="00045AB6" w:rsidRDefault="00BB0D5E" w:rsidP="00BB0D5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Negara</w:t>
      </w:r>
    </w:p>
    <w:p w:rsidR="00BB0D5E" w:rsidRPr="00045AB6" w:rsidRDefault="00BB0D5E" w:rsidP="00BB0D5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Lokasi</w:t>
      </w:r>
    </w:p>
    <w:p w:rsidR="00BB0D5E" w:rsidRPr="006D1B62" w:rsidRDefault="00BB0D5E" w:rsidP="00BB0D5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NPWP</w:t>
      </w:r>
    </w:p>
    <w:p w:rsidR="00BB0D5E" w:rsidRPr="00F54FD0" w:rsidRDefault="00BB0D5E" w:rsidP="00BB0D5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Bidang Usaha </w:t>
      </w:r>
    </w:p>
    <w:p w:rsidR="00BB0D5E" w:rsidRDefault="00BB0D5E" w:rsidP="00BB0D5E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Untuk menampilkan jumlah list pada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53390" cy="262255"/>
            <wp:effectExtent l="0" t="0" r="3810" b="4445"/>
            <wp:docPr id="110" name="Picture 110" descr="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lis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sedangkan untuk mencari data isikan pada columb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709420" cy="278130"/>
            <wp:effectExtent l="0" t="0" r="5080" b="7620"/>
            <wp:docPr id="111" name="Picture 111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searc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pindah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2003425" cy="262255"/>
            <wp:effectExtent l="0" t="0" r="0" b="4445"/>
            <wp:docPr id="112" name="Picture 112" descr="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nex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. Jika ingin menambahkan data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962025" cy="302260"/>
            <wp:effectExtent l="0" t="0" r="9525" b="2540"/>
            <wp:docPr id="113" name="Picture 113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ad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list sebagai berikut:</w:t>
      </w:r>
    </w:p>
    <w:p w:rsidR="00BB0D5E" w:rsidRDefault="005F578F" w:rsidP="00BB0D5E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287645" cy="2282190"/>
            <wp:effectExtent l="0" t="0" r="8255" b="3810"/>
            <wp:docPr id="114" name="Picture 114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D5E" w:rsidRDefault="00BB0D5E" w:rsidP="00BB0D5E">
      <w:pPr>
        <w:pStyle w:val="NoSpacing"/>
        <w:ind w:left="426"/>
        <w:jc w:val="both"/>
        <w:rPr>
          <w:i/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*</w:t>
      </w:r>
      <w:r>
        <w:rPr>
          <w:i/>
          <w:sz w:val="20"/>
          <w:szCs w:val="20"/>
          <w:lang w:val="id-ID"/>
        </w:rPr>
        <w:t>catatan: list di atas mengambil data izin prinsip.</w:t>
      </w:r>
    </w:p>
    <w:p w:rsidR="00BB0D5E" w:rsidRPr="00045AB6" w:rsidRDefault="00BB0D5E" w:rsidP="00BB0D5E">
      <w:pPr>
        <w:pStyle w:val="NoSpacing"/>
        <w:ind w:left="426"/>
        <w:jc w:val="both"/>
        <w:rPr>
          <w:i/>
          <w:sz w:val="20"/>
          <w:szCs w:val="20"/>
          <w:lang w:val="id-ID"/>
        </w:rPr>
      </w:pPr>
    </w:p>
    <w:p w:rsidR="00BB0D5E" w:rsidRPr="00F54FD0" w:rsidRDefault="00BB0D5E" w:rsidP="00BB0D5E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List PMDN beri</w:t>
      </w:r>
      <w:r w:rsidRPr="00F54FD0">
        <w:rPr>
          <w:sz w:val="20"/>
          <w:szCs w:val="20"/>
        </w:rPr>
        <w:t>si informasi sebagai berikut:</w:t>
      </w:r>
    </w:p>
    <w:p w:rsidR="00BB0D5E" w:rsidRPr="006D1B62" w:rsidRDefault="00BB0D5E" w:rsidP="00BB0D5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Nama Perusahaan</w:t>
      </w:r>
    </w:p>
    <w:p w:rsidR="00BB0D5E" w:rsidRPr="006D1B62" w:rsidRDefault="00BB0D5E" w:rsidP="00BB0D5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lastRenderedPageBreak/>
        <w:t>Alamat</w:t>
      </w:r>
    </w:p>
    <w:p w:rsidR="00BB0D5E" w:rsidRPr="00045AB6" w:rsidRDefault="00BB0D5E" w:rsidP="00BB0D5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Negara</w:t>
      </w:r>
    </w:p>
    <w:p w:rsidR="00BB0D5E" w:rsidRPr="00045AB6" w:rsidRDefault="00BB0D5E" w:rsidP="00BB0D5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Lokasi</w:t>
      </w:r>
    </w:p>
    <w:p w:rsidR="00BB0D5E" w:rsidRPr="006D1B62" w:rsidRDefault="00BB0D5E" w:rsidP="00BB0D5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NPWP</w:t>
      </w:r>
    </w:p>
    <w:p w:rsidR="00BB0D5E" w:rsidRPr="00045AB6" w:rsidRDefault="00BB0D5E" w:rsidP="00BB0D5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Bidang Usaha</w:t>
      </w:r>
    </w:p>
    <w:p w:rsidR="00BB0D5E" w:rsidRPr="00045AB6" w:rsidRDefault="00BB0D5E" w:rsidP="00BB0D5E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Untuk menampilkan jumlah list pada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53390" cy="262255"/>
            <wp:effectExtent l="0" t="0" r="3810" b="4445"/>
            <wp:docPr id="115" name="Picture 115" descr="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lis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sedangkan untuk mencari data isikan pada columb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709420" cy="278130"/>
            <wp:effectExtent l="0" t="0" r="5080" b="7620"/>
            <wp:docPr id="116" name="Picture 116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searc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pindah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2003425" cy="262255"/>
            <wp:effectExtent l="0" t="0" r="0" b="4445"/>
            <wp:docPr id="117" name="Picture 117" descr="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nex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. </w:t>
      </w:r>
    </w:p>
    <w:p w:rsidR="00BB0D5E" w:rsidRDefault="00BB0D5E" w:rsidP="00BB0D5E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Untuk memproses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407160" cy="309880"/>
            <wp:effectExtent l="0" t="0" r="2540" b="0"/>
            <wp:docPr id="118" name="Picture 118" descr="pm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pmdn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160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fom Izin Prinsip,update data jika ada yang tidak benar kemudian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76885" cy="286385"/>
            <wp:effectExtent l="0" t="0" r="0" b="0"/>
            <wp:docPr id="119" name="Picture 119" descr="s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sav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 untuk memproses data 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40385" cy="302260"/>
            <wp:effectExtent l="0" t="0" r="0" b="2540"/>
            <wp:docPr id="120" name="Picture 120" descr="clo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los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jika data tidak jadi disimpan.</w:t>
      </w:r>
    </w:p>
    <w:p w:rsidR="00BB0D5E" w:rsidRDefault="00BB0D5E" w:rsidP="00BB0D5E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Pada list </w:t>
      </w:r>
      <w:r w:rsidR="005C42BE">
        <w:rPr>
          <w:sz w:val="20"/>
          <w:szCs w:val="20"/>
          <w:lang w:val="id-ID"/>
        </w:rPr>
        <w:t>PMDN</w:t>
      </w:r>
      <w:r>
        <w:rPr>
          <w:sz w:val="20"/>
          <w:szCs w:val="20"/>
          <w:lang w:val="id-ID"/>
        </w:rPr>
        <w:t xml:space="preserve"> klik tombol 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325755" cy="294005"/>
            <wp:effectExtent l="0" t="0" r="0" b="0"/>
            <wp:docPr id="121" name="Picture 121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edi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update data 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389890" cy="349885"/>
            <wp:effectExtent l="0" t="0" r="0" b="0"/>
            <wp:docPr id="122" name="Picture 122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dele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menghapus data.</w:t>
      </w:r>
    </w:p>
    <w:p w:rsidR="005C42BE" w:rsidRDefault="005C42BE" w:rsidP="00BB0D5E">
      <w:pPr>
        <w:pStyle w:val="NoSpacing"/>
        <w:ind w:left="426"/>
        <w:jc w:val="both"/>
        <w:rPr>
          <w:sz w:val="20"/>
          <w:szCs w:val="20"/>
          <w:lang w:val="id-ID"/>
        </w:rPr>
      </w:pPr>
    </w:p>
    <w:p w:rsidR="005C42BE" w:rsidRPr="00F54FD0" w:rsidRDefault="005C42BE" w:rsidP="005C42BE">
      <w:pPr>
        <w:numPr>
          <w:ilvl w:val="1"/>
          <w:numId w:val="56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>Non Fas</w:t>
      </w:r>
    </w:p>
    <w:p w:rsidR="005C42BE" w:rsidRPr="00F54FD0" w:rsidRDefault="005C42BE" w:rsidP="005C42BE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Non Fas</w:t>
      </w:r>
      <w:r w:rsidRPr="00F54FD0">
        <w:rPr>
          <w:sz w:val="20"/>
          <w:szCs w:val="20"/>
        </w:rPr>
        <w:t xml:space="preserve">. Untuk menampilkan menu ini,arahkan ke menu </w:t>
      </w:r>
      <w:r>
        <w:rPr>
          <w:b/>
          <w:sz w:val="20"/>
          <w:szCs w:val="20"/>
          <w:lang w:val="id-ID"/>
        </w:rPr>
        <w:t>Realisasi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Non Fas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). Maka akan tampil </w:t>
      </w:r>
      <w:r>
        <w:rPr>
          <w:sz w:val="20"/>
          <w:szCs w:val="20"/>
          <w:lang w:val="id-ID"/>
        </w:rPr>
        <w:t>list data</w:t>
      </w:r>
      <w:r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Non Fas</w:t>
      </w:r>
      <w:r w:rsidRPr="00F54FD0">
        <w:rPr>
          <w:sz w:val="20"/>
          <w:szCs w:val="20"/>
        </w:rPr>
        <w:t xml:space="preserve"> sebagai berikut :</w:t>
      </w:r>
    </w:p>
    <w:p w:rsidR="005C42BE" w:rsidRPr="00F54FD0" w:rsidRDefault="005F578F" w:rsidP="005C42BE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279390" cy="2234565"/>
            <wp:effectExtent l="0" t="0" r="0" b="0"/>
            <wp:docPr id="123" name="Picture 123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2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2BE" w:rsidRPr="00F54FD0" w:rsidRDefault="005C42BE" w:rsidP="005C42BE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List Non Fas beri</w:t>
      </w:r>
      <w:r w:rsidRPr="00F54FD0">
        <w:rPr>
          <w:sz w:val="20"/>
          <w:szCs w:val="20"/>
        </w:rPr>
        <w:t>si informasi sebagai berikut:</w:t>
      </w:r>
    </w:p>
    <w:p w:rsidR="005C42BE" w:rsidRPr="006D1B62" w:rsidRDefault="005C42BE" w:rsidP="005C42B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Nama Perusahaan</w:t>
      </w:r>
    </w:p>
    <w:p w:rsidR="005C42BE" w:rsidRPr="006D1B62" w:rsidRDefault="00E44BA7" w:rsidP="005C42B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No Ip</w:t>
      </w:r>
    </w:p>
    <w:p w:rsidR="005C42BE" w:rsidRPr="00045AB6" w:rsidRDefault="005C42BE" w:rsidP="005C42B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Negara</w:t>
      </w:r>
    </w:p>
    <w:p w:rsidR="005C42BE" w:rsidRPr="00045AB6" w:rsidRDefault="005C42BE" w:rsidP="005C42B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Lokasi</w:t>
      </w:r>
    </w:p>
    <w:p w:rsidR="005C42BE" w:rsidRPr="00F54FD0" w:rsidRDefault="005C42BE" w:rsidP="005C42B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Bidang Usaha </w:t>
      </w:r>
    </w:p>
    <w:p w:rsidR="005C42BE" w:rsidRDefault="005C42BE" w:rsidP="005C42BE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Untuk menampilkan jumlah list pada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53390" cy="262255"/>
            <wp:effectExtent l="0" t="0" r="3810" b="4445"/>
            <wp:docPr id="124" name="Picture 124" descr="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lis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sedangkan untuk mencari data isikan pada columb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709420" cy="278130"/>
            <wp:effectExtent l="0" t="0" r="5080" b="7620"/>
            <wp:docPr id="125" name="Picture 125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searc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pindah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2003425" cy="262255"/>
            <wp:effectExtent l="0" t="0" r="0" b="4445"/>
            <wp:docPr id="126" name="Picture 126" descr="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nex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. Jika ingin menambahkan data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962025" cy="302260"/>
            <wp:effectExtent l="0" t="0" r="9525" b="2540"/>
            <wp:docPr id="127" name="Picture 127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ad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list sebagai berikut:</w:t>
      </w:r>
    </w:p>
    <w:p w:rsidR="005C42BE" w:rsidRDefault="005F578F" w:rsidP="005C42BE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>
            <wp:extent cx="5287645" cy="2234565"/>
            <wp:effectExtent l="0" t="0" r="8255" b="0"/>
            <wp:docPr id="128" name="Picture 128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3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2BE" w:rsidRDefault="005C42BE" w:rsidP="005C42BE">
      <w:pPr>
        <w:pStyle w:val="NoSpacing"/>
        <w:ind w:left="426"/>
        <w:jc w:val="both"/>
        <w:rPr>
          <w:i/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*</w:t>
      </w:r>
      <w:r>
        <w:rPr>
          <w:i/>
          <w:sz w:val="20"/>
          <w:szCs w:val="20"/>
          <w:lang w:val="id-ID"/>
        </w:rPr>
        <w:t>catatan: list di atas mengambil data izin prinsip.</w:t>
      </w:r>
    </w:p>
    <w:p w:rsidR="005C42BE" w:rsidRPr="00045AB6" w:rsidRDefault="005C42BE" w:rsidP="005C42BE">
      <w:pPr>
        <w:pStyle w:val="NoSpacing"/>
        <w:ind w:left="426"/>
        <w:jc w:val="both"/>
        <w:rPr>
          <w:i/>
          <w:sz w:val="20"/>
          <w:szCs w:val="20"/>
          <w:lang w:val="id-ID"/>
        </w:rPr>
      </w:pPr>
    </w:p>
    <w:p w:rsidR="005C42BE" w:rsidRPr="00F54FD0" w:rsidRDefault="005C42BE" w:rsidP="005C42BE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List Non Fas beri</w:t>
      </w:r>
      <w:r w:rsidRPr="00F54FD0">
        <w:rPr>
          <w:sz w:val="20"/>
          <w:szCs w:val="20"/>
        </w:rPr>
        <w:t>si informasi sebagai berikut:</w:t>
      </w:r>
    </w:p>
    <w:p w:rsidR="005C42BE" w:rsidRPr="006D1B62" w:rsidRDefault="005C42BE" w:rsidP="005C42B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Nama Perusahaan</w:t>
      </w:r>
    </w:p>
    <w:p w:rsidR="005C42BE" w:rsidRPr="006D1B62" w:rsidRDefault="005C42BE" w:rsidP="005C42B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Alamat</w:t>
      </w:r>
    </w:p>
    <w:p w:rsidR="005C42BE" w:rsidRPr="00045AB6" w:rsidRDefault="005C42BE" w:rsidP="005C42B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Negara</w:t>
      </w:r>
    </w:p>
    <w:p w:rsidR="005C42BE" w:rsidRPr="00045AB6" w:rsidRDefault="005C42BE" w:rsidP="005C42B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Lokasi</w:t>
      </w:r>
    </w:p>
    <w:p w:rsidR="005C42BE" w:rsidRPr="006D1B62" w:rsidRDefault="005C42BE" w:rsidP="005C42B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NPWP</w:t>
      </w:r>
    </w:p>
    <w:p w:rsidR="005C42BE" w:rsidRPr="00045AB6" w:rsidRDefault="005C42BE" w:rsidP="005C42B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Bidang Usaha</w:t>
      </w:r>
    </w:p>
    <w:p w:rsidR="005C42BE" w:rsidRPr="00045AB6" w:rsidRDefault="005C42BE" w:rsidP="005C42BE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Untuk menampilkan jumlah list pada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53390" cy="262255"/>
            <wp:effectExtent l="0" t="0" r="3810" b="4445"/>
            <wp:docPr id="129" name="Picture 129" descr="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lis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sedangkan untuk mencari data isikan pada columb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709420" cy="278130"/>
            <wp:effectExtent l="0" t="0" r="5080" b="7620"/>
            <wp:docPr id="130" name="Picture 130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searc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pindah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2003425" cy="262255"/>
            <wp:effectExtent l="0" t="0" r="0" b="4445"/>
            <wp:docPr id="131" name="Picture 131" descr="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nex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. </w:t>
      </w:r>
    </w:p>
    <w:p w:rsidR="005C42BE" w:rsidRDefault="005C42BE" w:rsidP="005C42BE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Untuk memproses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574165" cy="309880"/>
            <wp:effectExtent l="0" t="0" r="6985" b="0"/>
            <wp:docPr id="132" name="Picture 132" descr="non f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non fas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16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fom Izin Prinsip,update data jika ada yang tidak benar kemudian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76885" cy="286385"/>
            <wp:effectExtent l="0" t="0" r="0" b="0"/>
            <wp:docPr id="133" name="Picture 133" descr="s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sav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 untuk memproses data 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40385" cy="302260"/>
            <wp:effectExtent l="0" t="0" r="0" b="2540"/>
            <wp:docPr id="134" name="Picture 134" descr="clo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los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jika data tidak jadi disimpan.</w:t>
      </w:r>
    </w:p>
    <w:p w:rsidR="005C42BE" w:rsidRDefault="005C42BE" w:rsidP="005C42BE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Pada list Non Fas klik tombol 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325755" cy="294005"/>
            <wp:effectExtent l="0" t="0" r="0" b="0"/>
            <wp:docPr id="135" name="Picture 135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edi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update data 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389890" cy="349885"/>
            <wp:effectExtent l="0" t="0" r="0" b="0"/>
            <wp:docPr id="136" name="Picture 136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dele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menghapus data.</w:t>
      </w:r>
    </w:p>
    <w:p w:rsidR="00E44BA7" w:rsidRDefault="00E44BA7" w:rsidP="005C42BE">
      <w:pPr>
        <w:pStyle w:val="NoSpacing"/>
        <w:ind w:left="426"/>
        <w:jc w:val="both"/>
        <w:rPr>
          <w:sz w:val="20"/>
          <w:szCs w:val="20"/>
          <w:lang w:val="id-ID"/>
        </w:rPr>
      </w:pPr>
    </w:p>
    <w:p w:rsidR="00E44BA7" w:rsidRPr="00F54FD0" w:rsidRDefault="00E44BA7" w:rsidP="00E44BA7">
      <w:pPr>
        <w:numPr>
          <w:ilvl w:val="1"/>
          <w:numId w:val="56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>Ekspor</w:t>
      </w:r>
    </w:p>
    <w:p w:rsidR="00E44BA7" w:rsidRPr="00F54FD0" w:rsidRDefault="00E44BA7" w:rsidP="00E44BA7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Ekspor</w:t>
      </w:r>
      <w:r w:rsidRPr="00F54FD0">
        <w:rPr>
          <w:sz w:val="20"/>
          <w:szCs w:val="20"/>
        </w:rPr>
        <w:t xml:space="preserve">. Untuk menampilkan menu ini,arahkan ke menu </w:t>
      </w:r>
      <w:r>
        <w:rPr>
          <w:b/>
          <w:sz w:val="20"/>
          <w:szCs w:val="20"/>
          <w:lang w:val="id-ID"/>
        </w:rPr>
        <w:t>Realisasi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Ekspor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>).</w:t>
      </w:r>
      <w:r w:rsidRPr="00E44BA7">
        <w:rPr>
          <w:sz w:val="20"/>
          <w:szCs w:val="20"/>
          <w:lang w:val="id-ID"/>
        </w:rPr>
        <w:t xml:space="preserve"> </w:t>
      </w:r>
      <w:r w:rsidRPr="00F54FD0">
        <w:rPr>
          <w:sz w:val="20"/>
          <w:szCs w:val="20"/>
        </w:rPr>
        <w:t xml:space="preserve">Maka akan tampil </w:t>
      </w:r>
      <w:r>
        <w:rPr>
          <w:sz w:val="20"/>
          <w:szCs w:val="20"/>
          <w:lang w:val="id-ID"/>
        </w:rPr>
        <w:t>list data</w:t>
      </w:r>
      <w:r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Ekspor</w:t>
      </w:r>
      <w:r w:rsidRPr="00F54FD0">
        <w:rPr>
          <w:sz w:val="20"/>
          <w:szCs w:val="20"/>
        </w:rPr>
        <w:t xml:space="preserve"> sebagai berikut :</w:t>
      </w:r>
    </w:p>
    <w:p w:rsidR="00E44BA7" w:rsidRPr="00F54FD0" w:rsidRDefault="005F578F" w:rsidP="00E44BA7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19395" cy="1121410"/>
            <wp:effectExtent l="0" t="0" r="0" b="2540"/>
            <wp:docPr id="137" name="Picture 137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3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BA7" w:rsidRPr="00F54FD0" w:rsidRDefault="00E44BA7" w:rsidP="00E44BA7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List Ekspor beri</w:t>
      </w:r>
      <w:r w:rsidRPr="00F54FD0">
        <w:rPr>
          <w:sz w:val="20"/>
          <w:szCs w:val="20"/>
        </w:rPr>
        <w:t>si informasi sebagai berikut:</w:t>
      </w:r>
    </w:p>
    <w:p w:rsidR="00E44BA7" w:rsidRPr="006D1B62" w:rsidRDefault="00E44BA7" w:rsidP="00E44BA7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Nama Perusahaan</w:t>
      </w:r>
    </w:p>
    <w:p w:rsidR="00E44BA7" w:rsidRPr="006D1B62" w:rsidRDefault="00E44BA7" w:rsidP="00E44BA7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Alamat</w:t>
      </w:r>
    </w:p>
    <w:p w:rsidR="00E44BA7" w:rsidRPr="00045AB6" w:rsidRDefault="00E44BA7" w:rsidP="00E44BA7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Negara</w:t>
      </w:r>
    </w:p>
    <w:p w:rsidR="00E44BA7" w:rsidRPr="00045AB6" w:rsidRDefault="00E44BA7" w:rsidP="00E44BA7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Lokasi</w:t>
      </w:r>
    </w:p>
    <w:p w:rsidR="00E44BA7" w:rsidRPr="006D1B62" w:rsidRDefault="00E44BA7" w:rsidP="00E44BA7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NPWP</w:t>
      </w:r>
    </w:p>
    <w:p w:rsidR="00E44BA7" w:rsidRPr="00F54FD0" w:rsidRDefault="00E44BA7" w:rsidP="00E44BA7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lastRenderedPageBreak/>
        <w:t xml:space="preserve">Bidang Usaha </w:t>
      </w:r>
    </w:p>
    <w:p w:rsidR="00E44BA7" w:rsidRDefault="00E44BA7" w:rsidP="00E44BA7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Untuk menampilkan jumlah list pada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53390" cy="262255"/>
            <wp:effectExtent l="0" t="0" r="3810" b="4445"/>
            <wp:docPr id="138" name="Picture 138" descr="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lis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sedangkan untuk mencari data isikan pada columb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709420" cy="278130"/>
            <wp:effectExtent l="0" t="0" r="5080" b="7620"/>
            <wp:docPr id="139" name="Picture 139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searc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pindah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2003425" cy="262255"/>
            <wp:effectExtent l="0" t="0" r="0" b="4445"/>
            <wp:docPr id="140" name="Picture 140" descr="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nex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. Jika ingin menambahkan data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962025" cy="302260"/>
            <wp:effectExtent l="0" t="0" r="9525" b="2540"/>
            <wp:docPr id="141" name="Picture 141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ad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list sebagai berikut:</w:t>
      </w:r>
    </w:p>
    <w:p w:rsidR="00E44BA7" w:rsidRDefault="005F578F" w:rsidP="00E44BA7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11775" cy="2186305"/>
            <wp:effectExtent l="0" t="0" r="3175" b="4445"/>
            <wp:docPr id="142" name="Picture 142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3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77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BA7" w:rsidRDefault="00E44BA7" w:rsidP="00E44BA7">
      <w:pPr>
        <w:pStyle w:val="NoSpacing"/>
        <w:ind w:left="426"/>
        <w:jc w:val="both"/>
        <w:rPr>
          <w:i/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*</w:t>
      </w:r>
      <w:r>
        <w:rPr>
          <w:i/>
          <w:sz w:val="20"/>
          <w:szCs w:val="20"/>
          <w:lang w:val="id-ID"/>
        </w:rPr>
        <w:t>catatan: list di atas mengambil data izin prinsip.</w:t>
      </w:r>
    </w:p>
    <w:p w:rsidR="00E44BA7" w:rsidRPr="00045AB6" w:rsidRDefault="00E44BA7" w:rsidP="00E44BA7">
      <w:pPr>
        <w:pStyle w:val="NoSpacing"/>
        <w:ind w:left="426"/>
        <w:jc w:val="both"/>
        <w:rPr>
          <w:i/>
          <w:sz w:val="20"/>
          <w:szCs w:val="20"/>
          <w:lang w:val="id-ID"/>
        </w:rPr>
      </w:pPr>
    </w:p>
    <w:p w:rsidR="00E44BA7" w:rsidRPr="00F54FD0" w:rsidRDefault="00E44BA7" w:rsidP="00E44BA7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List Ekspor beri</w:t>
      </w:r>
      <w:r w:rsidRPr="00F54FD0">
        <w:rPr>
          <w:sz w:val="20"/>
          <w:szCs w:val="20"/>
        </w:rPr>
        <w:t>si informasi sebagai berikut:</w:t>
      </w:r>
    </w:p>
    <w:p w:rsidR="00E44BA7" w:rsidRPr="006D1B62" w:rsidRDefault="00E44BA7" w:rsidP="00E44BA7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Nama Perusahaan</w:t>
      </w:r>
    </w:p>
    <w:p w:rsidR="00E44BA7" w:rsidRPr="006D1B62" w:rsidRDefault="00E44BA7" w:rsidP="00E44BA7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Alamat</w:t>
      </w:r>
    </w:p>
    <w:p w:rsidR="00E44BA7" w:rsidRPr="00045AB6" w:rsidRDefault="00E44BA7" w:rsidP="00E44BA7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Negara</w:t>
      </w:r>
    </w:p>
    <w:p w:rsidR="00E44BA7" w:rsidRPr="00045AB6" w:rsidRDefault="00E44BA7" w:rsidP="00E44BA7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Lokasi</w:t>
      </w:r>
    </w:p>
    <w:p w:rsidR="00E44BA7" w:rsidRPr="006D1B62" w:rsidRDefault="00E44BA7" w:rsidP="00E44BA7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NPWP</w:t>
      </w:r>
    </w:p>
    <w:p w:rsidR="00E44BA7" w:rsidRPr="00045AB6" w:rsidRDefault="00E44BA7" w:rsidP="00E44BA7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Bidang Usaha</w:t>
      </w:r>
    </w:p>
    <w:p w:rsidR="00E44BA7" w:rsidRPr="00045AB6" w:rsidRDefault="00E44BA7" w:rsidP="00E44BA7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Untuk menampilkan jumlah list pada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53390" cy="262255"/>
            <wp:effectExtent l="0" t="0" r="3810" b="4445"/>
            <wp:docPr id="143" name="Picture 143" descr="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lis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sedangkan untuk mencari data isikan pada columb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709420" cy="278130"/>
            <wp:effectExtent l="0" t="0" r="5080" b="7620"/>
            <wp:docPr id="20" name="Picture 10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earc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pindah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2003425" cy="262255"/>
            <wp:effectExtent l="0" t="0" r="0" b="4445"/>
            <wp:docPr id="11" name="Picture 11" descr="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ex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. </w:t>
      </w:r>
    </w:p>
    <w:p w:rsidR="00E44BA7" w:rsidRDefault="00E44BA7" w:rsidP="00E44BA7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Untuk memproses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454785" cy="309880"/>
            <wp:effectExtent l="0" t="0" r="0" b="0"/>
            <wp:docPr id="12" name="Picture 12" descr="eksp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kspor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78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fom Izin Prinsip,update data jika ada yang tidak benar kemudian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76885" cy="286385"/>
            <wp:effectExtent l="0" t="0" r="0" b="0"/>
            <wp:docPr id="13" name="Picture 13" descr="s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av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 untuk memproses data 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40385" cy="302260"/>
            <wp:effectExtent l="0" t="0" r="0" b="2540"/>
            <wp:docPr id="10" name="Picture 7" descr="clo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os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jika data tidak jadi disimpan.</w:t>
      </w:r>
    </w:p>
    <w:p w:rsidR="00E44BA7" w:rsidRDefault="00E44BA7" w:rsidP="00E44BA7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Pada list Non Fas klik tombol 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325755" cy="294005"/>
            <wp:effectExtent l="0" t="0" r="0" b="0"/>
            <wp:docPr id="8" name="Picture 8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di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update data 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389890" cy="349885"/>
            <wp:effectExtent l="0" t="0" r="0" b="0"/>
            <wp:docPr id="9" name="Picture 9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le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menghapus data.</w:t>
      </w:r>
    </w:p>
    <w:p w:rsidR="00E44BA7" w:rsidRDefault="00E44BA7" w:rsidP="005C42BE">
      <w:pPr>
        <w:pStyle w:val="NoSpacing"/>
        <w:ind w:left="426"/>
        <w:jc w:val="both"/>
        <w:rPr>
          <w:sz w:val="20"/>
          <w:szCs w:val="20"/>
          <w:lang w:val="id-ID"/>
        </w:rPr>
      </w:pPr>
    </w:p>
    <w:p w:rsidR="006F6A6B" w:rsidRPr="006F6A6B" w:rsidRDefault="006F6A6B" w:rsidP="006F6A6B">
      <w:pPr>
        <w:pStyle w:val="Heading1"/>
        <w:numPr>
          <w:ilvl w:val="0"/>
          <w:numId w:val="0"/>
        </w:numPr>
        <w:tabs>
          <w:tab w:val="left" w:pos="0"/>
          <w:tab w:val="left" w:pos="270"/>
        </w:tabs>
        <w:suppressAutoHyphens/>
        <w:spacing w:line="276" w:lineRule="auto"/>
        <w:ind w:left="360" w:hanging="360"/>
        <w:rPr>
          <w:rFonts w:ascii="Calibri" w:hAnsi="Calibri" w:cs="Calibri"/>
          <w:sz w:val="20"/>
          <w:szCs w:val="20"/>
          <w:lang w:val="id-ID"/>
        </w:rPr>
      </w:pPr>
      <w:r>
        <w:rPr>
          <w:rFonts w:ascii="Calibri" w:hAnsi="Calibri" w:cs="Calibri"/>
          <w:sz w:val="20"/>
          <w:szCs w:val="20"/>
          <w:lang w:val="id-ID"/>
        </w:rPr>
        <w:t>6</w:t>
      </w:r>
      <w:r w:rsidRPr="00F54FD0">
        <w:rPr>
          <w:rFonts w:ascii="Calibri" w:hAnsi="Calibri" w:cs="Calibri"/>
          <w:sz w:val="20"/>
          <w:szCs w:val="20"/>
        </w:rPr>
        <w:t xml:space="preserve">. Menu </w:t>
      </w:r>
      <w:r>
        <w:rPr>
          <w:rFonts w:ascii="Calibri" w:hAnsi="Calibri" w:cs="Calibri"/>
          <w:sz w:val="20"/>
          <w:szCs w:val="20"/>
          <w:lang w:val="id-ID"/>
        </w:rPr>
        <w:t>Laporan</w:t>
      </w:r>
    </w:p>
    <w:p w:rsidR="006F6A6B" w:rsidRDefault="006F6A6B" w:rsidP="006F6A6B">
      <w:pPr>
        <w:rPr>
          <w:szCs w:val="20"/>
          <w:lang w:val="id-ID" w:eastAsia="x-none"/>
        </w:rPr>
      </w:pPr>
      <w:r w:rsidRPr="00F54FD0">
        <w:rPr>
          <w:szCs w:val="20"/>
          <w:lang w:eastAsia="x-none"/>
        </w:rPr>
        <w:t xml:space="preserve">Menu </w:t>
      </w:r>
      <w:r>
        <w:rPr>
          <w:szCs w:val="20"/>
          <w:lang w:val="id-ID" w:eastAsia="x-none"/>
        </w:rPr>
        <w:t>Laporan</w:t>
      </w:r>
      <w:r>
        <w:rPr>
          <w:szCs w:val="20"/>
          <w:lang w:eastAsia="x-none"/>
        </w:rPr>
        <w:t xml:space="preserve"> merupakan menu </w:t>
      </w:r>
      <w:r>
        <w:rPr>
          <w:szCs w:val="20"/>
          <w:lang w:val="id-ID" w:eastAsia="x-none"/>
        </w:rPr>
        <w:t>berisi informasi database investasi.</w:t>
      </w:r>
    </w:p>
    <w:p w:rsidR="006F6A6B" w:rsidRPr="00F54FD0" w:rsidRDefault="006F6A6B" w:rsidP="006F6A6B">
      <w:pPr>
        <w:numPr>
          <w:ilvl w:val="1"/>
          <w:numId w:val="57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>Triwulan</w:t>
      </w:r>
    </w:p>
    <w:p w:rsidR="006F6A6B" w:rsidRPr="00F54FD0" w:rsidRDefault="006F6A6B" w:rsidP="006F6A6B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Triwulan</w:t>
      </w:r>
      <w:r w:rsidRPr="00F54FD0">
        <w:rPr>
          <w:sz w:val="20"/>
          <w:szCs w:val="20"/>
        </w:rPr>
        <w:t xml:space="preserve">. Untuk menampilkan menu ini,arahkan ke menu </w:t>
      </w:r>
      <w:r>
        <w:rPr>
          <w:b/>
          <w:sz w:val="20"/>
          <w:szCs w:val="20"/>
          <w:lang w:val="id-ID"/>
        </w:rPr>
        <w:t>Laporan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Triwulan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). Maka akan tampil </w:t>
      </w:r>
      <w:r>
        <w:rPr>
          <w:sz w:val="20"/>
          <w:szCs w:val="20"/>
          <w:lang w:val="id-ID"/>
        </w:rPr>
        <w:t>list data</w:t>
      </w:r>
      <w:r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Triwulan</w:t>
      </w:r>
      <w:r w:rsidRPr="00F54FD0">
        <w:rPr>
          <w:sz w:val="20"/>
          <w:szCs w:val="20"/>
        </w:rPr>
        <w:t xml:space="preserve"> sebagai berikut :</w:t>
      </w:r>
    </w:p>
    <w:p w:rsidR="006F6A6B" w:rsidRPr="00F54FD0" w:rsidRDefault="005F578F" w:rsidP="006F6A6B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>
            <wp:extent cx="5287645" cy="2584450"/>
            <wp:effectExtent l="0" t="0" r="8255" b="6350"/>
            <wp:docPr id="144" name="Picture 144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A6B" w:rsidRPr="00F54FD0" w:rsidRDefault="006F6A6B" w:rsidP="006F6A6B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Form Filter Laporan Triwulan beri</w:t>
      </w:r>
      <w:r w:rsidRPr="00F54FD0">
        <w:rPr>
          <w:sz w:val="20"/>
          <w:szCs w:val="20"/>
        </w:rPr>
        <w:t>si informasi sebagai berikut:</w:t>
      </w:r>
    </w:p>
    <w:p w:rsidR="006F6A6B" w:rsidRPr="006F6A6B" w:rsidRDefault="006F6A6B" w:rsidP="006F6A6B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Kategori,</w:t>
      </w:r>
      <w:r>
        <w:rPr>
          <w:sz w:val="20"/>
          <w:szCs w:val="20"/>
          <w:lang w:val="id-ID"/>
        </w:rPr>
        <w:t>pilih kategori yang akan dibuat</w:t>
      </w:r>
    </w:p>
    <w:p w:rsidR="006F6A6B" w:rsidRPr="006F6A6B" w:rsidRDefault="006F6A6B" w:rsidP="006F6A6B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Negara,</w:t>
      </w:r>
      <w:r w:rsidRPr="006F6A6B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 xml:space="preserve">pilih negara yang akan dibuat </w:t>
      </w:r>
    </w:p>
    <w:p w:rsidR="006F6A6B" w:rsidRPr="006F6A6B" w:rsidRDefault="006F6A6B" w:rsidP="006F6A6B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Lokasi,</w:t>
      </w:r>
      <w:r w:rsidRPr="006F6A6B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pilih lokasi yang akan dibuat</w:t>
      </w:r>
    </w:p>
    <w:p w:rsidR="006F6A6B" w:rsidRPr="006F6A6B" w:rsidRDefault="006F6A6B" w:rsidP="006F6A6B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Bidang Usaha,</w:t>
      </w:r>
      <w:r w:rsidRPr="006F6A6B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pilih bidang usaha yang akan dibuat</w:t>
      </w:r>
    </w:p>
    <w:p w:rsidR="006F6A6B" w:rsidRPr="00F5309E" w:rsidRDefault="00F5309E" w:rsidP="006F6A6B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Sub Bidang Usaha,</w:t>
      </w:r>
      <w:r>
        <w:rPr>
          <w:sz w:val="20"/>
          <w:szCs w:val="20"/>
          <w:lang w:val="id-ID"/>
        </w:rPr>
        <w:t>isikan sub bidang usaha yang akan dibuat</w:t>
      </w:r>
    </w:p>
    <w:p w:rsidR="00F5309E" w:rsidRPr="00F5309E" w:rsidRDefault="00F5309E" w:rsidP="006F6A6B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Triwulan,</w:t>
      </w:r>
      <w:r w:rsidRPr="00F5309E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pilih triwulan yang akan dibuat</w:t>
      </w:r>
    </w:p>
    <w:p w:rsidR="00F5309E" w:rsidRPr="00F5309E" w:rsidRDefault="00F5309E" w:rsidP="006F6A6B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Tahun,</w:t>
      </w:r>
      <w:r w:rsidRPr="00F5309E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pilih tahun yang akan dibuat</w:t>
      </w:r>
    </w:p>
    <w:p w:rsidR="00F5309E" w:rsidRPr="00F5309E" w:rsidRDefault="00F5309E" w:rsidP="006F6A6B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Tenaga Kerja,</w:t>
      </w:r>
      <w:r>
        <w:rPr>
          <w:sz w:val="20"/>
          <w:szCs w:val="20"/>
          <w:lang w:val="id-ID"/>
        </w:rPr>
        <w:t>isikan jumlah tenaga kerja s/d ....</w:t>
      </w:r>
    </w:p>
    <w:p w:rsidR="00F5309E" w:rsidRPr="00F5309E" w:rsidRDefault="00F5309E" w:rsidP="00F5309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Investasi,</w:t>
      </w:r>
      <w:r w:rsidRPr="00F5309E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isikan jumlah investasi s/d ....</w:t>
      </w:r>
    </w:p>
    <w:p w:rsidR="006F6A6B" w:rsidRDefault="006F6A6B" w:rsidP="006F6A6B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Jika ingin </w:t>
      </w:r>
      <w:r w:rsidR="00F5309E">
        <w:rPr>
          <w:sz w:val="20"/>
          <w:szCs w:val="20"/>
          <w:lang w:val="id-ID"/>
        </w:rPr>
        <w:t>menampilkan</w:t>
      </w:r>
      <w:r>
        <w:rPr>
          <w:sz w:val="20"/>
          <w:szCs w:val="20"/>
          <w:lang w:val="id-ID"/>
        </w:rPr>
        <w:t xml:space="preserve"> data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604520" cy="286385"/>
            <wp:effectExtent l="0" t="0" r="5080" b="0"/>
            <wp:docPr id="145" name="Picture 145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review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list sebagai berikut:</w:t>
      </w:r>
    </w:p>
    <w:p w:rsidR="006F6A6B" w:rsidRDefault="005F578F" w:rsidP="006F6A6B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35270" cy="2616200"/>
            <wp:effectExtent l="0" t="0" r="0" b="0"/>
            <wp:docPr id="7" name="Picture 6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27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A6B" w:rsidRDefault="006F6A6B" w:rsidP="006F6A6B">
      <w:pPr>
        <w:pStyle w:val="NoSpacing"/>
        <w:ind w:left="426"/>
        <w:jc w:val="both"/>
        <w:rPr>
          <w:i/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*</w:t>
      </w:r>
      <w:r>
        <w:rPr>
          <w:i/>
          <w:sz w:val="20"/>
          <w:szCs w:val="20"/>
          <w:lang w:val="id-ID"/>
        </w:rPr>
        <w:t xml:space="preserve">catatan: list di atas mengambil data </w:t>
      </w:r>
      <w:r w:rsidR="00F5309E">
        <w:rPr>
          <w:i/>
          <w:sz w:val="20"/>
          <w:szCs w:val="20"/>
          <w:lang w:val="id-ID"/>
        </w:rPr>
        <w:t>berdasarkan filter pada form</w:t>
      </w:r>
      <w:r>
        <w:rPr>
          <w:i/>
          <w:sz w:val="20"/>
          <w:szCs w:val="20"/>
          <w:lang w:val="id-ID"/>
        </w:rPr>
        <w:t>.</w:t>
      </w:r>
    </w:p>
    <w:p w:rsidR="006F6A6B" w:rsidRPr="00045AB6" w:rsidRDefault="006F6A6B" w:rsidP="006F6A6B">
      <w:pPr>
        <w:pStyle w:val="NoSpacing"/>
        <w:ind w:left="426"/>
        <w:jc w:val="both"/>
        <w:rPr>
          <w:i/>
          <w:sz w:val="20"/>
          <w:szCs w:val="20"/>
          <w:lang w:val="id-ID"/>
        </w:rPr>
      </w:pPr>
    </w:p>
    <w:p w:rsidR="006F6A6B" w:rsidRPr="00F54FD0" w:rsidRDefault="006F6A6B" w:rsidP="006F6A6B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List </w:t>
      </w:r>
      <w:r w:rsidR="00F5309E">
        <w:rPr>
          <w:sz w:val="20"/>
          <w:szCs w:val="20"/>
          <w:lang w:val="id-ID"/>
        </w:rPr>
        <w:t>laporan</w:t>
      </w:r>
      <w:r>
        <w:rPr>
          <w:sz w:val="20"/>
          <w:szCs w:val="20"/>
          <w:lang w:val="id-ID"/>
        </w:rPr>
        <w:t xml:space="preserve"> beri</w:t>
      </w:r>
      <w:r w:rsidRPr="00F54FD0">
        <w:rPr>
          <w:sz w:val="20"/>
          <w:szCs w:val="20"/>
        </w:rPr>
        <w:t>si informasi sebagai berikut:</w:t>
      </w:r>
    </w:p>
    <w:p w:rsidR="00F5309E" w:rsidRPr="00F5309E" w:rsidRDefault="00F5309E" w:rsidP="006F6A6B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Kategori </w:t>
      </w:r>
    </w:p>
    <w:p w:rsidR="006F6A6B" w:rsidRPr="006D1B62" w:rsidRDefault="006F6A6B" w:rsidP="006F6A6B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Nama Perusahaan</w:t>
      </w:r>
    </w:p>
    <w:p w:rsidR="006F6A6B" w:rsidRPr="006D1B62" w:rsidRDefault="006F6A6B" w:rsidP="006F6A6B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Alamat</w:t>
      </w:r>
    </w:p>
    <w:p w:rsidR="006F6A6B" w:rsidRPr="00045AB6" w:rsidRDefault="00F5309E" w:rsidP="006F6A6B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No Ip</w:t>
      </w:r>
    </w:p>
    <w:p w:rsidR="006F6A6B" w:rsidRPr="00F5309E" w:rsidRDefault="00F5309E" w:rsidP="006F6A6B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No IU</w:t>
      </w:r>
    </w:p>
    <w:p w:rsidR="00F5309E" w:rsidRPr="00F5309E" w:rsidRDefault="00F5309E" w:rsidP="006F6A6B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Negara </w:t>
      </w:r>
    </w:p>
    <w:p w:rsidR="00F5309E" w:rsidRPr="00045AB6" w:rsidRDefault="00F5309E" w:rsidP="006F6A6B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Lokasi</w:t>
      </w:r>
    </w:p>
    <w:p w:rsidR="006F6A6B" w:rsidRPr="006D1B62" w:rsidRDefault="006F6A6B" w:rsidP="006F6A6B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NPWP</w:t>
      </w:r>
    </w:p>
    <w:p w:rsidR="006F6A6B" w:rsidRPr="00045AB6" w:rsidRDefault="006F6A6B" w:rsidP="006F6A6B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lastRenderedPageBreak/>
        <w:t>Bidang Usaha</w:t>
      </w:r>
    </w:p>
    <w:p w:rsidR="006F6A6B" w:rsidRPr="00045AB6" w:rsidRDefault="006F6A6B" w:rsidP="006F6A6B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Untuk menampilkan jumlah list pada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53390" cy="262255"/>
            <wp:effectExtent l="0" t="0" r="3810" b="4445"/>
            <wp:docPr id="6" name="Picture 14" descr="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lis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sedangkan untuk mencari data isikan pada columb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709420" cy="278130"/>
            <wp:effectExtent l="0" t="0" r="5080" b="7620"/>
            <wp:docPr id="15" name="Picture 15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earc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pindah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2003425" cy="262255"/>
            <wp:effectExtent l="0" t="0" r="0" b="4445"/>
            <wp:docPr id="16" name="Picture 16" descr="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nex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. </w:t>
      </w:r>
    </w:p>
    <w:p w:rsidR="006F6A6B" w:rsidRDefault="006F6A6B" w:rsidP="006F6A6B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Untuk </w:t>
      </w:r>
      <w:r w:rsidR="00F5309E">
        <w:rPr>
          <w:sz w:val="20"/>
          <w:szCs w:val="20"/>
          <w:lang w:val="id-ID"/>
        </w:rPr>
        <w:t xml:space="preserve">mendownload laporan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033780" cy="286385"/>
            <wp:effectExtent l="0" t="0" r="0" b="0"/>
            <wp:docPr id="17" name="Picture 17" descr="donex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onexel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78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309E">
        <w:rPr>
          <w:sz w:val="20"/>
          <w:szCs w:val="20"/>
          <w:lang w:val="id-ID"/>
        </w:rPr>
        <w:t xml:space="preserve"> untuk format excel 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057275" cy="309880"/>
            <wp:effectExtent l="0" t="0" r="9525" b="0"/>
            <wp:docPr id="18" name="Picture 18" descr="don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onpdf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309E">
        <w:rPr>
          <w:sz w:val="20"/>
          <w:szCs w:val="20"/>
          <w:lang w:val="id-ID"/>
        </w:rPr>
        <w:t xml:space="preserve"> untuk format pdf.</w:t>
      </w:r>
    </w:p>
    <w:p w:rsidR="00045AB6" w:rsidRDefault="00045AB6" w:rsidP="00AD2622">
      <w:pPr>
        <w:pStyle w:val="NoSpacing"/>
        <w:ind w:left="426"/>
        <w:jc w:val="both"/>
        <w:rPr>
          <w:sz w:val="20"/>
          <w:szCs w:val="20"/>
          <w:lang w:val="id-ID"/>
        </w:rPr>
      </w:pPr>
    </w:p>
    <w:p w:rsidR="001918BA" w:rsidRPr="00F54FD0" w:rsidRDefault="001918BA" w:rsidP="001918BA">
      <w:pPr>
        <w:numPr>
          <w:ilvl w:val="1"/>
          <w:numId w:val="57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 xml:space="preserve">Semester </w:t>
      </w:r>
    </w:p>
    <w:p w:rsidR="001918BA" w:rsidRPr="00F54FD0" w:rsidRDefault="001918BA" w:rsidP="001918BA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Semester</w:t>
      </w:r>
      <w:r w:rsidRPr="00F54FD0">
        <w:rPr>
          <w:sz w:val="20"/>
          <w:szCs w:val="20"/>
        </w:rPr>
        <w:t xml:space="preserve">. Untuk menampilkan menu ini,arahkan ke menu </w:t>
      </w:r>
      <w:r>
        <w:rPr>
          <w:b/>
          <w:sz w:val="20"/>
          <w:szCs w:val="20"/>
          <w:lang w:val="id-ID"/>
        </w:rPr>
        <w:t>Laporan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Semester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). Maka akan tampil </w:t>
      </w:r>
      <w:r>
        <w:rPr>
          <w:sz w:val="20"/>
          <w:szCs w:val="20"/>
          <w:lang w:val="id-ID"/>
        </w:rPr>
        <w:t>list data</w:t>
      </w:r>
      <w:r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Semester</w:t>
      </w:r>
      <w:r w:rsidRPr="00F54FD0">
        <w:rPr>
          <w:sz w:val="20"/>
          <w:szCs w:val="20"/>
        </w:rPr>
        <w:t xml:space="preserve"> sebagai berikut :</w:t>
      </w:r>
    </w:p>
    <w:p w:rsidR="001918BA" w:rsidRPr="00F54FD0" w:rsidRDefault="005F578F" w:rsidP="001918BA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19395" cy="2607945"/>
            <wp:effectExtent l="0" t="0" r="0" b="1905"/>
            <wp:docPr id="19" name="Picture 19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3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8BA" w:rsidRPr="00F54FD0" w:rsidRDefault="001918BA" w:rsidP="001918BA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Form Filter Laporan Semester beri</w:t>
      </w:r>
      <w:r w:rsidRPr="00F54FD0">
        <w:rPr>
          <w:sz w:val="20"/>
          <w:szCs w:val="20"/>
        </w:rPr>
        <w:t>si informasi sebagai berikut:</w:t>
      </w:r>
    </w:p>
    <w:p w:rsidR="001918BA" w:rsidRPr="006F6A6B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Kategori,</w:t>
      </w:r>
      <w:r>
        <w:rPr>
          <w:sz w:val="20"/>
          <w:szCs w:val="20"/>
          <w:lang w:val="id-ID"/>
        </w:rPr>
        <w:t>pilih kategori yang akan dibuat</w:t>
      </w:r>
    </w:p>
    <w:p w:rsidR="001918BA" w:rsidRPr="006F6A6B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Negara,</w:t>
      </w:r>
      <w:r w:rsidRPr="006F6A6B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 xml:space="preserve">pilih negara yang akan dibuat </w:t>
      </w:r>
    </w:p>
    <w:p w:rsidR="001918BA" w:rsidRPr="006F6A6B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Lokasi,</w:t>
      </w:r>
      <w:r w:rsidRPr="006F6A6B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pilih lokasi yang akan dibuat</w:t>
      </w:r>
    </w:p>
    <w:p w:rsidR="001918BA" w:rsidRPr="006F6A6B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Bidang Usaha,</w:t>
      </w:r>
      <w:r w:rsidRPr="006F6A6B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pilih bidang usaha yang akan dibuat</w:t>
      </w:r>
    </w:p>
    <w:p w:rsidR="001918BA" w:rsidRPr="00F5309E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Sub Bidang Usaha,</w:t>
      </w:r>
      <w:r>
        <w:rPr>
          <w:sz w:val="20"/>
          <w:szCs w:val="20"/>
          <w:lang w:val="id-ID"/>
        </w:rPr>
        <w:t>isikan sub bidang usaha yang akan dibuat</w:t>
      </w:r>
    </w:p>
    <w:p w:rsidR="001918BA" w:rsidRPr="00F5309E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Semester,</w:t>
      </w:r>
      <w:r w:rsidRPr="00F5309E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pilih semester yang akan dibuat</w:t>
      </w:r>
    </w:p>
    <w:p w:rsidR="001918BA" w:rsidRPr="00F5309E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Tahun,</w:t>
      </w:r>
      <w:r w:rsidRPr="00F5309E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pilih tahun yang akan dibuat</w:t>
      </w:r>
    </w:p>
    <w:p w:rsidR="001918BA" w:rsidRPr="00F5309E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Tenaga Kerja,</w:t>
      </w:r>
      <w:r>
        <w:rPr>
          <w:sz w:val="20"/>
          <w:szCs w:val="20"/>
          <w:lang w:val="id-ID"/>
        </w:rPr>
        <w:t>isikan jumlah tenaga kerja s/d ....</w:t>
      </w:r>
    </w:p>
    <w:p w:rsidR="001918BA" w:rsidRPr="00F5309E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Investasi,</w:t>
      </w:r>
      <w:r w:rsidRPr="00F5309E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isikan jumlah investasi s/d ....</w:t>
      </w:r>
    </w:p>
    <w:p w:rsidR="001918BA" w:rsidRDefault="001918BA" w:rsidP="001918BA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Jika ingin menampilkan data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604520" cy="286385"/>
            <wp:effectExtent l="0" t="0" r="5080" b="0"/>
            <wp:docPr id="146" name="Picture 146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preview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list sebagai berikut:</w:t>
      </w:r>
    </w:p>
    <w:p w:rsidR="001918BA" w:rsidRDefault="005F578F" w:rsidP="001918BA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>
            <wp:extent cx="5335270" cy="2616200"/>
            <wp:effectExtent l="0" t="0" r="0" b="0"/>
            <wp:docPr id="147" name="Picture 147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27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8BA" w:rsidRDefault="001918BA" w:rsidP="001918BA">
      <w:pPr>
        <w:pStyle w:val="NoSpacing"/>
        <w:ind w:left="426"/>
        <w:jc w:val="both"/>
        <w:rPr>
          <w:i/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*</w:t>
      </w:r>
      <w:r>
        <w:rPr>
          <w:i/>
          <w:sz w:val="20"/>
          <w:szCs w:val="20"/>
          <w:lang w:val="id-ID"/>
        </w:rPr>
        <w:t>catatan: list di atas mengambil data berdasarkan filter pada form.</w:t>
      </w:r>
    </w:p>
    <w:p w:rsidR="001918BA" w:rsidRPr="00045AB6" w:rsidRDefault="001918BA" w:rsidP="001918BA">
      <w:pPr>
        <w:pStyle w:val="NoSpacing"/>
        <w:ind w:left="426"/>
        <w:jc w:val="both"/>
        <w:rPr>
          <w:i/>
          <w:sz w:val="20"/>
          <w:szCs w:val="20"/>
          <w:lang w:val="id-ID"/>
        </w:rPr>
      </w:pPr>
    </w:p>
    <w:p w:rsidR="001918BA" w:rsidRPr="00F54FD0" w:rsidRDefault="001918BA" w:rsidP="001918BA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List laporan beri</w:t>
      </w:r>
      <w:r w:rsidRPr="00F54FD0">
        <w:rPr>
          <w:sz w:val="20"/>
          <w:szCs w:val="20"/>
        </w:rPr>
        <w:t>si informasi sebagai berikut:</w:t>
      </w:r>
    </w:p>
    <w:p w:rsidR="001918BA" w:rsidRPr="00F5309E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Kategori </w:t>
      </w:r>
    </w:p>
    <w:p w:rsidR="001918BA" w:rsidRPr="006D1B62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Nama Perusahaan</w:t>
      </w:r>
    </w:p>
    <w:p w:rsidR="001918BA" w:rsidRPr="006D1B62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Alamat</w:t>
      </w:r>
    </w:p>
    <w:p w:rsidR="001918BA" w:rsidRPr="00045AB6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No Ip</w:t>
      </w:r>
    </w:p>
    <w:p w:rsidR="001918BA" w:rsidRPr="00F5309E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No IU</w:t>
      </w:r>
    </w:p>
    <w:p w:rsidR="001918BA" w:rsidRPr="00F5309E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Negara </w:t>
      </w:r>
    </w:p>
    <w:p w:rsidR="001918BA" w:rsidRPr="00045AB6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Lokasi</w:t>
      </w:r>
    </w:p>
    <w:p w:rsidR="001918BA" w:rsidRPr="006D1B62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NPWP</w:t>
      </w:r>
    </w:p>
    <w:p w:rsidR="001918BA" w:rsidRPr="00045AB6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Bidang Usaha</w:t>
      </w:r>
    </w:p>
    <w:p w:rsidR="001918BA" w:rsidRPr="00045AB6" w:rsidRDefault="001918BA" w:rsidP="001918BA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Untuk menampilkan jumlah list pada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53390" cy="262255"/>
            <wp:effectExtent l="0" t="0" r="3810" b="4445"/>
            <wp:docPr id="148" name="Picture 148" descr="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lis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sedangkan untuk mencari data isikan pada columb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709420" cy="278130"/>
            <wp:effectExtent l="0" t="0" r="5080" b="7620"/>
            <wp:docPr id="149" name="Picture 149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searc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pindah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2003425" cy="262255"/>
            <wp:effectExtent l="0" t="0" r="0" b="4445"/>
            <wp:docPr id="150" name="Picture 150" descr="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nex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. </w:t>
      </w:r>
    </w:p>
    <w:p w:rsidR="001918BA" w:rsidRDefault="001918BA" w:rsidP="001918BA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Untuk mendownload laporan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033780" cy="286385"/>
            <wp:effectExtent l="0" t="0" r="0" b="0"/>
            <wp:docPr id="151" name="Picture 151" descr="donex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donexel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78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format excel 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057275" cy="309880"/>
            <wp:effectExtent l="0" t="0" r="9525" b="0"/>
            <wp:docPr id="152" name="Picture 152" descr="don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donpdf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format pdf.</w:t>
      </w:r>
    </w:p>
    <w:p w:rsidR="00AD2622" w:rsidRPr="00814AB2" w:rsidRDefault="00AD2622" w:rsidP="00DC3891">
      <w:pPr>
        <w:pStyle w:val="NoSpacing"/>
        <w:ind w:left="426"/>
        <w:jc w:val="both"/>
        <w:rPr>
          <w:sz w:val="20"/>
          <w:szCs w:val="20"/>
          <w:lang w:val="id-ID"/>
        </w:rPr>
      </w:pPr>
    </w:p>
    <w:p w:rsidR="001918BA" w:rsidRPr="00F54FD0" w:rsidRDefault="001918BA" w:rsidP="001918BA">
      <w:pPr>
        <w:numPr>
          <w:ilvl w:val="1"/>
          <w:numId w:val="57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>Tahunan</w:t>
      </w:r>
    </w:p>
    <w:p w:rsidR="001918BA" w:rsidRPr="00F54FD0" w:rsidRDefault="001918BA" w:rsidP="001918BA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Tahunan</w:t>
      </w:r>
      <w:r w:rsidRPr="00F54FD0">
        <w:rPr>
          <w:sz w:val="20"/>
          <w:szCs w:val="20"/>
        </w:rPr>
        <w:t xml:space="preserve">. Untuk menampilkan menu ini,arahkan ke menu </w:t>
      </w:r>
      <w:r>
        <w:rPr>
          <w:b/>
          <w:sz w:val="20"/>
          <w:szCs w:val="20"/>
          <w:lang w:val="id-ID"/>
        </w:rPr>
        <w:t>Laporan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Tahunan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). Maka akan tampil </w:t>
      </w:r>
      <w:r>
        <w:rPr>
          <w:sz w:val="20"/>
          <w:szCs w:val="20"/>
          <w:lang w:val="id-ID"/>
        </w:rPr>
        <w:t>list data</w:t>
      </w:r>
      <w:r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Tahunan</w:t>
      </w:r>
      <w:r w:rsidRPr="00F54FD0">
        <w:rPr>
          <w:sz w:val="20"/>
          <w:szCs w:val="20"/>
        </w:rPr>
        <w:t xml:space="preserve"> sebagai berikut :</w:t>
      </w:r>
    </w:p>
    <w:p w:rsidR="001918BA" w:rsidRPr="00F54FD0" w:rsidRDefault="005F578F" w:rsidP="001918BA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>
            <wp:extent cx="5287645" cy="2592070"/>
            <wp:effectExtent l="0" t="0" r="8255" b="0"/>
            <wp:docPr id="153" name="Picture 153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8BA" w:rsidRPr="00F54FD0" w:rsidRDefault="001918BA" w:rsidP="001918BA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Form Filter Laporan Tahunan beri</w:t>
      </w:r>
      <w:r w:rsidRPr="00F54FD0">
        <w:rPr>
          <w:sz w:val="20"/>
          <w:szCs w:val="20"/>
        </w:rPr>
        <w:t>si informasi sebagai berikut:</w:t>
      </w:r>
    </w:p>
    <w:p w:rsidR="001918BA" w:rsidRPr="006F6A6B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Kategori,</w:t>
      </w:r>
      <w:r>
        <w:rPr>
          <w:sz w:val="20"/>
          <w:szCs w:val="20"/>
          <w:lang w:val="id-ID"/>
        </w:rPr>
        <w:t>pilih kategori yang akan dibuat</w:t>
      </w:r>
    </w:p>
    <w:p w:rsidR="001918BA" w:rsidRPr="006F6A6B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Negara,</w:t>
      </w:r>
      <w:r w:rsidRPr="006F6A6B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 xml:space="preserve">pilih negara yang akan dibuat </w:t>
      </w:r>
    </w:p>
    <w:p w:rsidR="001918BA" w:rsidRPr="006F6A6B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Lokasi,</w:t>
      </w:r>
      <w:r w:rsidRPr="006F6A6B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pilih lokasi yang akan dibuat</w:t>
      </w:r>
    </w:p>
    <w:p w:rsidR="001918BA" w:rsidRPr="006F6A6B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Bidang Usaha,</w:t>
      </w:r>
      <w:r w:rsidRPr="006F6A6B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pilih bidang usaha yang akan dibuat</w:t>
      </w:r>
    </w:p>
    <w:p w:rsidR="001918BA" w:rsidRPr="00F5309E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Sub Bidang Usaha,</w:t>
      </w:r>
      <w:r>
        <w:rPr>
          <w:sz w:val="20"/>
          <w:szCs w:val="20"/>
          <w:lang w:val="id-ID"/>
        </w:rPr>
        <w:t>isikan sub bidang usaha yang akan dibuat</w:t>
      </w:r>
    </w:p>
    <w:p w:rsidR="001918BA" w:rsidRPr="00F5309E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Triwulan,</w:t>
      </w:r>
      <w:r w:rsidRPr="00F5309E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pilih triwulan yang akan dibuat</w:t>
      </w:r>
    </w:p>
    <w:p w:rsidR="001918BA" w:rsidRPr="00F5309E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Tahun,</w:t>
      </w:r>
      <w:r w:rsidRPr="00F5309E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pilih tahun s/d ....</w:t>
      </w:r>
    </w:p>
    <w:p w:rsidR="001918BA" w:rsidRPr="00F5309E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Tenaga Kerja,</w:t>
      </w:r>
      <w:r>
        <w:rPr>
          <w:sz w:val="20"/>
          <w:szCs w:val="20"/>
          <w:lang w:val="id-ID"/>
        </w:rPr>
        <w:t>isikan jumlah tenaga kerja s/d ....</w:t>
      </w:r>
    </w:p>
    <w:p w:rsidR="001918BA" w:rsidRPr="00F5309E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Investasi,</w:t>
      </w:r>
      <w:r w:rsidRPr="00F5309E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isikan jumlah investasi s/d ....</w:t>
      </w:r>
    </w:p>
    <w:p w:rsidR="001918BA" w:rsidRDefault="001918BA" w:rsidP="001918BA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Jika ingin menampilkan data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604520" cy="286385"/>
            <wp:effectExtent l="0" t="0" r="5080" b="0"/>
            <wp:docPr id="154" name="Picture 154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preview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list sebagai berikut:</w:t>
      </w:r>
    </w:p>
    <w:p w:rsidR="001918BA" w:rsidRDefault="005F578F" w:rsidP="001918BA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35270" cy="2616200"/>
            <wp:effectExtent l="0" t="0" r="0" b="0"/>
            <wp:docPr id="155" name="Picture 155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27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8BA" w:rsidRDefault="001918BA" w:rsidP="001918BA">
      <w:pPr>
        <w:pStyle w:val="NoSpacing"/>
        <w:ind w:left="426"/>
        <w:jc w:val="both"/>
        <w:rPr>
          <w:i/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*</w:t>
      </w:r>
      <w:r>
        <w:rPr>
          <w:i/>
          <w:sz w:val="20"/>
          <w:szCs w:val="20"/>
          <w:lang w:val="id-ID"/>
        </w:rPr>
        <w:t>catatan: list di atas mengambil data berdasarkan filter pada form.</w:t>
      </w:r>
    </w:p>
    <w:p w:rsidR="001918BA" w:rsidRPr="00045AB6" w:rsidRDefault="001918BA" w:rsidP="001918BA">
      <w:pPr>
        <w:pStyle w:val="NoSpacing"/>
        <w:ind w:left="426"/>
        <w:jc w:val="both"/>
        <w:rPr>
          <w:i/>
          <w:sz w:val="20"/>
          <w:szCs w:val="20"/>
          <w:lang w:val="id-ID"/>
        </w:rPr>
      </w:pPr>
    </w:p>
    <w:p w:rsidR="001918BA" w:rsidRPr="00F54FD0" w:rsidRDefault="001918BA" w:rsidP="001918BA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List laporan beri</w:t>
      </w:r>
      <w:r w:rsidRPr="00F54FD0">
        <w:rPr>
          <w:sz w:val="20"/>
          <w:szCs w:val="20"/>
        </w:rPr>
        <w:t>si informasi sebagai berikut:</w:t>
      </w:r>
    </w:p>
    <w:p w:rsidR="001918BA" w:rsidRPr="00F5309E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Kategori </w:t>
      </w:r>
    </w:p>
    <w:p w:rsidR="001918BA" w:rsidRPr="006D1B62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Nama Perusahaan</w:t>
      </w:r>
    </w:p>
    <w:p w:rsidR="001918BA" w:rsidRPr="006D1B62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Alamat</w:t>
      </w:r>
    </w:p>
    <w:p w:rsidR="001918BA" w:rsidRPr="00045AB6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No Ip</w:t>
      </w:r>
    </w:p>
    <w:p w:rsidR="001918BA" w:rsidRPr="00F5309E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No IU</w:t>
      </w:r>
    </w:p>
    <w:p w:rsidR="001918BA" w:rsidRPr="00F5309E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Negara </w:t>
      </w:r>
    </w:p>
    <w:p w:rsidR="001918BA" w:rsidRPr="00045AB6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Lokasi</w:t>
      </w:r>
    </w:p>
    <w:p w:rsidR="001918BA" w:rsidRPr="006D1B62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NPWP</w:t>
      </w:r>
    </w:p>
    <w:p w:rsidR="001918BA" w:rsidRPr="00045AB6" w:rsidRDefault="001918BA" w:rsidP="001918BA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lastRenderedPageBreak/>
        <w:t>Bidang Usaha</w:t>
      </w:r>
    </w:p>
    <w:p w:rsidR="001918BA" w:rsidRPr="00045AB6" w:rsidRDefault="001918BA" w:rsidP="001918BA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Untuk menampilkan jumlah list pada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53390" cy="262255"/>
            <wp:effectExtent l="0" t="0" r="3810" b="4445"/>
            <wp:docPr id="156" name="Picture 156" descr="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lis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sedangkan untuk mencari data isikan pada columb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709420" cy="278130"/>
            <wp:effectExtent l="0" t="0" r="5080" b="7620"/>
            <wp:docPr id="157" name="Picture 157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searc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pindah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2003425" cy="262255"/>
            <wp:effectExtent l="0" t="0" r="0" b="4445"/>
            <wp:docPr id="158" name="Picture 158" descr="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nex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. </w:t>
      </w:r>
    </w:p>
    <w:p w:rsidR="001918BA" w:rsidRDefault="001918BA" w:rsidP="001918BA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Untuk mendownload laporan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033780" cy="286385"/>
            <wp:effectExtent l="0" t="0" r="0" b="0"/>
            <wp:docPr id="159" name="Picture 159" descr="donex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donexel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78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format excel 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057275" cy="309880"/>
            <wp:effectExtent l="0" t="0" r="9525" b="0"/>
            <wp:docPr id="160" name="Picture 160" descr="don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donpdf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format pdf.</w:t>
      </w:r>
    </w:p>
    <w:p w:rsidR="00BC25F5" w:rsidRDefault="00BC25F5" w:rsidP="001918BA">
      <w:pPr>
        <w:pStyle w:val="NoSpacing"/>
        <w:ind w:left="426"/>
        <w:jc w:val="both"/>
        <w:rPr>
          <w:sz w:val="20"/>
          <w:szCs w:val="20"/>
          <w:lang w:val="id-ID"/>
        </w:rPr>
      </w:pPr>
    </w:p>
    <w:p w:rsidR="00BC25F5" w:rsidRPr="006F6A6B" w:rsidRDefault="00BC25F5" w:rsidP="00BC25F5">
      <w:pPr>
        <w:pStyle w:val="Heading1"/>
        <w:numPr>
          <w:ilvl w:val="0"/>
          <w:numId w:val="0"/>
        </w:numPr>
        <w:tabs>
          <w:tab w:val="left" w:pos="0"/>
          <w:tab w:val="left" w:pos="270"/>
        </w:tabs>
        <w:suppressAutoHyphens/>
        <w:spacing w:line="276" w:lineRule="auto"/>
        <w:ind w:left="360" w:hanging="360"/>
        <w:rPr>
          <w:rFonts w:ascii="Calibri" w:hAnsi="Calibri" w:cs="Calibri"/>
          <w:sz w:val="20"/>
          <w:szCs w:val="20"/>
          <w:lang w:val="id-ID"/>
        </w:rPr>
      </w:pPr>
      <w:r>
        <w:rPr>
          <w:rFonts w:ascii="Calibri" w:hAnsi="Calibri" w:cs="Calibri"/>
          <w:sz w:val="20"/>
          <w:szCs w:val="20"/>
          <w:lang w:val="id-ID"/>
        </w:rPr>
        <w:t>7</w:t>
      </w:r>
      <w:r w:rsidRPr="00F54FD0">
        <w:rPr>
          <w:rFonts w:ascii="Calibri" w:hAnsi="Calibri" w:cs="Calibri"/>
          <w:sz w:val="20"/>
          <w:szCs w:val="20"/>
        </w:rPr>
        <w:t xml:space="preserve">. Menu </w:t>
      </w:r>
      <w:r>
        <w:rPr>
          <w:rFonts w:ascii="Calibri" w:hAnsi="Calibri" w:cs="Calibri"/>
          <w:sz w:val="20"/>
          <w:szCs w:val="20"/>
          <w:lang w:val="id-ID"/>
        </w:rPr>
        <w:t>Search Data Investasi</w:t>
      </w:r>
    </w:p>
    <w:p w:rsidR="00BC25F5" w:rsidRDefault="00BC25F5" w:rsidP="00BC25F5">
      <w:pPr>
        <w:rPr>
          <w:szCs w:val="20"/>
          <w:lang w:val="id-ID" w:eastAsia="x-none"/>
        </w:rPr>
      </w:pPr>
      <w:r w:rsidRPr="00F54FD0">
        <w:rPr>
          <w:szCs w:val="20"/>
          <w:lang w:eastAsia="x-none"/>
        </w:rPr>
        <w:t xml:space="preserve">Menu </w:t>
      </w:r>
      <w:r>
        <w:rPr>
          <w:szCs w:val="20"/>
          <w:lang w:val="id-ID" w:eastAsia="x-none"/>
        </w:rPr>
        <w:t>Search data Investasi</w:t>
      </w:r>
      <w:r>
        <w:rPr>
          <w:szCs w:val="20"/>
          <w:lang w:eastAsia="x-none"/>
        </w:rPr>
        <w:t xml:space="preserve"> merupakan menu </w:t>
      </w:r>
      <w:r>
        <w:rPr>
          <w:szCs w:val="20"/>
          <w:lang w:val="id-ID" w:eastAsia="x-none"/>
        </w:rPr>
        <w:t>pencarian data investasi.</w:t>
      </w:r>
    </w:p>
    <w:p w:rsidR="00BC25F5" w:rsidRPr="00F54FD0" w:rsidRDefault="00BC25F5" w:rsidP="00BC25F5">
      <w:pPr>
        <w:numPr>
          <w:ilvl w:val="1"/>
          <w:numId w:val="58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>Menurut Bidang Usaha</w:t>
      </w:r>
    </w:p>
    <w:p w:rsidR="00BC25F5" w:rsidRPr="00F54FD0" w:rsidRDefault="00BC25F5" w:rsidP="00BC25F5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Menurut Bidang Usaha</w:t>
      </w:r>
      <w:r w:rsidRPr="00F54FD0">
        <w:rPr>
          <w:sz w:val="20"/>
          <w:szCs w:val="20"/>
        </w:rPr>
        <w:t xml:space="preserve">. Untuk menampilkan menu ini,arahkan ke menu </w:t>
      </w:r>
      <w:r>
        <w:rPr>
          <w:b/>
          <w:sz w:val="20"/>
          <w:szCs w:val="20"/>
          <w:lang w:val="id-ID"/>
        </w:rPr>
        <w:t>Search Data Investasi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Menurut Bidang Usaha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). Maka akan tampil </w:t>
      </w:r>
      <w:r>
        <w:rPr>
          <w:sz w:val="20"/>
          <w:szCs w:val="20"/>
          <w:lang w:val="id-ID"/>
        </w:rPr>
        <w:t>list data</w:t>
      </w:r>
      <w:r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Menurut Bidang Usaha</w:t>
      </w:r>
      <w:r w:rsidRPr="00F54FD0">
        <w:rPr>
          <w:sz w:val="20"/>
          <w:szCs w:val="20"/>
        </w:rPr>
        <w:t xml:space="preserve"> sebagai berikut :</w:t>
      </w:r>
    </w:p>
    <w:p w:rsidR="00BC25F5" w:rsidRPr="00F54FD0" w:rsidRDefault="005F578F" w:rsidP="00BC25F5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295265" cy="1184910"/>
            <wp:effectExtent l="0" t="0" r="635" b="0"/>
            <wp:docPr id="161" name="Picture 161" descr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3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5F5" w:rsidRPr="00F54FD0" w:rsidRDefault="00BC25F5" w:rsidP="00BC25F5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Form filter data investasi berdasarkan bidang usaha beri</w:t>
      </w:r>
      <w:r w:rsidRPr="00F54FD0">
        <w:rPr>
          <w:sz w:val="20"/>
          <w:szCs w:val="20"/>
        </w:rPr>
        <w:t>si informasi sebagai berikut:</w:t>
      </w:r>
    </w:p>
    <w:p w:rsidR="00BC25F5" w:rsidRPr="006F6A6B" w:rsidRDefault="00BC25F5" w:rsidP="00BC25F5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Kategori,</w:t>
      </w:r>
      <w:r>
        <w:rPr>
          <w:sz w:val="20"/>
          <w:szCs w:val="20"/>
          <w:lang w:val="id-ID"/>
        </w:rPr>
        <w:t>pilih kategori yang akan dibuat</w:t>
      </w:r>
    </w:p>
    <w:p w:rsidR="00BC25F5" w:rsidRPr="00F5309E" w:rsidRDefault="00BC25F5" w:rsidP="00BC25F5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Triwulan,</w:t>
      </w:r>
      <w:r w:rsidRPr="00F5309E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pilih triwulan yang akan dibuat</w:t>
      </w:r>
    </w:p>
    <w:p w:rsidR="00BC25F5" w:rsidRPr="00F5309E" w:rsidRDefault="00BC25F5" w:rsidP="00BC25F5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Tahun,</w:t>
      </w:r>
      <w:r w:rsidRPr="00F5309E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pilih tahun yang akan dibuat</w:t>
      </w:r>
    </w:p>
    <w:p w:rsidR="00BC25F5" w:rsidRDefault="00BC25F5" w:rsidP="00BC25F5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Jika ingin menampilkan data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604520" cy="286385"/>
            <wp:effectExtent l="0" t="0" r="5080" b="0"/>
            <wp:docPr id="162" name="Picture 162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preview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list sebagai berikut:</w:t>
      </w:r>
    </w:p>
    <w:p w:rsidR="00BC25F5" w:rsidRDefault="005F578F" w:rsidP="00BC25F5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11775" cy="3013710"/>
            <wp:effectExtent l="0" t="0" r="3175" b="0"/>
            <wp:docPr id="163" name="Picture 163" descr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3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77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5F5" w:rsidRDefault="00BC25F5" w:rsidP="00BC25F5">
      <w:pPr>
        <w:pStyle w:val="NoSpacing"/>
        <w:ind w:left="426"/>
        <w:jc w:val="both"/>
        <w:rPr>
          <w:i/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*</w:t>
      </w:r>
      <w:r>
        <w:rPr>
          <w:i/>
          <w:sz w:val="20"/>
          <w:szCs w:val="20"/>
          <w:lang w:val="id-ID"/>
        </w:rPr>
        <w:t>catatan: list di atas mengambil data berdasarkan filter pada form.</w:t>
      </w:r>
    </w:p>
    <w:p w:rsidR="00BC25F5" w:rsidRPr="00045AB6" w:rsidRDefault="00BC25F5" w:rsidP="00BC25F5">
      <w:pPr>
        <w:pStyle w:val="NoSpacing"/>
        <w:ind w:left="426"/>
        <w:jc w:val="both"/>
        <w:rPr>
          <w:i/>
          <w:sz w:val="20"/>
          <w:szCs w:val="20"/>
          <w:lang w:val="id-ID"/>
        </w:rPr>
      </w:pPr>
    </w:p>
    <w:p w:rsidR="00BC25F5" w:rsidRDefault="00BC25F5" w:rsidP="00BC25F5">
      <w:pPr>
        <w:pStyle w:val="NoSpacing"/>
        <w:ind w:left="426"/>
        <w:jc w:val="both"/>
        <w:rPr>
          <w:sz w:val="20"/>
          <w:szCs w:val="20"/>
          <w:lang w:val="id-ID"/>
        </w:rPr>
      </w:pPr>
    </w:p>
    <w:p w:rsidR="00BC25F5" w:rsidRPr="00F54FD0" w:rsidRDefault="00BC25F5" w:rsidP="00BC25F5">
      <w:pPr>
        <w:numPr>
          <w:ilvl w:val="1"/>
          <w:numId w:val="58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lastRenderedPageBreak/>
        <w:t xml:space="preserve">Menurut Lokasi Proyek </w:t>
      </w:r>
    </w:p>
    <w:p w:rsidR="00BC25F5" w:rsidRPr="00F54FD0" w:rsidRDefault="00BC25F5" w:rsidP="00BC25F5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Menurut lokasi proyek</w:t>
      </w:r>
      <w:r w:rsidRPr="00F54FD0">
        <w:rPr>
          <w:sz w:val="20"/>
          <w:szCs w:val="20"/>
        </w:rPr>
        <w:t xml:space="preserve">. Untuk menampilkan menu ini,arahkan ke menu </w:t>
      </w:r>
      <w:r>
        <w:rPr>
          <w:b/>
          <w:sz w:val="20"/>
          <w:szCs w:val="20"/>
          <w:lang w:val="id-ID"/>
        </w:rPr>
        <w:t>Search Data Investasi</w:t>
      </w:r>
      <w:r w:rsidRPr="00F54FD0">
        <w:rPr>
          <w:sz w:val="20"/>
          <w:szCs w:val="20"/>
        </w:rPr>
        <w:t xml:space="preserve"> 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Menurut Lokasi Proyek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). Maka akan tampil </w:t>
      </w:r>
      <w:r>
        <w:rPr>
          <w:sz w:val="20"/>
          <w:szCs w:val="20"/>
          <w:lang w:val="id-ID"/>
        </w:rPr>
        <w:t>list data</w:t>
      </w:r>
      <w:r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Menurut Lokasi Proyek</w:t>
      </w:r>
      <w:r w:rsidRPr="00F54FD0">
        <w:rPr>
          <w:sz w:val="20"/>
          <w:szCs w:val="20"/>
        </w:rPr>
        <w:t xml:space="preserve"> sebagai berikut :</w:t>
      </w:r>
    </w:p>
    <w:p w:rsidR="00BC25F5" w:rsidRPr="00F54FD0" w:rsidRDefault="005F578F" w:rsidP="00BC25F5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19395" cy="1558290"/>
            <wp:effectExtent l="0" t="0" r="0" b="3810"/>
            <wp:docPr id="164" name="Picture 164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3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5F5" w:rsidRPr="00F54FD0" w:rsidRDefault="00BC25F5" w:rsidP="00BC25F5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Form </w:t>
      </w:r>
      <w:r w:rsidR="00C025B7">
        <w:rPr>
          <w:sz w:val="20"/>
          <w:szCs w:val="20"/>
          <w:lang w:val="id-ID"/>
        </w:rPr>
        <w:t>filter data investasi berdasarkan lokasi</w:t>
      </w:r>
      <w:r>
        <w:rPr>
          <w:sz w:val="20"/>
          <w:szCs w:val="20"/>
          <w:lang w:val="id-ID"/>
        </w:rPr>
        <w:t xml:space="preserve"> beri</w:t>
      </w:r>
      <w:r w:rsidRPr="00F54FD0">
        <w:rPr>
          <w:sz w:val="20"/>
          <w:szCs w:val="20"/>
        </w:rPr>
        <w:t>si informasi sebagai berikut:</w:t>
      </w:r>
    </w:p>
    <w:p w:rsidR="00BC25F5" w:rsidRPr="006F6A6B" w:rsidRDefault="00BC25F5" w:rsidP="00BC25F5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Kategori,</w:t>
      </w:r>
      <w:r>
        <w:rPr>
          <w:sz w:val="20"/>
          <w:szCs w:val="20"/>
          <w:lang w:val="id-ID"/>
        </w:rPr>
        <w:t>pilih kategori yang akan dibuat</w:t>
      </w:r>
    </w:p>
    <w:p w:rsidR="00BC25F5" w:rsidRPr="006F6A6B" w:rsidRDefault="00BC25F5" w:rsidP="00BC25F5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Lokasi,</w:t>
      </w:r>
      <w:r w:rsidRPr="006F6A6B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pilih lokasi yang akan dibuat</w:t>
      </w:r>
    </w:p>
    <w:p w:rsidR="00BC25F5" w:rsidRPr="00F5309E" w:rsidRDefault="00C025B7" w:rsidP="00BC25F5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Triwukan</w:t>
      </w:r>
      <w:r w:rsidR="00BC25F5">
        <w:rPr>
          <w:b/>
          <w:sz w:val="20"/>
          <w:szCs w:val="20"/>
          <w:lang w:val="id-ID"/>
        </w:rPr>
        <w:t>,</w:t>
      </w:r>
      <w:r w:rsidR="00BC25F5" w:rsidRPr="00F5309E">
        <w:rPr>
          <w:sz w:val="20"/>
          <w:szCs w:val="20"/>
          <w:lang w:val="id-ID"/>
        </w:rPr>
        <w:t xml:space="preserve"> </w:t>
      </w:r>
      <w:r w:rsidR="00BC25F5">
        <w:rPr>
          <w:sz w:val="20"/>
          <w:szCs w:val="20"/>
          <w:lang w:val="id-ID"/>
        </w:rPr>
        <w:t xml:space="preserve">pilih </w:t>
      </w:r>
      <w:r>
        <w:rPr>
          <w:sz w:val="20"/>
          <w:szCs w:val="20"/>
          <w:lang w:val="id-ID"/>
        </w:rPr>
        <w:t>triwulan</w:t>
      </w:r>
      <w:r w:rsidR="00BC25F5">
        <w:rPr>
          <w:sz w:val="20"/>
          <w:szCs w:val="20"/>
          <w:lang w:val="id-ID"/>
        </w:rPr>
        <w:t xml:space="preserve"> yang akan dibuat</w:t>
      </w:r>
    </w:p>
    <w:p w:rsidR="00BC25F5" w:rsidRPr="00F5309E" w:rsidRDefault="00BC25F5" w:rsidP="00BC25F5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Tahun,</w:t>
      </w:r>
      <w:r w:rsidRPr="00F5309E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pilih tahun yang akan dibuat</w:t>
      </w:r>
    </w:p>
    <w:p w:rsidR="00BC25F5" w:rsidRDefault="00BC25F5" w:rsidP="00BC25F5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Jika ingin menampilkan data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604520" cy="286385"/>
            <wp:effectExtent l="0" t="0" r="5080" b="0"/>
            <wp:docPr id="165" name="Picture 165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preview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list sebagai berikut:</w:t>
      </w:r>
    </w:p>
    <w:p w:rsidR="00BC25F5" w:rsidRDefault="005F578F" w:rsidP="00BC25F5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59400" cy="2663825"/>
            <wp:effectExtent l="0" t="0" r="0" b="3175"/>
            <wp:docPr id="166" name="Picture 166" descr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4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5F5" w:rsidRDefault="00BC25F5" w:rsidP="00BC25F5">
      <w:pPr>
        <w:pStyle w:val="NoSpacing"/>
        <w:ind w:left="426"/>
        <w:jc w:val="both"/>
        <w:rPr>
          <w:i/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*</w:t>
      </w:r>
      <w:r>
        <w:rPr>
          <w:i/>
          <w:sz w:val="20"/>
          <w:szCs w:val="20"/>
          <w:lang w:val="id-ID"/>
        </w:rPr>
        <w:t>catatan: list di atas mengambil data berdasarkan filter pada form.</w:t>
      </w:r>
    </w:p>
    <w:p w:rsidR="00BC25F5" w:rsidRPr="00045AB6" w:rsidRDefault="00BC25F5" w:rsidP="00BC25F5">
      <w:pPr>
        <w:pStyle w:val="NoSpacing"/>
        <w:ind w:left="426"/>
        <w:jc w:val="both"/>
        <w:rPr>
          <w:i/>
          <w:sz w:val="20"/>
          <w:szCs w:val="20"/>
          <w:lang w:val="id-ID"/>
        </w:rPr>
      </w:pPr>
    </w:p>
    <w:p w:rsidR="00BC25F5" w:rsidRPr="00814AB2" w:rsidRDefault="00BC25F5" w:rsidP="00BC25F5">
      <w:pPr>
        <w:pStyle w:val="NoSpacing"/>
        <w:ind w:left="426"/>
        <w:jc w:val="both"/>
        <w:rPr>
          <w:sz w:val="20"/>
          <w:szCs w:val="20"/>
          <w:lang w:val="id-ID"/>
        </w:rPr>
      </w:pPr>
    </w:p>
    <w:p w:rsidR="00BC25F5" w:rsidRPr="00F54FD0" w:rsidRDefault="00C025B7" w:rsidP="00BC25F5">
      <w:pPr>
        <w:numPr>
          <w:ilvl w:val="1"/>
          <w:numId w:val="58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>Menurut Asal Negara</w:t>
      </w:r>
    </w:p>
    <w:p w:rsidR="000C496E" w:rsidRPr="00F54FD0" w:rsidRDefault="00C025B7" w:rsidP="000C496E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Menurut Asal Negara</w:t>
      </w:r>
      <w:r w:rsidR="00BC25F5" w:rsidRPr="00F54FD0">
        <w:rPr>
          <w:sz w:val="20"/>
          <w:szCs w:val="20"/>
        </w:rPr>
        <w:t xml:space="preserve">. Untuk menampilkan menu ini,arahkan ke menu </w:t>
      </w:r>
      <w:r>
        <w:rPr>
          <w:b/>
          <w:sz w:val="20"/>
          <w:szCs w:val="20"/>
          <w:lang w:val="id-ID"/>
        </w:rPr>
        <w:t>Search Data Investasi</w:t>
      </w:r>
      <w:r w:rsidRPr="00F54FD0">
        <w:rPr>
          <w:sz w:val="20"/>
          <w:szCs w:val="20"/>
        </w:rPr>
        <w:t xml:space="preserve"> </w:t>
      </w:r>
      <w:r w:rsidR="00BC25F5" w:rsidRPr="00F54FD0">
        <w:rPr>
          <w:sz w:val="20"/>
          <w:szCs w:val="20"/>
        </w:rPr>
        <w:t>(</w:t>
      </w:r>
      <w:r w:rsidR="00BC25F5" w:rsidRPr="00F54FD0">
        <w:rPr>
          <w:i/>
          <w:sz w:val="20"/>
          <w:szCs w:val="20"/>
        </w:rPr>
        <w:t>klik</w:t>
      </w:r>
      <w:r w:rsidR="00BC25F5"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Menurut Asal Negara</w:t>
      </w:r>
      <w:r w:rsidR="00BC25F5" w:rsidRPr="00F54FD0">
        <w:rPr>
          <w:sz w:val="20"/>
          <w:szCs w:val="20"/>
        </w:rPr>
        <w:t>(</w:t>
      </w:r>
      <w:r w:rsidR="00BC25F5" w:rsidRPr="00F54FD0">
        <w:rPr>
          <w:i/>
          <w:sz w:val="20"/>
          <w:szCs w:val="20"/>
        </w:rPr>
        <w:t>klik</w:t>
      </w:r>
      <w:r w:rsidR="00BC25F5" w:rsidRPr="00F54FD0">
        <w:rPr>
          <w:sz w:val="20"/>
          <w:szCs w:val="20"/>
        </w:rPr>
        <w:t xml:space="preserve">). Maka akan tampil </w:t>
      </w:r>
      <w:r w:rsidR="00BC25F5">
        <w:rPr>
          <w:sz w:val="20"/>
          <w:szCs w:val="20"/>
          <w:lang w:val="id-ID"/>
        </w:rPr>
        <w:t>list data</w:t>
      </w:r>
      <w:r w:rsidR="00BC25F5"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Menurut Asal Negara</w:t>
      </w:r>
      <w:r w:rsidRPr="00F54FD0">
        <w:rPr>
          <w:sz w:val="20"/>
          <w:szCs w:val="20"/>
        </w:rPr>
        <w:t xml:space="preserve"> </w:t>
      </w:r>
      <w:r w:rsidR="00BC25F5" w:rsidRPr="00F54FD0">
        <w:rPr>
          <w:sz w:val="20"/>
          <w:szCs w:val="20"/>
        </w:rPr>
        <w:t>sebagai berikut :</w:t>
      </w:r>
      <w:r w:rsidR="000C496E" w:rsidRPr="000C496E">
        <w:rPr>
          <w:sz w:val="20"/>
          <w:szCs w:val="20"/>
        </w:rPr>
        <w:t xml:space="preserve"> </w:t>
      </w:r>
    </w:p>
    <w:p w:rsidR="000C496E" w:rsidRPr="00F54FD0" w:rsidRDefault="005F578F" w:rsidP="000C496E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19395" cy="1558290"/>
            <wp:effectExtent l="0" t="0" r="0" b="3810"/>
            <wp:docPr id="167" name="Picture 167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3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96E" w:rsidRPr="00F54FD0" w:rsidRDefault="000C496E" w:rsidP="000C496E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Form filter data investasi berdasarkan lokasi beri</w:t>
      </w:r>
      <w:r w:rsidRPr="00F54FD0">
        <w:rPr>
          <w:sz w:val="20"/>
          <w:szCs w:val="20"/>
        </w:rPr>
        <w:t>si informasi sebagai berikut:</w:t>
      </w:r>
    </w:p>
    <w:p w:rsidR="000C496E" w:rsidRPr="006F6A6B" w:rsidRDefault="000C496E" w:rsidP="000C496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lastRenderedPageBreak/>
        <w:t>Kategori,</w:t>
      </w:r>
      <w:r>
        <w:rPr>
          <w:sz w:val="20"/>
          <w:szCs w:val="20"/>
          <w:lang w:val="id-ID"/>
        </w:rPr>
        <w:t>pilih kategori yang akan dibuat</w:t>
      </w:r>
    </w:p>
    <w:p w:rsidR="000C496E" w:rsidRPr="006F6A6B" w:rsidRDefault="000C496E" w:rsidP="000C496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Lokasi,</w:t>
      </w:r>
      <w:r w:rsidRPr="006F6A6B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pilih lokasi yang akan dibuat</w:t>
      </w:r>
    </w:p>
    <w:p w:rsidR="000C496E" w:rsidRPr="00F5309E" w:rsidRDefault="000C496E" w:rsidP="000C496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Triwukan,</w:t>
      </w:r>
      <w:r w:rsidRPr="00F5309E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pilih triwulan yang akan dibuat</w:t>
      </w:r>
    </w:p>
    <w:p w:rsidR="000C496E" w:rsidRPr="00F5309E" w:rsidRDefault="000C496E" w:rsidP="000C496E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Tahun,</w:t>
      </w:r>
      <w:r w:rsidRPr="00F5309E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pilih tahun yang akan dibuat</w:t>
      </w:r>
    </w:p>
    <w:p w:rsidR="000C496E" w:rsidRDefault="000C496E" w:rsidP="000C496E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Jika ingin menampilkan data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604520" cy="286385"/>
            <wp:effectExtent l="0" t="0" r="5080" b="0"/>
            <wp:docPr id="168" name="Picture 168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preview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list sebagai berikut:</w:t>
      </w:r>
    </w:p>
    <w:p w:rsidR="00BC25F5" w:rsidRDefault="005F578F" w:rsidP="000C496E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240020" cy="2679700"/>
            <wp:effectExtent l="0" t="0" r="0" b="6350"/>
            <wp:docPr id="169" name="Picture 169" descr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4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5F5" w:rsidRDefault="00BC25F5" w:rsidP="00BC25F5">
      <w:pPr>
        <w:pStyle w:val="NoSpacing"/>
        <w:ind w:left="426"/>
        <w:jc w:val="both"/>
        <w:rPr>
          <w:i/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*</w:t>
      </w:r>
      <w:r>
        <w:rPr>
          <w:i/>
          <w:sz w:val="20"/>
          <w:szCs w:val="20"/>
          <w:lang w:val="id-ID"/>
        </w:rPr>
        <w:t>catatan: list di atas mengambil data berdasarkan filter pada form.</w:t>
      </w:r>
    </w:p>
    <w:p w:rsidR="00DB63F4" w:rsidRDefault="00DB63F4" w:rsidP="00BC25F5">
      <w:pPr>
        <w:pStyle w:val="NoSpacing"/>
        <w:ind w:left="426"/>
        <w:jc w:val="both"/>
        <w:rPr>
          <w:i/>
          <w:sz w:val="20"/>
          <w:szCs w:val="20"/>
          <w:lang w:val="id-ID"/>
        </w:rPr>
      </w:pPr>
    </w:p>
    <w:p w:rsidR="00DB63F4" w:rsidRPr="00F314E3" w:rsidRDefault="00DB63F4" w:rsidP="00DB63F4">
      <w:pPr>
        <w:pStyle w:val="Heading1"/>
        <w:numPr>
          <w:ilvl w:val="0"/>
          <w:numId w:val="0"/>
        </w:numPr>
        <w:tabs>
          <w:tab w:val="left" w:pos="0"/>
          <w:tab w:val="left" w:pos="270"/>
        </w:tabs>
        <w:suppressAutoHyphens/>
        <w:spacing w:line="276" w:lineRule="auto"/>
        <w:ind w:left="360" w:hanging="360"/>
        <w:rPr>
          <w:rFonts w:ascii="Calibri" w:hAnsi="Calibri" w:cs="Calibri"/>
          <w:sz w:val="20"/>
          <w:szCs w:val="20"/>
          <w:lang w:val="id-ID"/>
        </w:rPr>
      </w:pPr>
      <w:r>
        <w:rPr>
          <w:rFonts w:ascii="Calibri" w:hAnsi="Calibri" w:cs="Calibri"/>
          <w:sz w:val="20"/>
          <w:szCs w:val="20"/>
          <w:lang w:val="id-ID"/>
        </w:rPr>
        <w:t>8</w:t>
      </w:r>
      <w:r w:rsidRPr="00F54FD0">
        <w:rPr>
          <w:rFonts w:ascii="Calibri" w:hAnsi="Calibri" w:cs="Calibri"/>
          <w:sz w:val="20"/>
          <w:szCs w:val="20"/>
        </w:rPr>
        <w:t xml:space="preserve">. Menu </w:t>
      </w:r>
      <w:r>
        <w:rPr>
          <w:rFonts w:ascii="Calibri" w:hAnsi="Calibri" w:cs="Calibri"/>
          <w:sz w:val="20"/>
          <w:szCs w:val="20"/>
          <w:lang w:val="id-ID"/>
        </w:rPr>
        <w:t>Setting</w:t>
      </w:r>
    </w:p>
    <w:p w:rsidR="00DB63F4" w:rsidRPr="00F314E3" w:rsidRDefault="00DB63F4" w:rsidP="00DB63F4">
      <w:pPr>
        <w:rPr>
          <w:szCs w:val="20"/>
          <w:lang w:val="id-ID" w:eastAsia="x-none"/>
        </w:rPr>
      </w:pPr>
      <w:r w:rsidRPr="00F54FD0">
        <w:rPr>
          <w:szCs w:val="20"/>
          <w:lang w:eastAsia="x-none"/>
        </w:rPr>
        <w:t xml:space="preserve">Menu </w:t>
      </w:r>
      <w:r>
        <w:rPr>
          <w:szCs w:val="20"/>
          <w:lang w:val="id-ID" w:eastAsia="x-none"/>
        </w:rPr>
        <w:t>Master</w:t>
      </w:r>
      <w:r>
        <w:rPr>
          <w:szCs w:val="20"/>
          <w:lang w:eastAsia="x-none"/>
        </w:rPr>
        <w:t xml:space="preserve"> merupakan menu yang </w:t>
      </w:r>
      <w:r>
        <w:rPr>
          <w:szCs w:val="20"/>
          <w:lang w:val="id-ID" w:eastAsia="x-none"/>
        </w:rPr>
        <w:t>berisi data-data awal yang harus diisi.</w:t>
      </w:r>
    </w:p>
    <w:p w:rsidR="00DB63F4" w:rsidRPr="00F54FD0" w:rsidRDefault="00DB63F4" w:rsidP="00DB63F4">
      <w:pPr>
        <w:numPr>
          <w:ilvl w:val="1"/>
          <w:numId w:val="59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>Kurs Dollar</w:t>
      </w:r>
    </w:p>
    <w:p w:rsidR="00DB63F4" w:rsidRDefault="00DB63F4" w:rsidP="00DB63F4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Kurs dollar</w:t>
      </w:r>
      <w:r w:rsidRPr="00F54FD0">
        <w:rPr>
          <w:sz w:val="20"/>
          <w:szCs w:val="20"/>
        </w:rPr>
        <w:t xml:space="preserve">. Untuk menampilkan menu ini,arahkan ke menu </w:t>
      </w:r>
      <w:r>
        <w:rPr>
          <w:b/>
          <w:sz w:val="20"/>
          <w:szCs w:val="20"/>
          <w:lang w:val="id-ID"/>
        </w:rPr>
        <w:t>Setting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Kurs Dollar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). Maka akan tampil </w:t>
      </w:r>
      <w:r>
        <w:rPr>
          <w:sz w:val="20"/>
          <w:szCs w:val="20"/>
          <w:lang w:val="id-ID"/>
        </w:rPr>
        <w:t>form</w:t>
      </w:r>
      <w:r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Kurs Dollar</w:t>
      </w:r>
      <w:r w:rsidRPr="00F54FD0">
        <w:rPr>
          <w:sz w:val="20"/>
          <w:szCs w:val="20"/>
        </w:rPr>
        <w:t xml:space="preserve"> sebagai berikut :</w:t>
      </w:r>
    </w:p>
    <w:p w:rsidR="00DB63F4" w:rsidRDefault="005F578F" w:rsidP="00DB63F4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03520" cy="1216660"/>
            <wp:effectExtent l="0" t="0" r="0" b="2540"/>
            <wp:docPr id="170" name="Picture 170" descr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4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3F4" w:rsidRDefault="00DB63F4" w:rsidP="00DB63F4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Form Kurs dollar berisi sebagai berikut:</w:t>
      </w:r>
    </w:p>
    <w:p w:rsidR="00DB63F4" w:rsidRDefault="00DB63F4" w:rsidP="00DB63F4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Kurs Rupiah terhadap dollar,</w:t>
      </w:r>
      <w:r>
        <w:rPr>
          <w:sz w:val="20"/>
          <w:szCs w:val="20"/>
          <w:lang w:val="id-ID"/>
        </w:rPr>
        <w:t>isikan nama kabupaten/kota</w:t>
      </w:r>
    </w:p>
    <w:p w:rsidR="00DB63F4" w:rsidRDefault="00DB63F4" w:rsidP="00DB63F4">
      <w:pPr>
        <w:pStyle w:val="NoSpacing"/>
        <w:ind w:left="720"/>
        <w:jc w:val="both"/>
        <w:rPr>
          <w:b/>
          <w:sz w:val="20"/>
          <w:szCs w:val="20"/>
          <w:lang w:val="id-ID"/>
        </w:rPr>
      </w:pPr>
    </w:p>
    <w:p w:rsidR="00DB63F4" w:rsidRDefault="00DB63F4" w:rsidP="00DB63F4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Isi columb dengan benar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76885" cy="286385"/>
            <wp:effectExtent l="0" t="0" r="0" b="0"/>
            <wp:docPr id="171" name="Picture 171" descr="s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sav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data akan tersimpan.</w:t>
      </w:r>
    </w:p>
    <w:p w:rsidR="00BC25F5" w:rsidRDefault="00BC25F5" w:rsidP="001918BA">
      <w:pPr>
        <w:pStyle w:val="NoSpacing"/>
        <w:ind w:left="426"/>
        <w:jc w:val="both"/>
        <w:rPr>
          <w:sz w:val="20"/>
          <w:szCs w:val="20"/>
          <w:lang w:val="id-ID"/>
        </w:rPr>
      </w:pPr>
    </w:p>
    <w:p w:rsidR="00DB63F4" w:rsidRPr="00F54FD0" w:rsidRDefault="00DB63F4" w:rsidP="00DB63F4">
      <w:pPr>
        <w:numPr>
          <w:ilvl w:val="1"/>
          <w:numId w:val="59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>User</w:t>
      </w:r>
    </w:p>
    <w:p w:rsidR="00DB63F4" w:rsidRPr="00F54FD0" w:rsidRDefault="00DB63F4" w:rsidP="00DB63F4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User</w:t>
      </w:r>
      <w:r w:rsidRPr="00F54FD0">
        <w:rPr>
          <w:sz w:val="20"/>
          <w:szCs w:val="20"/>
        </w:rPr>
        <w:t xml:space="preserve">. Untuk menampilkan menu ini,arahkan ke menu </w:t>
      </w:r>
      <w:r>
        <w:rPr>
          <w:b/>
          <w:sz w:val="20"/>
          <w:szCs w:val="20"/>
          <w:lang w:val="id-ID"/>
        </w:rPr>
        <w:t>Setting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User</w:t>
      </w:r>
      <w:r w:rsidRPr="00F54FD0">
        <w:rPr>
          <w:sz w:val="20"/>
          <w:szCs w:val="20"/>
        </w:rPr>
        <w:t>(</w:t>
      </w:r>
      <w:r w:rsidRPr="00F54FD0">
        <w:rPr>
          <w:i/>
          <w:sz w:val="20"/>
          <w:szCs w:val="20"/>
        </w:rPr>
        <w:t>klik</w:t>
      </w:r>
      <w:r w:rsidRPr="00F54FD0">
        <w:rPr>
          <w:sz w:val="20"/>
          <w:szCs w:val="20"/>
        </w:rPr>
        <w:t xml:space="preserve">). Maka akan tampil </w:t>
      </w:r>
      <w:r>
        <w:rPr>
          <w:sz w:val="20"/>
          <w:szCs w:val="20"/>
          <w:lang w:val="id-ID"/>
        </w:rPr>
        <w:t>list data</w:t>
      </w:r>
      <w:r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User</w:t>
      </w:r>
      <w:r w:rsidRPr="00F54FD0">
        <w:rPr>
          <w:b/>
          <w:sz w:val="20"/>
          <w:szCs w:val="20"/>
        </w:rPr>
        <w:t xml:space="preserve"> </w:t>
      </w:r>
      <w:r w:rsidRPr="00F54FD0">
        <w:rPr>
          <w:sz w:val="20"/>
          <w:szCs w:val="20"/>
        </w:rPr>
        <w:t>sebagai berikut :</w:t>
      </w:r>
    </w:p>
    <w:p w:rsidR="00DB63F4" w:rsidRPr="00F54FD0" w:rsidRDefault="005F578F" w:rsidP="00DB63F4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>
            <wp:extent cx="5279390" cy="1717675"/>
            <wp:effectExtent l="0" t="0" r="0" b="0"/>
            <wp:docPr id="172" name="Picture 172" descr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4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3F4" w:rsidRPr="00F54FD0" w:rsidRDefault="00DB63F4" w:rsidP="00DB63F4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List Kabupateb/Kota beri</w:t>
      </w:r>
      <w:r w:rsidRPr="00F54FD0">
        <w:rPr>
          <w:sz w:val="20"/>
          <w:szCs w:val="20"/>
        </w:rPr>
        <w:t>si informasi sebagai berikut:</w:t>
      </w:r>
    </w:p>
    <w:p w:rsidR="00DB63F4" w:rsidRPr="00F54FD0" w:rsidRDefault="00DB63F4" w:rsidP="00DB63F4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Nama </w:t>
      </w:r>
    </w:p>
    <w:p w:rsidR="00DB63F4" w:rsidRPr="00913FAF" w:rsidRDefault="00913FAF" w:rsidP="00DB63F4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Type</w:t>
      </w:r>
    </w:p>
    <w:p w:rsidR="00913FAF" w:rsidRPr="00F54FD0" w:rsidRDefault="00913FAF" w:rsidP="00DB63F4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Phone</w:t>
      </w:r>
    </w:p>
    <w:p w:rsidR="00DB63F4" w:rsidRDefault="00DB63F4" w:rsidP="00DB63F4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Untuk menampilkan jumlah list pada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53390" cy="262255"/>
            <wp:effectExtent l="0" t="0" r="3810" b="4445"/>
            <wp:docPr id="173" name="Picture 173" descr="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lis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sedangkan untuk mencari data isikan pada columb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709420" cy="278130"/>
            <wp:effectExtent l="0" t="0" r="5080" b="7620"/>
            <wp:docPr id="174" name="Picture 174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searc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pindah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2003425" cy="262255"/>
            <wp:effectExtent l="0" t="0" r="0" b="4445"/>
            <wp:docPr id="175" name="Picture 175" descr="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nex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. Jika ingin menambahkan data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962025" cy="302260"/>
            <wp:effectExtent l="0" t="0" r="9525" b="2540"/>
            <wp:docPr id="176" name="Picture 176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ad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form sebagai berikut:</w:t>
      </w:r>
    </w:p>
    <w:p w:rsidR="00DB63F4" w:rsidRDefault="005F578F" w:rsidP="00DB63F4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27650" cy="3188335"/>
            <wp:effectExtent l="0" t="0" r="6350" b="0"/>
            <wp:docPr id="177" name="Picture 177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4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3F4" w:rsidRDefault="00DB63F4" w:rsidP="00DB63F4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Form Kabupaten/Kota berisi sebagai berikut:</w:t>
      </w:r>
    </w:p>
    <w:p w:rsidR="00DB63F4" w:rsidRDefault="00913FAF" w:rsidP="00DB63F4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Name</w:t>
      </w:r>
      <w:r w:rsidR="00DB63F4">
        <w:rPr>
          <w:b/>
          <w:sz w:val="20"/>
          <w:szCs w:val="20"/>
          <w:lang w:val="id-ID"/>
        </w:rPr>
        <w:t>,</w:t>
      </w:r>
      <w:r w:rsidR="00DB63F4">
        <w:rPr>
          <w:sz w:val="20"/>
          <w:szCs w:val="20"/>
          <w:lang w:val="id-ID"/>
        </w:rPr>
        <w:t>isikan nama kabupaten/kota</w:t>
      </w:r>
    </w:p>
    <w:p w:rsidR="00DB63F4" w:rsidRDefault="00913FAF" w:rsidP="00DB63F4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Phone</w:t>
      </w:r>
      <w:r w:rsidR="00DB63F4">
        <w:rPr>
          <w:b/>
          <w:sz w:val="20"/>
          <w:szCs w:val="20"/>
          <w:lang w:val="id-ID"/>
        </w:rPr>
        <w:t>,</w:t>
      </w:r>
      <w:r>
        <w:rPr>
          <w:sz w:val="20"/>
          <w:szCs w:val="20"/>
          <w:lang w:val="id-ID"/>
        </w:rPr>
        <w:t>isikan phone</w:t>
      </w:r>
    </w:p>
    <w:p w:rsidR="00913FAF" w:rsidRDefault="00913FAF" w:rsidP="00DB63F4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Type,</w:t>
      </w:r>
      <w:r>
        <w:rPr>
          <w:sz w:val="20"/>
          <w:szCs w:val="20"/>
          <w:lang w:val="id-ID"/>
        </w:rPr>
        <w:t>pilih type yang akan di buat</w:t>
      </w:r>
    </w:p>
    <w:p w:rsidR="00913FAF" w:rsidRDefault="00913FAF" w:rsidP="00DB63F4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User login,</w:t>
      </w:r>
      <w:r>
        <w:rPr>
          <w:sz w:val="20"/>
          <w:szCs w:val="20"/>
          <w:lang w:val="id-ID"/>
        </w:rPr>
        <w:t>isikan user login</w:t>
      </w:r>
    </w:p>
    <w:p w:rsidR="00913FAF" w:rsidRDefault="00913FAF" w:rsidP="00DB63F4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Password,</w:t>
      </w:r>
      <w:r>
        <w:rPr>
          <w:sz w:val="20"/>
          <w:szCs w:val="20"/>
          <w:lang w:val="id-ID"/>
        </w:rPr>
        <w:t>isikan password</w:t>
      </w:r>
    </w:p>
    <w:p w:rsidR="00913FAF" w:rsidRDefault="00913FAF" w:rsidP="00DB63F4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Confirm Password,</w:t>
      </w:r>
      <w:r>
        <w:rPr>
          <w:sz w:val="20"/>
          <w:szCs w:val="20"/>
          <w:lang w:val="id-ID"/>
        </w:rPr>
        <w:t>isikan confirm password</w:t>
      </w:r>
    </w:p>
    <w:p w:rsidR="00DB63F4" w:rsidRPr="00C74C39" w:rsidRDefault="00913FAF" w:rsidP="00C74C39">
      <w:pPr>
        <w:pStyle w:val="NoSpacing"/>
        <w:numPr>
          <w:ilvl w:val="0"/>
          <w:numId w:val="54"/>
        </w:numPr>
        <w:jc w:val="both"/>
        <w:rPr>
          <w:sz w:val="20"/>
          <w:szCs w:val="20"/>
          <w:lang w:val="id-ID"/>
        </w:rPr>
      </w:pPr>
      <w:r>
        <w:rPr>
          <w:b/>
          <w:sz w:val="20"/>
          <w:szCs w:val="20"/>
          <w:lang w:val="id-ID"/>
        </w:rPr>
        <w:t>Images,</w:t>
      </w:r>
      <w:r>
        <w:rPr>
          <w:sz w:val="20"/>
          <w:szCs w:val="20"/>
          <w:lang w:val="id-ID"/>
        </w:rPr>
        <w:t>pilih gambar yang akan di unggah</w:t>
      </w:r>
    </w:p>
    <w:p w:rsidR="00DB63F4" w:rsidRDefault="00DB63F4" w:rsidP="00DB63F4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Isi semua columb dengan benar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76885" cy="286385"/>
            <wp:effectExtent l="0" t="0" r="0" b="0"/>
            <wp:docPr id="4" name="Picture 4" descr="s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av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40385" cy="302260"/>
            <wp:effectExtent l="0" t="0" r="0" b="2540"/>
            <wp:docPr id="5" name="Picture 5" descr="clo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os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jika data tidak jadi disimpan.</w:t>
      </w:r>
    </w:p>
    <w:p w:rsidR="00DB63F4" w:rsidRDefault="00DB63F4" w:rsidP="00DB63F4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lastRenderedPageBreak/>
        <w:t xml:space="preserve">Pada list Kabupaten/kota klik tombol 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381635" cy="365760"/>
            <wp:effectExtent l="0" t="0" r="0" b="0"/>
            <wp:docPr id="178" name="Picture 178" descr="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x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</w:t>
      </w:r>
      <w:r w:rsidR="00913FAF">
        <w:rPr>
          <w:sz w:val="20"/>
          <w:szCs w:val="20"/>
          <w:lang w:val="id-ID"/>
        </w:rPr>
        <w:t>nonaktifkan user</w:t>
      </w:r>
      <w:r>
        <w:rPr>
          <w:sz w:val="20"/>
          <w:szCs w:val="20"/>
          <w:lang w:val="id-ID"/>
        </w:rPr>
        <w:t xml:space="preserve"> dan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389890" cy="349885"/>
            <wp:effectExtent l="0" t="0" r="0" b="0"/>
            <wp:docPr id="179" name="Picture 179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dele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menghapus data.</w:t>
      </w:r>
    </w:p>
    <w:p w:rsidR="00DB63F4" w:rsidRDefault="00DB63F4" w:rsidP="001918BA">
      <w:pPr>
        <w:pStyle w:val="NoSpacing"/>
        <w:ind w:left="426"/>
        <w:jc w:val="both"/>
        <w:rPr>
          <w:sz w:val="20"/>
          <w:szCs w:val="20"/>
          <w:lang w:val="id-ID"/>
        </w:rPr>
      </w:pPr>
    </w:p>
    <w:p w:rsidR="00783A18" w:rsidRPr="00F54FD0" w:rsidRDefault="00494B41" w:rsidP="00783A18">
      <w:pPr>
        <w:numPr>
          <w:ilvl w:val="1"/>
          <w:numId w:val="59"/>
        </w:numPr>
        <w:spacing w:after="0" w:line="360" w:lineRule="auto"/>
        <w:rPr>
          <w:rFonts w:cs="Calibri"/>
          <w:b/>
          <w:i/>
          <w:szCs w:val="20"/>
          <w:u w:val="single"/>
        </w:rPr>
      </w:pPr>
      <w:r>
        <w:rPr>
          <w:rFonts w:cs="Calibri"/>
          <w:b/>
          <w:i/>
          <w:szCs w:val="20"/>
          <w:u w:val="single"/>
          <w:lang w:val="id-ID"/>
        </w:rPr>
        <w:t>Log data</w:t>
      </w:r>
    </w:p>
    <w:p w:rsidR="00783A18" w:rsidRPr="00F54FD0" w:rsidRDefault="00494B41" w:rsidP="00783A18">
      <w:pPr>
        <w:pStyle w:val="NoSpacing"/>
        <w:ind w:left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Log data</w:t>
      </w:r>
      <w:r w:rsidR="00783A18" w:rsidRPr="00F54FD0">
        <w:rPr>
          <w:sz w:val="20"/>
          <w:szCs w:val="20"/>
        </w:rPr>
        <w:t xml:space="preserve">. Untuk menampilkan menu ini,arahkan ke menu </w:t>
      </w:r>
      <w:r>
        <w:rPr>
          <w:b/>
          <w:sz w:val="20"/>
          <w:szCs w:val="20"/>
          <w:lang w:val="id-ID"/>
        </w:rPr>
        <w:t>Setting</w:t>
      </w:r>
      <w:r w:rsidR="00783A18" w:rsidRPr="00F54FD0">
        <w:rPr>
          <w:sz w:val="20"/>
          <w:szCs w:val="20"/>
        </w:rPr>
        <w:t xml:space="preserve"> (</w:t>
      </w:r>
      <w:r w:rsidR="00783A18" w:rsidRPr="00F54FD0">
        <w:rPr>
          <w:i/>
          <w:sz w:val="20"/>
          <w:szCs w:val="20"/>
        </w:rPr>
        <w:t>klik</w:t>
      </w:r>
      <w:r w:rsidR="00783A18" w:rsidRPr="00F54FD0">
        <w:rPr>
          <w:sz w:val="20"/>
          <w:szCs w:val="20"/>
        </w:rPr>
        <w:t xml:space="preserve">) kemudian arahkan ke menu </w:t>
      </w:r>
      <w:r>
        <w:rPr>
          <w:b/>
          <w:sz w:val="20"/>
          <w:szCs w:val="20"/>
          <w:lang w:val="id-ID"/>
        </w:rPr>
        <w:t>Log data</w:t>
      </w:r>
      <w:r w:rsidR="00783A18" w:rsidRPr="00F54FD0">
        <w:rPr>
          <w:sz w:val="20"/>
          <w:szCs w:val="20"/>
        </w:rPr>
        <w:t>(</w:t>
      </w:r>
      <w:r w:rsidR="00783A18" w:rsidRPr="00F54FD0">
        <w:rPr>
          <w:i/>
          <w:sz w:val="20"/>
          <w:szCs w:val="20"/>
        </w:rPr>
        <w:t>klik</w:t>
      </w:r>
      <w:r w:rsidR="00783A18" w:rsidRPr="00F54FD0">
        <w:rPr>
          <w:sz w:val="20"/>
          <w:szCs w:val="20"/>
        </w:rPr>
        <w:t xml:space="preserve">). Maka akan tampil </w:t>
      </w:r>
      <w:r w:rsidR="00783A18">
        <w:rPr>
          <w:sz w:val="20"/>
          <w:szCs w:val="20"/>
          <w:lang w:val="id-ID"/>
        </w:rPr>
        <w:t>list data</w:t>
      </w:r>
      <w:r w:rsidR="00783A18" w:rsidRPr="00F54FD0">
        <w:rPr>
          <w:sz w:val="20"/>
          <w:szCs w:val="20"/>
        </w:rPr>
        <w:t xml:space="preserve"> </w:t>
      </w:r>
      <w:r>
        <w:rPr>
          <w:b/>
          <w:sz w:val="20"/>
          <w:szCs w:val="20"/>
          <w:lang w:val="id-ID"/>
        </w:rPr>
        <w:t>Log data</w:t>
      </w:r>
      <w:r w:rsidRPr="00F54FD0">
        <w:rPr>
          <w:sz w:val="20"/>
          <w:szCs w:val="20"/>
        </w:rPr>
        <w:t xml:space="preserve"> </w:t>
      </w:r>
      <w:r w:rsidR="00783A18" w:rsidRPr="00F54FD0">
        <w:rPr>
          <w:sz w:val="20"/>
          <w:szCs w:val="20"/>
        </w:rPr>
        <w:t>sebagai berikut :</w:t>
      </w:r>
      <w:r w:rsidR="00783A18" w:rsidRPr="000C496E">
        <w:rPr>
          <w:sz w:val="20"/>
          <w:szCs w:val="20"/>
        </w:rPr>
        <w:t xml:space="preserve"> </w:t>
      </w:r>
    </w:p>
    <w:p w:rsidR="00783A18" w:rsidRPr="00F54FD0" w:rsidRDefault="005F578F" w:rsidP="00783A18">
      <w:pPr>
        <w:pStyle w:val="NoSpacing"/>
        <w:ind w:left="426"/>
        <w:jc w:val="both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27650" cy="1184910"/>
            <wp:effectExtent l="0" t="0" r="6350" b="0"/>
            <wp:docPr id="180" name="Picture 180" descr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A18" w:rsidRPr="00F54FD0" w:rsidRDefault="00783A18" w:rsidP="00783A18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Form filter </w:t>
      </w:r>
      <w:r w:rsidR="00C74C39">
        <w:rPr>
          <w:sz w:val="20"/>
          <w:szCs w:val="20"/>
          <w:lang w:val="id-ID"/>
        </w:rPr>
        <w:t>log data</w:t>
      </w:r>
      <w:r>
        <w:rPr>
          <w:sz w:val="20"/>
          <w:szCs w:val="20"/>
          <w:lang w:val="id-ID"/>
        </w:rPr>
        <w:t xml:space="preserve"> beri</w:t>
      </w:r>
      <w:r w:rsidRPr="00F54FD0">
        <w:rPr>
          <w:sz w:val="20"/>
          <w:szCs w:val="20"/>
        </w:rPr>
        <w:t>si informasi sebagai berikut:</w:t>
      </w:r>
    </w:p>
    <w:p w:rsidR="00C74C39" w:rsidRPr="00C74C39" w:rsidRDefault="00C74C39" w:rsidP="00C74C39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b/>
          <w:sz w:val="20"/>
          <w:szCs w:val="20"/>
          <w:lang w:val="id-ID"/>
        </w:rPr>
        <w:t>Tanggal,</w:t>
      </w:r>
      <w:r w:rsidRPr="00F5309E">
        <w:rPr>
          <w:sz w:val="20"/>
          <w:szCs w:val="20"/>
          <w:lang w:val="id-ID"/>
        </w:rPr>
        <w:t xml:space="preserve"> </w:t>
      </w:r>
      <w:r>
        <w:rPr>
          <w:sz w:val="20"/>
          <w:szCs w:val="20"/>
          <w:lang w:val="id-ID"/>
        </w:rPr>
        <w:t>pilih tanggal s/d ....</w:t>
      </w:r>
    </w:p>
    <w:p w:rsidR="00783A18" w:rsidRDefault="00783A18" w:rsidP="00783A18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Jika ingin menampilkan data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56895" cy="278130"/>
            <wp:effectExtent l="0" t="0" r="0" b="7620"/>
            <wp:docPr id="181" name="Picture 181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search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maka akan tampil list sebagai berikut:</w:t>
      </w:r>
    </w:p>
    <w:p w:rsidR="00783A18" w:rsidRDefault="005F578F" w:rsidP="00783A18">
      <w:pPr>
        <w:pStyle w:val="NoSpacing"/>
        <w:ind w:left="426"/>
        <w:jc w:val="both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5319395" cy="2957830"/>
            <wp:effectExtent l="0" t="0" r="0" b="0"/>
            <wp:docPr id="182" name="Picture 182" descr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C39" w:rsidRDefault="00C74C39" w:rsidP="00C74C39">
      <w:pPr>
        <w:pStyle w:val="NoSpacing"/>
        <w:ind w:left="426"/>
        <w:jc w:val="both"/>
        <w:rPr>
          <w:i/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*</w:t>
      </w:r>
      <w:r>
        <w:rPr>
          <w:i/>
          <w:sz w:val="20"/>
          <w:szCs w:val="20"/>
          <w:lang w:val="id-ID"/>
        </w:rPr>
        <w:t>catatan: list di atas mengambil data berdasarkan filter pada form.</w:t>
      </w:r>
    </w:p>
    <w:p w:rsidR="00C74C39" w:rsidRPr="00045AB6" w:rsidRDefault="00C74C39" w:rsidP="00C74C39">
      <w:pPr>
        <w:pStyle w:val="NoSpacing"/>
        <w:ind w:left="426"/>
        <w:jc w:val="both"/>
        <w:rPr>
          <w:i/>
          <w:sz w:val="20"/>
          <w:szCs w:val="20"/>
          <w:lang w:val="id-ID"/>
        </w:rPr>
      </w:pPr>
    </w:p>
    <w:p w:rsidR="00C74C39" w:rsidRPr="00F54FD0" w:rsidRDefault="00C74C39" w:rsidP="00C74C39">
      <w:pPr>
        <w:pStyle w:val="NoSpacing"/>
        <w:ind w:firstLine="426"/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List laporan beri</w:t>
      </w:r>
      <w:r w:rsidRPr="00F54FD0">
        <w:rPr>
          <w:sz w:val="20"/>
          <w:szCs w:val="20"/>
        </w:rPr>
        <w:t>si informasi sebagai berikut:</w:t>
      </w:r>
    </w:p>
    <w:p w:rsidR="00C74C39" w:rsidRPr="00F5309E" w:rsidRDefault="00C74C39" w:rsidP="00C74C39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Tanggal  </w:t>
      </w:r>
    </w:p>
    <w:p w:rsidR="00C74C39" w:rsidRPr="006D1B62" w:rsidRDefault="00C74C39" w:rsidP="00C74C39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Jam</w:t>
      </w:r>
    </w:p>
    <w:p w:rsidR="00C74C39" w:rsidRPr="006D1B62" w:rsidRDefault="00C74C39" w:rsidP="00C74C39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Alamat Ip</w:t>
      </w:r>
    </w:p>
    <w:p w:rsidR="00C74C39" w:rsidRPr="00045AB6" w:rsidRDefault="00C74C39" w:rsidP="00C74C39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User</w:t>
      </w:r>
    </w:p>
    <w:p w:rsidR="00C74C39" w:rsidRPr="00F5309E" w:rsidRDefault="00C74C39" w:rsidP="00C74C39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>Tipe log</w:t>
      </w:r>
    </w:p>
    <w:p w:rsidR="00C74C39" w:rsidRPr="00F5309E" w:rsidRDefault="00C74C39" w:rsidP="00C74C39">
      <w:pPr>
        <w:pStyle w:val="NoSpacing"/>
        <w:numPr>
          <w:ilvl w:val="0"/>
          <w:numId w:val="4"/>
        </w:numPr>
        <w:jc w:val="both"/>
        <w:rPr>
          <w:sz w:val="20"/>
          <w:szCs w:val="20"/>
        </w:rPr>
      </w:pPr>
      <w:r>
        <w:rPr>
          <w:sz w:val="20"/>
          <w:szCs w:val="20"/>
          <w:lang w:val="id-ID"/>
        </w:rPr>
        <w:t xml:space="preserve">Keterangan </w:t>
      </w:r>
    </w:p>
    <w:p w:rsidR="00783A18" w:rsidRPr="00783A18" w:rsidRDefault="00C74C39" w:rsidP="00C74C39">
      <w:pPr>
        <w:pStyle w:val="NoSpacing"/>
        <w:ind w:left="426"/>
        <w:jc w:val="both"/>
        <w:rPr>
          <w:b/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Untuk menampilkan jumlah list pada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453390" cy="262255"/>
            <wp:effectExtent l="0" t="0" r="3810" b="4445"/>
            <wp:docPr id="183" name="Picture 183" descr="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lis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sedangkan untuk mencari data isikan pada columb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1709420" cy="278130"/>
            <wp:effectExtent l="0" t="0" r="5080" b="7620"/>
            <wp:docPr id="184" name="Picture 184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searc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 xml:space="preserve"> untuk pindah halaman klik tombol </w:t>
      </w:r>
      <w:r w:rsidR="005F578F">
        <w:rPr>
          <w:noProof/>
          <w:sz w:val="20"/>
          <w:szCs w:val="20"/>
          <w:lang w:val="id-ID" w:eastAsia="id-ID"/>
        </w:rPr>
        <w:drawing>
          <wp:inline distT="0" distB="0" distL="0" distR="0">
            <wp:extent cx="2003425" cy="262255"/>
            <wp:effectExtent l="0" t="0" r="0" b="4445"/>
            <wp:docPr id="185" name="Picture 185" descr="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nex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id-ID"/>
        </w:rPr>
        <w:t>.</w:t>
      </w:r>
    </w:p>
    <w:p w:rsidR="007E75EB" w:rsidRPr="00F54FD0" w:rsidRDefault="007E75EB" w:rsidP="007E75EB">
      <w:pPr>
        <w:pStyle w:val="NoSpacing"/>
        <w:ind w:left="720"/>
        <w:jc w:val="both"/>
        <w:rPr>
          <w:sz w:val="20"/>
          <w:szCs w:val="20"/>
        </w:rPr>
      </w:pPr>
    </w:p>
    <w:p w:rsidR="00A46D76" w:rsidRPr="00C861A2" w:rsidRDefault="00A46D76" w:rsidP="00CB74CA">
      <w:pPr>
        <w:spacing w:after="0"/>
        <w:rPr>
          <w:rFonts w:cs="Calibri"/>
          <w:szCs w:val="20"/>
        </w:rPr>
      </w:pPr>
    </w:p>
    <w:p w:rsidR="00670580" w:rsidRPr="000B2933" w:rsidRDefault="007A51AE" w:rsidP="007A51AE">
      <w:pPr>
        <w:spacing w:after="0"/>
        <w:jc w:val="center"/>
        <w:rPr>
          <w:rFonts w:cs="Calibri"/>
          <w:szCs w:val="20"/>
          <w:lang w:val="id-ID"/>
        </w:rPr>
        <w:sectPr w:rsidR="00670580" w:rsidRPr="000B2933" w:rsidSect="00F54FD0">
          <w:headerReference w:type="default" r:id="rId76"/>
          <w:footerReference w:type="default" r:id="rId77"/>
          <w:footerReference w:type="first" r:id="rId78"/>
          <w:pgSz w:w="11907" w:h="16839" w:code="9"/>
          <w:pgMar w:top="1260" w:right="1440" w:bottom="1440" w:left="1701" w:header="475" w:footer="288" w:gutter="0"/>
          <w:pgNumType w:start="1"/>
          <w:cols w:space="720"/>
          <w:docGrid w:linePitch="360"/>
        </w:sectPr>
      </w:pPr>
      <w:r>
        <w:rPr>
          <w:rFonts w:cs="Calibri"/>
          <w:szCs w:val="20"/>
          <w:lang w:val="id-ID"/>
        </w:rPr>
        <w:t>-----o0o----</w:t>
      </w:r>
      <w:r>
        <w:rPr>
          <w:rFonts w:cs="Calibri"/>
          <w:szCs w:val="20"/>
        </w:rPr>
        <w:t>-</w:t>
      </w:r>
    </w:p>
    <w:p w:rsidR="003A243C" w:rsidRPr="000B2933" w:rsidRDefault="003A243C" w:rsidP="007A51AE">
      <w:pPr>
        <w:spacing w:after="0" w:line="276" w:lineRule="auto"/>
        <w:rPr>
          <w:rFonts w:cs="Calibri"/>
          <w:szCs w:val="20"/>
          <w:lang w:val="id-ID"/>
        </w:rPr>
      </w:pPr>
    </w:p>
    <w:sectPr w:rsidR="003A243C" w:rsidRPr="000B2933" w:rsidSect="00E11643">
      <w:headerReference w:type="default" r:id="rId79"/>
      <w:footerReference w:type="default" r:id="rId80"/>
      <w:headerReference w:type="first" r:id="rId81"/>
      <w:pgSz w:w="11907" w:h="16839" w:code="9"/>
      <w:pgMar w:top="1440" w:right="1440" w:bottom="1440" w:left="1440" w:header="475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C5BAA" w:rsidRDefault="005C5BAA" w:rsidP="005D4F6E">
      <w:pPr>
        <w:spacing w:after="0"/>
      </w:pPr>
      <w:r>
        <w:separator/>
      </w:r>
    </w:p>
  </w:endnote>
  <w:endnote w:type="continuationSeparator" w:id="0">
    <w:p w:rsidR="005C5BAA" w:rsidRDefault="005C5BAA" w:rsidP="005D4F6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OpenSymbol">
    <w:altName w:val="Arial Unicode MS"/>
    <w:charset w:val="8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B63F4" w:rsidRDefault="00DB63F4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5F578F">
      <w:rPr>
        <w:noProof/>
      </w:rPr>
      <w:t>3</w:t>
    </w:r>
    <w:r>
      <w:rPr>
        <w:noProof/>
      </w:rPr>
      <w:fldChar w:fldCharType="end"/>
    </w:r>
  </w:p>
  <w:p w:rsidR="00DB63F4" w:rsidRPr="00F5667D" w:rsidRDefault="00DB63F4" w:rsidP="00F5667D">
    <w:pPr>
      <w:spacing w:after="0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B63F4" w:rsidRDefault="00DB63F4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DB7D60">
      <w:rPr>
        <w:noProof/>
      </w:rPr>
      <w:t>29</w:t>
    </w:r>
    <w:r>
      <w:rPr>
        <w:noProof/>
      </w:rPr>
      <w:fldChar w:fldCharType="end"/>
    </w:r>
  </w:p>
  <w:p w:rsidR="00DB63F4" w:rsidRDefault="00DB63F4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938" w:type="dxa"/>
      <w:tblInd w:w="-840" w:type="dxa"/>
      <w:tblBorders>
        <w:top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468"/>
      <w:gridCol w:w="4680"/>
      <w:gridCol w:w="1980"/>
      <w:gridCol w:w="810"/>
    </w:tblGrid>
    <w:tr w:rsidR="00DB63F4" w:rsidRPr="00C1442C">
      <w:trPr>
        <w:trHeight w:hRule="exact" w:val="689"/>
      </w:trPr>
      <w:tc>
        <w:tcPr>
          <w:tcW w:w="3468" w:type="dxa"/>
          <w:vAlign w:val="center"/>
        </w:tcPr>
        <w:p w:rsidR="00DB63F4" w:rsidRPr="00E66F88" w:rsidRDefault="00DB63F4" w:rsidP="00CE6AA6">
          <w:pPr>
            <w:pStyle w:val="Footer"/>
            <w:jc w:val="left"/>
            <w:rPr>
              <w:b/>
              <w:i/>
              <w:color w:val="666699"/>
              <w:sz w:val="16"/>
              <w:szCs w:val="16"/>
              <w:lang w:val="id-ID" w:eastAsia="en-US"/>
            </w:rPr>
          </w:pPr>
          <w:r>
            <w:rPr>
              <w:b/>
              <w:color w:val="666699"/>
              <w:sz w:val="28"/>
              <w:szCs w:val="28"/>
              <w:lang w:val="id-ID" w:eastAsia="en-US"/>
            </w:rPr>
            <w:t>KIS</w:t>
          </w:r>
        </w:p>
      </w:tc>
      <w:tc>
        <w:tcPr>
          <w:tcW w:w="4680" w:type="dxa"/>
          <w:vAlign w:val="center"/>
        </w:tcPr>
        <w:p w:rsidR="00DB63F4" w:rsidRPr="00930EED" w:rsidRDefault="00DB63F4" w:rsidP="00514FC2">
          <w:pPr>
            <w:pStyle w:val="FooterSmall"/>
            <w:rPr>
              <w:b/>
              <w:i/>
              <w:sz w:val="16"/>
              <w:szCs w:val="16"/>
              <w:lang w:val="en-US" w:eastAsia="en-US"/>
            </w:rPr>
          </w:pPr>
          <w:r w:rsidRPr="00930EED">
            <w:rPr>
              <w:sz w:val="16"/>
              <w:szCs w:val="16"/>
              <w:lang w:val="en-US" w:eastAsia="en-US"/>
            </w:rPr>
            <w:fldChar w:fldCharType="begin"/>
          </w:r>
          <w:r w:rsidRPr="00930EED">
            <w:rPr>
              <w:sz w:val="16"/>
              <w:szCs w:val="16"/>
              <w:lang w:val="en-US" w:eastAsia="en-US"/>
            </w:rPr>
            <w:instrText xml:space="preserve"> TITLE  </w:instrText>
          </w:r>
          <w:r w:rsidRPr="00930EED">
            <w:rPr>
              <w:sz w:val="16"/>
              <w:szCs w:val="16"/>
              <w:lang w:val="en-US" w:eastAsia="en-US"/>
            </w:rPr>
            <w:fldChar w:fldCharType="end"/>
          </w:r>
          <w:r w:rsidRPr="00930EED">
            <w:rPr>
              <w:b/>
              <w:i/>
              <w:sz w:val="16"/>
              <w:szCs w:val="16"/>
              <w:lang w:val="en-US" w:eastAsia="en-US"/>
            </w:rPr>
            <w:t xml:space="preserve"> </w:t>
          </w:r>
        </w:p>
      </w:tc>
      <w:tc>
        <w:tcPr>
          <w:tcW w:w="1980" w:type="dxa"/>
          <w:vAlign w:val="center"/>
        </w:tcPr>
        <w:p w:rsidR="00DB63F4" w:rsidRPr="00930EED" w:rsidRDefault="00DB63F4" w:rsidP="00514FC2">
          <w:pPr>
            <w:pStyle w:val="Footer"/>
            <w:jc w:val="right"/>
            <w:rPr>
              <w:sz w:val="20"/>
              <w:lang w:val="en-US" w:eastAsia="en-US"/>
            </w:rPr>
          </w:pPr>
        </w:p>
      </w:tc>
      <w:tc>
        <w:tcPr>
          <w:tcW w:w="810" w:type="dxa"/>
          <w:vAlign w:val="center"/>
        </w:tcPr>
        <w:p w:rsidR="00DB63F4" w:rsidRPr="00930EED" w:rsidRDefault="00DB63F4" w:rsidP="00514FC2">
          <w:pPr>
            <w:pStyle w:val="Footer"/>
            <w:jc w:val="center"/>
            <w:rPr>
              <w:b/>
              <w:i/>
              <w:sz w:val="20"/>
              <w:lang w:val="en-US" w:eastAsia="en-US"/>
            </w:rPr>
          </w:pPr>
          <w:r w:rsidRPr="00930EED">
            <w:rPr>
              <w:b/>
              <w:sz w:val="20"/>
              <w:lang w:val="en-US" w:eastAsia="en-US"/>
            </w:rPr>
            <w:fldChar w:fldCharType="begin"/>
          </w:r>
          <w:r w:rsidRPr="00930EED">
            <w:rPr>
              <w:b/>
              <w:sz w:val="20"/>
              <w:lang w:val="en-US" w:eastAsia="en-US"/>
            </w:rPr>
            <w:instrText xml:space="preserve"> PAGE   \* MERGEFORMAT </w:instrText>
          </w:r>
          <w:r w:rsidRPr="00930EED">
            <w:rPr>
              <w:b/>
              <w:sz w:val="20"/>
              <w:lang w:val="en-US" w:eastAsia="en-US"/>
            </w:rPr>
            <w:fldChar w:fldCharType="separate"/>
          </w:r>
          <w:r>
            <w:rPr>
              <w:b/>
              <w:noProof/>
              <w:sz w:val="20"/>
              <w:lang w:val="en-US" w:eastAsia="en-US"/>
            </w:rPr>
            <w:t>7</w:t>
          </w:r>
          <w:r w:rsidRPr="00930EED">
            <w:rPr>
              <w:b/>
              <w:sz w:val="20"/>
              <w:lang w:val="en-US" w:eastAsia="en-US"/>
            </w:rPr>
            <w:fldChar w:fldCharType="end"/>
          </w:r>
        </w:p>
      </w:tc>
    </w:tr>
  </w:tbl>
  <w:p w:rsidR="00DB63F4" w:rsidRPr="00F5667D" w:rsidRDefault="00DB63F4" w:rsidP="00F5667D">
    <w:pPr>
      <w:spacing w:after="0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C5BAA" w:rsidRDefault="005C5BAA" w:rsidP="005D4F6E">
      <w:pPr>
        <w:spacing w:after="0"/>
      </w:pPr>
      <w:r>
        <w:separator/>
      </w:r>
    </w:p>
  </w:footnote>
  <w:footnote w:type="continuationSeparator" w:id="0">
    <w:p w:rsidR="005C5BAA" w:rsidRDefault="005C5BAA" w:rsidP="005D4F6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B63F4" w:rsidRDefault="005F578F" w:rsidP="009263E6">
    <w:pPr>
      <w:pStyle w:val="Header"/>
      <w:spacing w:after="120"/>
      <w:jc w:val="center"/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5575300</wp:posOffset>
              </wp:positionH>
              <wp:positionV relativeFrom="paragraph">
                <wp:posOffset>-142875</wp:posOffset>
              </wp:positionV>
              <wp:extent cx="357505" cy="469265"/>
              <wp:effectExtent l="6985" t="6350" r="6985" b="635"/>
              <wp:wrapNone/>
              <wp:docPr id="3" name="AutoShape 20" descr="jatim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57505" cy="469265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blipFill dpi="0" rotWithShape="0">
                        <a:blip r:embed="rId1"/>
                        <a:srcRect/>
                        <a:stretch>
                          <a:fillRect/>
                        </a:stretch>
                      </a:blip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oundrect id="AutoShape 20" o:spid="_x0000_s1026" alt="jatim" style="position:absolute;margin-left:439pt;margin-top:-11.25pt;width:28.15pt;height:36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" stroked="f">
              <v:fill r:id="rId2" o:title="jatim" recolor="t" type="frame"/>
            </v:roundrect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-378460</wp:posOffset>
              </wp:positionH>
              <wp:positionV relativeFrom="paragraph">
                <wp:posOffset>453390</wp:posOffset>
              </wp:positionV>
              <wp:extent cx="6379845" cy="0"/>
              <wp:effectExtent l="6350" t="12065" r="5080" b="6985"/>
              <wp:wrapNone/>
              <wp:docPr id="2" name="AutoShap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7984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6" o:spid="_x0000_s1026" type="#_x0000_t32" style="position:absolute;margin-left:-29.8pt;margin-top:35.7pt;width:502.3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"/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B63F4" w:rsidRDefault="005F578F" w:rsidP="00E11643">
    <w:pPr>
      <w:pStyle w:val="Header"/>
      <w:spacing w:after="120"/>
      <w:rPr>
        <w:lang w:val="id-ID"/>
      </w:rPr>
    </w:pPr>
    <w:r>
      <w:rPr>
        <w:noProof/>
        <w:lang w:val="id-ID" w:eastAsia="id-ID"/>
      </w:rPr>
      <w:drawing>
        <wp:anchor distT="0" distB="0" distL="114300" distR="114300" simplePos="0" relativeHeight="251657216" behindDoc="1" locked="0" layoutInCell="1" allowOverlap="1">
          <wp:simplePos x="0" y="0"/>
          <wp:positionH relativeFrom="column">
            <wp:posOffset>-290195</wp:posOffset>
          </wp:positionH>
          <wp:positionV relativeFrom="paragraph">
            <wp:posOffset>19050</wp:posOffset>
          </wp:positionV>
          <wp:extent cx="1419860" cy="457200"/>
          <wp:effectExtent l="0" t="0" r="0" b="0"/>
          <wp:wrapNone/>
          <wp:docPr id="14" name="Picture 3" descr="D:\logo kop baru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logo kop baru1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9860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DB63F4" w:rsidRPr="00933853" w:rsidRDefault="00DB63F4" w:rsidP="00E11643">
    <w:pPr>
      <w:pStyle w:val="Header"/>
      <w:spacing w:after="120"/>
      <w:ind w:right="-754"/>
      <w:jc w:val="center"/>
      <w:rPr>
        <w:rFonts w:ascii="Arial" w:hAnsi="Arial" w:cs="Arial"/>
        <w:b/>
        <w:color w:val="666699"/>
        <w:szCs w:val="20"/>
        <w:lang w:val="id-ID"/>
      </w:rPr>
    </w:pPr>
    <w:r>
      <w:rPr>
        <w:rFonts w:ascii="Arial" w:hAnsi="Arial" w:cs="Arial"/>
        <w:i/>
        <w:lang w:val="id-ID"/>
      </w:rPr>
      <w:t xml:space="preserve">                                                                             </w:t>
    </w:r>
    <w:r w:rsidRPr="00933853">
      <w:rPr>
        <w:rFonts w:ascii="Arial" w:hAnsi="Arial" w:cs="Arial"/>
        <w:b/>
        <w:color w:val="666699"/>
        <w:szCs w:val="20"/>
        <w:lang w:val="id-ID"/>
      </w:rPr>
      <w:t xml:space="preserve">Buku Manual </w:t>
    </w:r>
    <w:r>
      <w:rPr>
        <w:rFonts w:ascii="Arial" w:hAnsi="Arial" w:cs="Arial"/>
        <w:b/>
        <w:color w:val="666699"/>
        <w:szCs w:val="20"/>
        <w:lang w:val="id-ID"/>
      </w:rPr>
      <w:t>–</w:t>
    </w:r>
    <w:r w:rsidRPr="00933853">
      <w:rPr>
        <w:rFonts w:ascii="Arial" w:hAnsi="Arial" w:cs="Arial"/>
        <w:b/>
        <w:color w:val="666699"/>
        <w:szCs w:val="20"/>
        <w:lang w:val="id-ID"/>
      </w:rPr>
      <w:t xml:space="preserve"> </w:t>
    </w:r>
    <w:r>
      <w:rPr>
        <w:rFonts w:ascii="Arial" w:hAnsi="Arial" w:cs="Arial"/>
        <w:b/>
        <w:color w:val="666699"/>
        <w:szCs w:val="20"/>
        <w:lang w:val="id-ID"/>
      </w:rPr>
      <w:t>General Ledger</w:t>
    </w:r>
  </w:p>
  <w:p w:rsidR="00DB63F4" w:rsidRDefault="005F578F" w:rsidP="009263E6">
    <w:pPr>
      <w:pStyle w:val="Header"/>
      <w:spacing w:after="120"/>
      <w:jc w:val="center"/>
    </w:pPr>
    <w:r>
      <w:rPr>
        <w:rFonts w:ascii="Arial" w:hAnsi="Arial" w:cs="Arial"/>
        <w:i/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656192" behindDoc="0" locked="0" layoutInCell="1" allowOverlap="1">
              <wp:simplePos x="0" y="0"/>
              <wp:positionH relativeFrom="column">
                <wp:posOffset>-517525</wp:posOffset>
              </wp:positionH>
              <wp:positionV relativeFrom="paragraph">
                <wp:posOffset>43815</wp:posOffset>
              </wp:positionV>
              <wp:extent cx="6748145" cy="635"/>
              <wp:effectExtent l="6350" t="5715" r="8255" b="12700"/>
              <wp:wrapNone/>
              <wp:docPr id="1" name="AutoShap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8145" cy="63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3" o:spid="_x0000_s1026" type="#_x0000_t32" style="position:absolute;margin-left:-40.75pt;margin-top:3.45pt;width:531.35pt;height:.0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"/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B63F4" w:rsidRPr="00CC0750" w:rsidRDefault="00DB63F4" w:rsidP="00B704A4">
    <w:pPr>
      <w:pStyle w:val="Header"/>
      <w:spacing w:before="600" w:after="240"/>
      <w:jc w:val="center"/>
      <w:rPr>
        <w:sz w:val="52"/>
        <w:szCs w:val="52"/>
      </w:rPr>
    </w:pPr>
    <w:r>
      <w:rPr>
        <w:sz w:val="52"/>
      </w:rPr>
      <w:t xml:space="preserve">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25pt;height:11.25pt" o:bullet="t">
        <v:imagedata r:id="rId1" o:title="BD14579_"/>
      </v:shape>
    </w:pict>
  </w:numPicBullet>
  <w:abstractNum w:abstractNumId="0">
    <w:nsid w:val="00000003"/>
    <w:multiLevelType w:val="multi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Courier New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Courier New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Courier New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Courier New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Courier New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Courier New"/>
      </w:rPr>
    </w:lvl>
  </w:abstractNum>
  <w:abstractNum w:abstractNumId="1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">
    <w:nsid w:val="00000005"/>
    <w:multiLevelType w:val="multi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3">
    <w:nsid w:val="00624D0C"/>
    <w:multiLevelType w:val="hybridMultilevel"/>
    <w:tmpl w:val="1AE2B0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0099274F"/>
    <w:multiLevelType w:val="hybridMultilevel"/>
    <w:tmpl w:val="7ADE1B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0191547A"/>
    <w:multiLevelType w:val="hybridMultilevel"/>
    <w:tmpl w:val="EA86BF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049463B0"/>
    <w:multiLevelType w:val="hybridMultilevel"/>
    <w:tmpl w:val="A37C4EA4"/>
    <w:lvl w:ilvl="0" w:tplc="D97ACC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06D13E2C"/>
    <w:multiLevelType w:val="hybridMultilevel"/>
    <w:tmpl w:val="1A20C380"/>
    <w:lvl w:ilvl="0" w:tplc="301E7F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09070E48"/>
    <w:multiLevelType w:val="hybridMultilevel"/>
    <w:tmpl w:val="FCA6F7FC"/>
    <w:lvl w:ilvl="0" w:tplc="CD4C53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0B5A2670"/>
    <w:multiLevelType w:val="hybridMultilevel"/>
    <w:tmpl w:val="5F0CE2CE"/>
    <w:lvl w:ilvl="0" w:tplc="FB1033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0D187FCD"/>
    <w:multiLevelType w:val="hybridMultilevel"/>
    <w:tmpl w:val="06A67F02"/>
    <w:lvl w:ilvl="0" w:tplc="04090017">
      <w:start w:val="1"/>
      <w:numFmt w:val="lowerLetter"/>
      <w:lvlText w:val="%1)"/>
      <w:lvlJc w:val="left"/>
      <w:pPr>
        <w:ind w:left="1440" w:hanging="360"/>
      </w:pPr>
      <w:rPr>
        <w:rFonts w:hint="default"/>
        <w:b w:val="0"/>
        <w:i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0DC02DE6"/>
    <w:multiLevelType w:val="hybridMultilevel"/>
    <w:tmpl w:val="48AC5F8C"/>
    <w:lvl w:ilvl="0" w:tplc="9948F2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12E106B2"/>
    <w:multiLevelType w:val="hybridMultilevel"/>
    <w:tmpl w:val="F56E45C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>
    <w:nsid w:val="13141411"/>
    <w:multiLevelType w:val="hybridMultilevel"/>
    <w:tmpl w:val="15BC19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16E1763E"/>
    <w:multiLevelType w:val="hybridMultilevel"/>
    <w:tmpl w:val="92006ECC"/>
    <w:lvl w:ilvl="0" w:tplc="836E9C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18B4580A"/>
    <w:multiLevelType w:val="hybridMultilevel"/>
    <w:tmpl w:val="9EE0A26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>
    <w:nsid w:val="19BD11DE"/>
    <w:multiLevelType w:val="hybridMultilevel"/>
    <w:tmpl w:val="3E409A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1D893DC9"/>
    <w:multiLevelType w:val="hybridMultilevel"/>
    <w:tmpl w:val="2C484F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1E420996"/>
    <w:multiLevelType w:val="hybridMultilevel"/>
    <w:tmpl w:val="07C2FF46"/>
    <w:lvl w:ilvl="0" w:tplc="B4EE9AA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20EC32C9"/>
    <w:multiLevelType w:val="hybridMultilevel"/>
    <w:tmpl w:val="02FE18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239D7318"/>
    <w:multiLevelType w:val="hybridMultilevel"/>
    <w:tmpl w:val="4BB02B32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>
    <w:nsid w:val="285B5EB2"/>
    <w:multiLevelType w:val="hybridMultilevel"/>
    <w:tmpl w:val="8B7210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29025EE1"/>
    <w:multiLevelType w:val="hybridMultilevel"/>
    <w:tmpl w:val="498C159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2AA24336"/>
    <w:multiLevelType w:val="hybridMultilevel"/>
    <w:tmpl w:val="44F4DC1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2BC3217B"/>
    <w:multiLevelType w:val="hybridMultilevel"/>
    <w:tmpl w:val="96D888FC"/>
    <w:lvl w:ilvl="0" w:tplc="A54601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2D7223DE"/>
    <w:multiLevelType w:val="multilevel"/>
    <w:tmpl w:val="70B89D1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6">
    <w:nsid w:val="2E6D4022"/>
    <w:multiLevelType w:val="hybridMultilevel"/>
    <w:tmpl w:val="14A8DB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32936B99"/>
    <w:multiLevelType w:val="hybridMultilevel"/>
    <w:tmpl w:val="2B04807C"/>
    <w:lvl w:ilvl="0" w:tplc="265639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33C83F14"/>
    <w:multiLevelType w:val="hybridMultilevel"/>
    <w:tmpl w:val="22DE02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36C43EFA"/>
    <w:multiLevelType w:val="hybridMultilevel"/>
    <w:tmpl w:val="9CE8FB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38A72220"/>
    <w:multiLevelType w:val="hybridMultilevel"/>
    <w:tmpl w:val="721063D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>
    <w:nsid w:val="38EE50FD"/>
    <w:multiLevelType w:val="multilevel"/>
    <w:tmpl w:val="5596E7E8"/>
    <w:lvl w:ilvl="0">
      <w:start w:val="1"/>
      <w:numFmt w:val="upperLetter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"/>
      <w:lvlJc w:val="left"/>
      <w:pPr>
        <w:ind w:left="1236" w:hanging="576"/>
      </w:pPr>
      <w:rPr>
        <w:sz w:val="24"/>
        <w:szCs w:val="24"/>
      </w:rPr>
    </w:lvl>
    <w:lvl w:ilvl="2">
      <w:start w:val="1"/>
      <w:numFmt w:val="decimal"/>
      <w:pStyle w:val="Heading3"/>
      <w:lvlText w:val="%1.%2.%3"/>
      <w:lvlJc w:val="left"/>
      <w:pPr>
        <w:ind w:left="180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2">
    <w:nsid w:val="3A993CE3"/>
    <w:multiLevelType w:val="multilevel"/>
    <w:tmpl w:val="737A8760"/>
    <w:styleLink w:val="Style1"/>
    <w:lvl w:ilvl="0">
      <w:start w:val="1"/>
      <w:numFmt w:val="lowerLetter"/>
      <w:lvlText w:val="%1."/>
      <w:lvlJc w:val="left"/>
      <w:pPr>
        <w:ind w:left="936" w:hanging="576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3">
    <w:nsid w:val="3C024B5D"/>
    <w:multiLevelType w:val="hybridMultilevel"/>
    <w:tmpl w:val="F3940234"/>
    <w:lvl w:ilvl="0" w:tplc="A0C67C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>
    <w:nsid w:val="3DFF305A"/>
    <w:multiLevelType w:val="multilevel"/>
    <w:tmpl w:val="2CAABDBA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35">
    <w:nsid w:val="3FEB67CE"/>
    <w:multiLevelType w:val="multilevel"/>
    <w:tmpl w:val="45AC425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36">
    <w:nsid w:val="428F2B30"/>
    <w:multiLevelType w:val="hybridMultilevel"/>
    <w:tmpl w:val="F52E69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43D17DD8"/>
    <w:multiLevelType w:val="hybridMultilevel"/>
    <w:tmpl w:val="A2344C24"/>
    <w:lvl w:ilvl="0" w:tplc="8640EA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>
    <w:nsid w:val="465B4AEA"/>
    <w:multiLevelType w:val="hybridMultilevel"/>
    <w:tmpl w:val="E786B740"/>
    <w:lvl w:ilvl="0" w:tplc="2CBEDE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>
    <w:nsid w:val="475D09EC"/>
    <w:multiLevelType w:val="hybridMultilevel"/>
    <w:tmpl w:val="BACA82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4785731E"/>
    <w:multiLevelType w:val="hybridMultilevel"/>
    <w:tmpl w:val="339672A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>
    <w:nsid w:val="4DC96805"/>
    <w:multiLevelType w:val="hybridMultilevel"/>
    <w:tmpl w:val="C3CC01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559570DD"/>
    <w:multiLevelType w:val="hybridMultilevel"/>
    <w:tmpl w:val="4DE0121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">
    <w:nsid w:val="55BD74E3"/>
    <w:multiLevelType w:val="hybridMultilevel"/>
    <w:tmpl w:val="3EB86ACC"/>
    <w:lvl w:ilvl="0" w:tplc="E83275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>
    <w:nsid w:val="560674E6"/>
    <w:multiLevelType w:val="multilevel"/>
    <w:tmpl w:val="B39E33B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45">
    <w:nsid w:val="57EC4954"/>
    <w:multiLevelType w:val="hybridMultilevel"/>
    <w:tmpl w:val="7F86C0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>
    <w:nsid w:val="59A14ED3"/>
    <w:multiLevelType w:val="hybridMultilevel"/>
    <w:tmpl w:val="B41056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>
    <w:nsid w:val="5FD40FC2"/>
    <w:multiLevelType w:val="hybridMultilevel"/>
    <w:tmpl w:val="30CC7BC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8">
    <w:nsid w:val="6363131A"/>
    <w:multiLevelType w:val="hybridMultilevel"/>
    <w:tmpl w:val="EE0A738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9">
    <w:nsid w:val="63E476AA"/>
    <w:multiLevelType w:val="multilevel"/>
    <w:tmpl w:val="6C3CAE18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50">
    <w:nsid w:val="69006B58"/>
    <w:multiLevelType w:val="hybridMultilevel"/>
    <w:tmpl w:val="8662CB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>
    <w:nsid w:val="6D2D2444"/>
    <w:multiLevelType w:val="hybridMultilevel"/>
    <w:tmpl w:val="55C281E6"/>
    <w:lvl w:ilvl="0" w:tplc="A0C67C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>
    <w:nsid w:val="6D6458C0"/>
    <w:multiLevelType w:val="hybridMultilevel"/>
    <w:tmpl w:val="612680A8"/>
    <w:lvl w:ilvl="0" w:tplc="DD9E85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>
    <w:nsid w:val="6D6F03DA"/>
    <w:multiLevelType w:val="multilevel"/>
    <w:tmpl w:val="CB7855E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54">
    <w:nsid w:val="6DE773FA"/>
    <w:multiLevelType w:val="hybridMultilevel"/>
    <w:tmpl w:val="35BCBD3C"/>
    <w:lvl w:ilvl="0" w:tplc="6F0A54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>
    <w:nsid w:val="6F902965"/>
    <w:multiLevelType w:val="hybridMultilevel"/>
    <w:tmpl w:val="BBD0D0AA"/>
    <w:lvl w:ilvl="0" w:tplc="001806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>
    <w:nsid w:val="706B03BE"/>
    <w:multiLevelType w:val="hybridMultilevel"/>
    <w:tmpl w:val="2D9C0F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>
    <w:nsid w:val="70AD7311"/>
    <w:multiLevelType w:val="multilevel"/>
    <w:tmpl w:val="5C6AA7C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58">
    <w:nsid w:val="744B2FC9"/>
    <w:multiLevelType w:val="hybridMultilevel"/>
    <w:tmpl w:val="C97633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>
    <w:nsid w:val="76CA6DC6"/>
    <w:multiLevelType w:val="hybridMultilevel"/>
    <w:tmpl w:val="215AEF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>
    <w:nsid w:val="7BD91436"/>
    <w:multiLevelType w:val="hybridMultilevel"/>
    <w:tmpl w:val="638209B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1">
    <w:nsid w:val="7D3D6534"/>
    <w:multiLevelType w:val="hybridMultilevel"/>
    <w:tmpl w:val="86DE574C"/>
    <w:lvl w:ilvl="0" w:tplc="1CB0F9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1"/>
  </w:num>
  <w:num w:numId="2">
    <w:abstractNumId w:val="32"/>
  </w:num>
  <w:num w:numId="3">
    <w:abstractNumId w:val="35"/>
  </w:num>
  <w:num w:numId="4">
    <w:abstractNumId w:val="3"/>
  </w:num>
  <w:num w:numId="5">
    <w:abstractNumId w:val="38"/>
  </w:num>
  <w:num w:numId="6">
    <w:abstractNumId w:val="39"/>
  </w:num>
  <w:num w:numId="7">
    <w:abstractNumId w:val="46"/>
  </w:num>
  <w:num w:numId="8">
    <w:abstractNumId w:val="60"/>
  </w:num>
  <w:num w:numId="9">
    <w:abstractNumId w:val="42"/>
  </w:num>
  <w:num w:numId="10">
    <w:abstractNumId w:val="30"/>
  </w:num>
  <w:num w:numId="11">
    <w:abstractNumId w:val="28"/>
  </w:num>
  <w:num w:numId="12">
    <w:abstractNumId w:val="37"/>
  </w:num>
  <w:num w:numId="13">
    <w:abstractNumId w:val="10"/>
  </w:num>
  <w:num w:numId="14">
    <w:abstractNumId w:val="4"/>
  </w:num>
  <w:num w:numId="15">
    <w:abstractNumId w:val="47"/>
  </w:num>
  <w:num w:numId="16">
    <w:abstractNumId w:val="23"/>
  </w:num>
  <w:num w:numId="17">
    <w:abstractNumId w:val="17"/>
  </w:num>
  <w:num w:numId="18">
    <w:abstractNumId w:val="45"/>
  </w:num>
  <w:num w:numId="19">
    <w:abstractNumId w:val="36"/>
  </w:num>
  <w:num w:numId="20">
    <w:abstractNumId w:val="54"/>
  </w:num>
  <w:num w:numId="21">
    <w:abstractNumId w:val="21"/>
  </w:num>
  <w:num w:numId="22">
    <w:abstractNumId w:val="52"/>
  </w:num>
  <w:num w:numId="23">
    <w:abstractNumId w:val="5"/>
  </w:num>
  <w:num w:numId="24">
    <w:abstractNumId w:val="55"/>
  </w:num>
  <w:num w:numId="25">
    <w:abstractNumId w:val="6"/>
  </w:num>
  <w:num w:numId="26">
    <w:abstractNumId w:val="33"/>
  </w:num>
  <w:num w:numId="27">
    <w:abstractNumId w:val="48"/>
  </w:num>
  <w:num w:numId="28">
    <w:abstractNumId w:val="19"/>
  </w:num>
  <w:num w:numId="29">
    <w:abstractNumId w:val="43"/>
  </w:num>
  <w:num w:numId="30">
    <w:abstractNumId w:val="56"/>
  </w:num>
  <w:num w:numId="31">
    <w:abstractNumId w:val="59"/>
  </w:num>
  <w:num w:numId="32">
    <w:abstractNumId w:val="7"/>
  </w:num>
  <w:num w:numId="33">
    <w:abstractNumId w:val="16"/>
  </w:num>
  <w:num w:numId="34">
    <w:abstractNumId w:val="12"/>
  </w:num>
  <w:num w:numId="35">
    <w:abstractNumId w:val="15"/>
  </w:num>
  <w:num w:numId="36">
    <w:abstractNumId w:val="29"/>
  </w:num>
  <w:num w:numId="37">
    <w:abstractNumId w:val="24"/>
  </w:num>
  <w:num w:numId="38">
    <w:abstractNumId w:val="50"/>
  </w:num>
  <w:num w:numId="39">
    <w:abstractNumId w:val="9"/>
  </w:num>
  <w:num w:numId="40">
    <w:abstractNumId w:val="18"/>
  </w:num>
  <w:num w:numId="41">
    <w:abstractNumId w:val="11"/>
  </w:num>
  <w:num w:numId="42">
    <w:abstractNumId w:val="58"/>
  </w:num>
  <w:num w:numId="43">
    <w:abstractNumId w:val="13"/>
  </w:num>
  <w:num w:numId="44">
    <w:abstractNumId w:val="41"/>
  </w:num>
  <w:num w:numId="45">
    <w:abstractNumId w:val="26"/>
  </w:num>
  <w:num w:numId="46">
    <w:abstractNumId w:val="22"/>
  </w:num>
  <w:num w:numId="47">
    <w:abstractNumId w:val="51"/>
  </w:num>
  <w:num w:numId="48">
    <w:abstractNumId w:val="14"/>
  </w:num>
  <w:num w:numId="49">
    <w:abstractNumId w:val="8"/>
  </w:num>
  <w:num w:numId="50">
    <w:abstractNumId w:val="61"/>
  </w:num>
  <w:num w:numId="51">
    <w:abstractNumId w:val="40"/>
  </w:num>
  <w:num w:numId="52">
    <w:abstractNumId w:val="27"/>
  </w:num>
  <w:num w:numId="53">
    <w:abstractNumId w:val="44"/>
  </w:num>
  <w:num w:numId="54">
    <w:abstractNumId w:val="20"/>
  </w:num>
  <w:num w:numId="55">
    <w:abstractNumId w:val="25"/>
  </w:num>
  <w:num w:numId="56">
    <w:abstractNumId w:val="53"/>
  </w:num>
  <w:num w:numId="57">
    <w:abstractNumId w:val="57"/>
  </w:num>
  <w:num w:numId="58">
    <w:abstractNumId w:val="34"/>
  </w:num>
  <w:num w:numId="59">
    <w:abstractNumId w:val="49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hideSpellingErrors/>
  <w:attachedTemplate r:id="rId1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20"/>
  <w:drawingGridHorizontalSpacing w:val="100"/>
  <w:displayHorizontalDrawingGridEvery w:val="2"/>
  <w:characterSpacingControl w:val="doNotCompress"/>
  <w:hdrShapeDefaults>
    <o:shapedefaults v:ext="edit" spidmax="2049" fillcolor="white" stroke="f">
      <v:fill color="white" type="frame"/>
      <v:stroke on="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4AEB"/>
    <w:rsid w:val="0000095E"/>
    <w:rsid w:val="000022EF"/>
    <w:rsid w:val="00002C85"/>
    <w:rsid w:val="000047DC"/>
    <w:rsid w:val="00004DA1"/>
    <w:rsid w:val="00006521"/>
    <w:rsid w:val="00006847"/>
    <w:rsid w:val="00006C80"/>
    <w:rsid w:val="00010680"/>
    <w:rsid w:val="00016182"/>
    <w:rsid w:val="000172C6"/>
    <w:rsid w:val="00022697"/>
    <w:rsid w:val="000253B8"/>
    <w:rsid w:val="000342F6"/>
    <w:rsid w:val="00034C38"/>
    <w:rsid w:val="00035715"/>
    <w:rsid w:val="000359E7"/>
    <w:rsid w:val="00041DAD"/>
    <w:rsid w:val="00042C2B"/>
    <w:rsid w:val="00043B2F"/>
    <w:rsid w:val="00043F8E"/>
    <w:rsid w:val="00044775"/>
    <w:rsid w:val="0004589A"/>
    <w:rsid w:val="00045AB6"/>
    <w:rsid w:val="00054CBB"/>
    <w:rsid w:val="0005528E"/>
    <w:rsid w:val="00060A91"/>
    <w:rsid w:val="00061006"/>
    <w:rsid w:val="000618E3"/>
    <w:rsid w:val="00063A34"/>
    <w:rsid w:val="000643BC"/>
    <w:rsid w:val="000679A7"/>
    <w:rsid w:val="00067BB0"/>
    <w:rsid w:val="00067DAA"/>
    <w:rsid w:val="00070E71"/>
    <w:rsid w:val="00071518"/>
    <w:rsid w:val="0007250E"/>
    <w:rsid w:val="0007258D"/>
    <w:rsid w:val="000727AD"/>
    <w:rsid w:val="00073563"/>
    <w:rsid w:val="00073B4B"/>
    <w:rsid w:val="0008040A"/>
    <w:rsid w:val="00080737"/>
    <w:rsid w:val="000823BB"/>
    <w:rsid w:val="00082BE4"/>
    <w:rsid w:val="0008348A"/>
    <w:rsid w:val="00083835"/>
    <w:rsid w:val="000863D8"/>
    <w:rsid w:val="00086423"/>
    <w:rsid w:val="00086660"/>
    <w:rsid w:val="000874E1"/>
    <w:rsid w:val="0009007D"/>
    <w:rsid w:val="00090575"/>
    <w:rsid w:val="00093AC3"/>
    <w:rsid w:val="00094A36"/>
    <w:rsid w:val="00095E10"/>
    <w:rsid w:val="00096C8F"/>
    <w:rsid w:val="000A00DB"/>
    <w:rsid w:val="000A1368"/>
    <w:rsid w:val="000A1EAC"/>
    <w:rsid w:val="000A282B"/>
    <w:rsid w:val="000A400F"/>
    <w:rsid w:val="000A4C2C"/>
    <w:rsid w:val="000A4E56"/>
    <w:rsid w:val="000A5058"/>
    <w:rsid w:val="000A6BF1"/>
    <w:rsid w:val="000A7042"/>
    <w:rsid w:val="000B2933"/>
    <w:rsid w:val="000B304B"/>
    <w:rsid w:val="000B347B"/>
    <w:rsid w:val="000B55AB"/>
    <w:rsid w:val="000B636D"/>
    <w:rsid w:val="000B7CC0"/>
    <w:rsid w:val="000C2A23"/>
    <w:rsid w:val="000C496E"/>
    <w:rsid w:val="000C5BAE"/>
    <w:rsid w:val="000C6753"/>
    <w:rsid w:val="000D0728"/>
    <w:rsid w:val="000D0AD3"/>
    <w:rsid w:val="000D3580"/>
    <w:rsid w:val="000D3856"/>
    <w:rsid w:val="000D43A5"/>
    <w:rsid w:val="000D79CF"/>
    <w:rsid w:val="000E265F"/>
    <w:rsid w:val="000E2C1C"/>
    <w:rsid w:val="000E3D40"/>
    <w:rsid w:val="000E4B64"/>
    <w:rsid w:val="000E5600"/>
    <w:rsid w:val="000E5CB4"/>
    <w:rsid w:val="000E7B85"/>
    <w:rsid w:val="000E7FF9"/>
    <w:rsid w:val="000F0FA9"/>
    <w:rsid w:val="000F16DD"/>
    <w:rsid w:val="000F17B5"/>
    <w:rsid w:val="000F2551"/>
    <w:rsid w:val="000F2E19"/>
    <w:rsid w:val="000F38B9"/>
    <w:rsid w:val="000F4ED9"/>
    <w:rsid w:val="000F6CAB"/>
    <w:rsid w:val="00101049"/>
    <w:rsid w:val="00102806"/>
    <w:rsid w:val="0010299B"/>
    <w:rsid w:val="00103783"/>
    <w:rsid w:val="00103D9C"/>
    <w:rsid w:val="00105188"/>
    <w:rsid w:val="0010599E"/>
    <w:rsid w:val="0010656E"/>
    <w:rsid w:val="001116D4"/>
    <w:rsid w:val="00111EB8"/>
    <w:rsid w:val="001130E2"/>
    <w:rsid w:val="001136F6"/>
    <w:rsid w:val="00121BEB"/>
    <w:rsid w:val="0012566B"/>
    <w:rsid w:val="001257F7"/>
    <w:rsid w:val="00125DC7"/>
    <w:rsid w:val="00131D1F"/>
    <w:rsid w:val="001323C7"/>
    <w:rsid w:val="00134002"/>
    <w:rsid w:val="00134624"/>
    <w:rsid w:val="00137901"/>
    <w:rsid w:val="00142688"/>
    <w:rsid w:val="00142E21"/>
    <w:rsid w:val="0014317B"/>
    <w:rsid w:val="00152862"/>
    <w:rsid w:val="0015520E"/>
    <w:rsid w:val="00156C97"/>
    <w:rsid w:val="001615AC"/>
    <w:rsid w:val="00163083"/>
    <w:rsid w:val="00163866"/>
    <w:rsid w:val="0016601E"/>
    <w:rsid w:val="00170344"/>
    <w:rsid w:val="001706FC"/>
    <w:rsid w:val="001707D8"/>
    <w:rsid w:val="00171B8A"/>
    <w:rsid w:val="00171D32"/>
    <w:rsid w:val="00174C81"/>
    <w:rsid w:val="0017529C"/>
    <w:rsid w:val="00176331"/>
    <w:rsid w:val="0017659B"/>
    <w:rsid w:val="00176727"/>
    <w:rsid w:val="00176DDD"/>
    <w:rsid w:val="00177512"/>
    <w:rsid w:val="0017757A"/>
    <w:rsid w:val="001800FF"/>
    <w:rsid w:val="00180309"/>
    <w:rsid w:val="00181D2C"/>
    <w:rsid w:val="0018319D"/>
    <w:rsid w:val="00184734"/>
    <w:rsid w:val="0018485E"/>
    <w:rsid w:val="001864C7"/>
    <w:rsid w:val="00186E79"/>
    <w:rsid w:val="001918BA"/>
    <w:rsid w:val="00192908"/>
    <w:rsid w:val="00193745"/>
    <w:rsid w:val="001A0809"/>
    <w:rsid w:val="001A0CA0"/>
    <w:rsid w:val="001A1F3F"/>
    <w:rsid w:val="001A2331"/>
    <w:rsid w:val="001A5A92"/>
    <w:rsid w:val="001A6B3B"/>
    <w:rsid w:val="001A7F0E"/>
    <w:rsid w:val="001B0CE1"/>
    <w:rsid w:val="001B18D8"/>
    <w:rsid w:val="001B1DC8"/>
    <w:rsid w:val="001B30FD"/>
    <w:rsid w:val="001B4E94"/>
    <w:rsid w:val="001B5C46"/>
    <w:rsid w:val="001B5D99"/>
    <w:rsid w:val="001B6FF8"/>
    <w:rsid w:val="001B75E5"/>
    <w:rsid w:val="001C0CBD"/>
    <w:rsid w:val="001C1F3C"/>
    <w:rsid w:val="001C34C2"/>
    <w:rsid w:val="001C3A40"/>
    <w:rsid w:val="001C3C68"/>
    <w:rsid w:val="001C6D39"/>
    <w:rsid w:val="001C7EB3"/>
    <w:rsid w:val="001D2FFB"/>
    <w:rsid w:val="001D3E5C"/>
    <w:rsid w:val="001D4084"/>
    <w:rsid w:val="001D48FF"/>
    <w:rsid w:val="001D6A8C"/>
    <w:rsid w:val="001D7EC4"/>
    <w:rsid w:val="001E1289"/>
    <w:rsid w:val="001E1BEF"/>
    <w:rsid w:val="001E38B6"/>
    <w:rsid w:val="001E4CE9"/>
    <w:rsid w:val="001E558E"/>
    <w:rsid w:val="001F09E1"/>
    <w:rsid w:val="001F1DE5"/>
    <w:rsid w:val="001F1EEE"/>
    <w:rsid w:val="001F38FD"/>
    <w:rsid w:val="002025F2"/>
    <w:rsid w:val="0020267B"/>
    <w:rsid w:val="00203929"/>
    <w:rsid w:val="0020503C"/>
    <w:rsid w:val="002061D7"/>
    <w:rsid w:val="00213053"/>
    <w:rsid w:val="00214447"/>
    <w:rsid w:val="00215A97"/>
    <w:rsid w:val="00220134"/>
    <w:rsid w:val="002202BF"/>
    <w:rsid w:val="00222119"/>
    <w:rsid w:val="00222223"/>
    <w:rsid w:val="00222C8C"/>
    <w:rsid w:val="00225789"/>
    <w:rsid w:val="002269D8"/>
    <w:rsid w:val="00227B82"/>
    <w:rsid w:val="00230133"/>
    <w:rsid w:val="00233A9D"/>
    <w:rsid w:val="00233FDE"/>
    <w:rsid w:val="00234CF8"/>
    <w:rsid w:val="00235C38"/>
    <w:rsid w:val="0023637E"/>
    <w:rsid w:val="00236391"/>
    <w:rsid w:val="00237607"/>
    <w:rsid w:val="00241216"/>
    <w:rsid w:val="00242F16"/>
    <w:rsid w:val="00244A8E"/>
    <w:rsid w:val="002451B6"/>
    <w:rsid w:val="0024667A"/>
    <w:rsid w:val="002520D8"/>
    <w:rsid w:val="00252216"/>
    <w:rsid w:val="00252EA5"/>
    <w:rsid w:val="00255E79"/>
    <w:rsid w:val="0025646B"/>
    <w:rsid w:val="002567EF"/>
    <w:rsid w:val="00260AC3"/>
    <w:rsid w:val="00260CEC"/>
    <w:rsid w:val="00260E2F"/>
    <w:rsid w:val="00260F37"/>
    <w:rsid w:val="00261190"/>
    <w:rsid w:val="00261FC3"/>
    <w:rsid w:val="00262064"/>
    <w:rsid w:val="00262785"/>
    <w:rsid w:val="00264C71"/>
    <w:rsid w:val="0026507B"/>
    <w:rsid w:val="00265856"/>
    <w:rsid w:val="00267E78"/>
    <w:rsid w:val="002701D5"/>
    <w:rsid w:val="0027065B"/>
    <w:rsid w:val="00273DAE"/>
    <w:rsid w:val="00273FB9"/>
    <w:rsid w:val="00274BBB"/>
    <w:rsid w:val="002754EB"/>
    <w:rsid w:val="0027624F"/>
    <w:rsid w:val="00276306"/>
    <w:rsid w:val="002764BB"/>
    <w:rsid w:val="002803A1"/>
    <w:rsid w:val="00282EB1"/>
    <w:rsid w:val="00283294"/>
    <w:rsid w:val="00283AD3"/>
    <w:rsid w:val="002852A0"/>
    <w:rsid w:val="002874A1"/>
    <w:rsid w:val="00287585"/>
    <w:rsid w:val="00290654"/>
    <w:rsid w:val="00290CE7"/>
    <w:rsid w:val="002933B7"/>
    <w:rsid w:val="002978F4"/>
    <w:rsid w:val="002A4434"/>
    <w:rsid w:val="002A47FC"/>
    <w:rsid w:val="002A74B8"/>
    <w:rsid w:val="002B0C0D"/>
    <w:rsid w:val="002B1FE6"/>
    <w:rsid w:val="002B29E0"/>
    <w:rsid w:val="002B3086"/>
    <w:rsid w:val="002B497F"/>
    <w:rsid w:val="002C2194"/>
    <w:rsid w:val="002C2DC6"/>
    <w:rsid w:val="002C69DB"/>
    <w:rsid w:val="002D00A4"/>
    <w:rsid w:val="002D1283"/>
    <w:rsid w:val="002D2F96"/>
    <w:rsid w:val="002D40E8"/>
    <w:rsid w:val="002E1AF4"/>
    <w:rsid w:val="002E38CD"/>
    <w:rsid w:val="002E3D4B"/>
    <w:rsid w:val="002E4A09"/>
    <w:rsid w:val="002E577E"/>
    <w:rsid w:val="002E6B0C"/>
    <w:rsid w:val="002F18F6"/>
    <w:rsid w:val="002F1E96"/>
    <w:rsid w:val="002F4465"/>
    <w:rsid w:val="002F59F3"/>
    <w:rsid w:val="002F6734"/>
    <w:rsid w:val="002F78C7"/>
    <w:rsid w:val="00300F49"/>
    <w:rsid w:val="00304A15"/>
    <w:rsid w:val="00304E28"/>
    <w:rsid w:val="0030678B"/>
    <w:rsid w:val="003069A9"/>
    <w:rsid w:val="003073A1"/>
    <w:rsid w:val="00307C87"/>
    <w:rsid w:val="00307F9B"/>
    <w:rsid w:val="00310895"/>
    <w:rsid w:val="00310BFC"/>
    <w:rsid w:val="003151F3"/>
    <w:rsid w:val="00315497"/>
    <w:rsid w:val="00315EBE"/>
    <w:rsid w:val="00315FC7"/>
    <w:rsid w:val="003167C2"/>
    <w:rsid w:val="00316F7D"/>
    <w:rsid w:val="00321EC1"/>
    <w:rsid w:val="00321F07"/>
    <w:rsid w:val="003221D3"/>
    <w:rsid w:val="003229CF"/>
    <w:rsid w:val="00325284"/>
    <w:rsid w:val="0032714A"/>
    <w:rsid w:val="003278FB"/>
    <w:rsid w:val="00330639"/>
    <w:rsid w:val="003308D9"/>
    <w:rsid w:val="003308E6"/>
    <w:rsid w:val="00330F45"/>
    <w:rsid w:val="00332316"/>
    <w:rsid w:val="00334746"/>
    <w:rsid w:val="003353D2"/>
    <w:rsid w:val="0033567F"/>
    <w:rsid w:val="00336748"/>
    <w:rsid w:val="003367EE"/>
    <w:rsid w:val="00337DD0"/>
    <w:rsid w:val="0034012D"/>
    <w:rsid w:val="00342CF8"/>
    <w:rsid w:val="003452FF"/>
    <w:rsid w:val="00345BB1"/>
    <w:rsid w:val="00346424"/>
    <w:rsid w:val="003467FE"/>
    <w:rsid w:val="003505D7"/>
    <w:rsid w:val="00351238"/>
    <w:rsid w:val="003539BB"/>
    <w:rsid w:val="00354B52"/>
    <w:rsid w:val="00355677"/>
    <w:rsid w:val="00355741"/>
    <w:rsid w:val="00356A48"/>
    <w:rsid w:val="003579DC"/>
    <w:rsid w:val="00357C5F"/>
    <w:rsid w:val="0036127F"/>
    <w:rsid w:val="0036196F"/>
    <w:rsid w:val="00364CCE"/>
    <w:rsid w:val="00364DEF"/>
    <w:rsid w:val="00371DDD"/>
    <w:rsid w:val="00373B01"/>
    <w:rsid w:val="00373E72"/>
    <w:rsid w:val="00374202"/>
    <w:rsid w:val="00376FDC"/>
    <w:rsid w:val="00377FCC"/>
    <w:rsid w:val="00381463"/>
    <w:rsid w:val="00382A4A"/>
    <w:rsid w:val="00382CAF"/>
    <w:rsid w:val="00384A5B"/>
    <w:rsid w:val="00384FA9"/>
    <w:rsid w:val="00387E5A"/>
    <w:rsid w:val="00390C5D"/>
    <w:rsid w:val="00391023"/>
    <w:rsid w:val="003913D2"/>
    <w:rsid w:val="00392474"/>
    <w:rsid w:val="00394539"/>
    <w:rsid w:val="003954B3"/>
    <w:rsid w:val="00395F64"/>
    <w:rsid w:val="003972BA"/>
    <w:rsid w:val="003973B1"/>
    <w:rsid w:val="003973FE"/>
    <w:rsid w:val="003A243C"/>
    <w:rsid w:val="003A6E1D"/>
    <w:rsid w:val="003B0394"/>
    <w:rsid w:val="003B14AE"/>
    <w:rsid w:val="003B3590"/>
    <w:rsid w:val="003B4038"/>
    <w:rsid w:val="003C1B67"/>
    <w:rsid w:val="003C2B35"/>
    <w:rsid w:val="003C50CE"/>
    <w:rsid w:val="003C523E"/>
    <w:rsid w:val="003D089B"/>
    <w:rsid w:val="003D1698"/>
    <w:rsid w:val="003D24C7"/>
    <w:rsid w:val="003D504F"/>
    <w:rsid w:val="003D5137"/>
    <w:rsid w:val="003D5F05"/>
    <w:rsid w:val="003D6A66"/>
    <w:rsid w:val="003D765D"/>
    <w:rsid w:val="003D7D4B"/>
    <w:rsid w:val="003E1025"/>
    <w:rsid w:val="003E18BD"/>
    <w:rsid w:val="003E2965"/>
    <w:rsid w:val="003E4FCC"/>
    <w:rsid w:val="003E5A7F"/>
    <w:rsid w:val="003E6155"/>
    <w:rsid w:val="003E7709"/>
    <w:rsid w:val="003F0113"/>
    <w:rsid w:val="003F18E6"/>
    <w:rsid w:val="003F47AC"/>
    <w:rsid w:val="003F4D00"/>
    <w:rsid w:val="003F5FA3"/>
    <w:rsid w:val="003F61AF"/>
    <w:rsid w:val="003F662A"/>
    <w:rsid w:val="003F6AF0"/>
    <w:rsid w:val="004005AF"/>
    <w:rsid w:val="00402001"/>
    <w:rsid w:val="00402C1E"/>
    <w:rsid w:val="0040769F"/>
    <w:rsid w:val="00410C4A"/>
    <w:rsid w:val="00410F8A"/>
    <w:rsid w:val="00411677"/>
    <w:rsid w:val="00412F18"/>
    <w:rsid w:val="00413AB9"/>
    <w:rsid w:val="004140F8"/>
    <w:rsid w:val="00416851"/>
    <w:rsid w:val="0041692F"/>
    <w:rsid w:val="00416AFA"/>
    <w:rsid w:val="0042120E"/>
    <w:rsid w:val="00422288"/>
    <w:rsid w:val="00422BD1"/>
    <w:rsid w:val="00424CEE"/>
    <w:rsid w:val="00425126"/>
    <w:rsid w:val="00426076"/>
    <w:rsid w:val="004271FD"/>
    <w:rsid w:val="004279BB"/>
    <w:rsid w:val="00431820"/>
    <w:rsid w:val="00432F4E"/>
    <w:rsid w:val="00437A58"/>
    <w:rsid w:val="004410F6"/>
    <w:rsid w:val="00441731"/>
    <w:rsid w:val="00442C72"/>
    <w:rsid w:val="004444E3"/>
    <w:rsid w:val="0044574B"/>
    <w:rsid w:val="004462FC"/>
    <w:rsid w:val="00446E41"/>
    <w:rsid w:val="00447311"/>
    <w:rsid w:val="00450CA1"/>
    <w:rsid w:val="00450D6B"/>
    <w:rsid w:val="00452C06"/>
    <w:rsid w:val="004534D5"/>
    <w:rsid w:val="00453D9C"/>
    <w:rsid w:val="00456719"/>
    <w:rsid w:val="004569B5"/>
    <w:rsid w:val="00461BB6"/>
    <w:rsid w:val="004623DA"/>
    <w:rsid w:val="004623F3"/>
    <w:rsid w:val="004625F5"/>
    <w:rsid w:val="00462942"/>
    <w:rsid w:val="00462CFB"/>
    <w:rsid w:val="00462F59"/>
    <w:rsid w:val="0046439E"/>
    <w:rsid w:val="004654FE"/>
    <w:rsid w:val="0046585B"/>
    <w:rsid w:val="004663AF"/>
    <w:rsid w:val="0046663E"/>
    <w:rsid w:val="004678B5"/>
    <w:rsid w:val="00471CCE"/>
    <w:rsid w:val="00472893"/>
    <w:rsid w:val="00475269"/>
    <w:rsid w:val="00476FB9"/>
    <w:rsid w:val="00482402"/>
    <w:rsid w:val="00483CC5"/>
    <w:rsid w:val="004850A4"/>
    <w:rsid w:val="00485FFC"/>
    <w:rsid w:val="00494B41"/>
    <w:rsid w:val="00494EE9"/>
    <w:rsid w:val="00495A79"/>
    <w:rsid w:val="00496DA5"/>
    <w:rsid w:val="00496DFC"/>
    <w:rsid w:val="004A1A8C"/>
    <w:rsid w:val="004A2974"/>
    <w:rsid w:val="004A3BD9"/>
    <w:rsid w:val="004A3EBA"/>
    <w:rsid w:val="004A531B"/>
    <w:rsid w:val="004A6B91"/>
    <w:rsid w:val="004A7C72"/>
    <w:rsid w:val="004B0ACB"/>
    <w:rsid w:val="004B160B"/>
    <w:rsid w:val="004B65BE"/>
    <w:rsid w:val="004B702C"/>
    <w:rsid w:val="004B7178"/>
    <w:rsid w:val="004B7C2B"/>
    <w:rsid w:val="004C0071"/>
    <w:rsid w:val="004C0459"/>
    <w:rsid w:val="004C1B09"/>
    <w:rsid w:val="004C2916"/>
    <w:rsid w:val="004C42D1"/>
    <w:rsid w:val="004C5813"/>
    <w:rsid w:val="004D2E8F"/>
    <w:rsid w:val="004D30BD"/>
    <w:rsid w:val="004D3FA7"/>
    <w:rsid w:val="004D4F03"/>
    <w:rsid w:val="004D5186"/>
    <w:rsid w:val="004E7115"/>
    <w:rsid w:val="004F0419"/>
    <w:rsid w:val="004F3DDC"/>
    <w:rsid w:val="004F67FA"/>
    <w:rsid w:val="00504227"/>
    <w:rsid w:val="005056CC"/>
    <w:rsid w:val="0050605C"/>
    <w:rsid w:val="005105F0"/>
    <w:rsid w:val="0051106B"/>
    <w:rsid w:val="00511672"/>
    <w:rsid w:val="0051488B"/>
    <w:rsid w:val="00514B64"/>
    <w:rsid w:val="00514FC2"/>
    <w:rsid w:val="00515ACC"/>
    <w:rsid w:val="005228F1"/>
    <w:rsid w:val="00522BFB"/>
    <w:rsid w:val="00522C63"/>
    <w:rsid w:val="005237B7"/>
    <w:rsid w:val="00525697"/>
    <w:rsid w:val="00525AAB"/>
    <w:rsid w:val="005268D0"/>
    <w:rsid w:val="00526FCC"/>
    <w:rsid w:val="00532753"/>
    <w:rsid w:val="00533802"/>
    <w:rsid w:val="005352A1"/>
    <w:rsid w:val="0053554F"/>
    <w:rsid w:val="00536A5D"/>
    <w:rsid w:val="00536C41"/>
    <w:rsid w:val="00537160"/>
    <w:rsid w:val="00537169"/>
    <w:rsid w:val="005407C8"/>
    <w:rsid w:val="00541358"/>
    <w:rsid w:val="0054217D"/>
    <w:rsid w:val="00544415"/>
    <w:rsid w:val="005451B2"/>
    <w:rsid w:val="0054709D"/>
    <w:rsid w:val="005507F8"/>
    <w:rsid w:val="00551352"/>
    <w:rsid w:val="00552AA7"/>
    <w:rsid w:val="005531B0"/>
    <w:rsid w:val="0055463C"/>
    <w:rsid w:val="00556CDC"/>
    <w:rsid w:val="005602F3"/>
    <w:rsid w:val="00561126"/>
    <w:rsid w:val="0056296A"/>
    <w:rsid w:val="00562D1A"/>
    <w:rsid w:val="00562F7B"/>
    <w:rsid w:val="005642B8"/>
    <w:rsid w:val="005669FE"/>
    <w:rsid w:val="005673A4"/>
    <w:rsid w:val="00570A11"/>
    <w:rsid w:val="00573B90"/>
    <w:rsid w:val="00574961"/>
    <w:rsid w:val="005769BC"/>
    <w:rsid w:val="00576CEA"/>
    <w:rsid w:val="005774F5"/>
    <w:rsid w:val="00582374"/>
    <w:rsid w:val="00584891"/>
    <w:rsid w:val="00584C33"/>
    <w:rsid w:val="00585E72"/>
    <w:rsid w:val="00590E6B"/>
    <w:rsid w:val="00591B7D"/>
    <w:rsid w:val="00592065"/>
    <w:rsid w:val="005943B1"/>
    <w:rsid w:val="005951A2"/>
    <w:rsid w:val="005975C8"/>
    <w:rsid w:val="005A06B5"/>
    <w:rsid w:val="005A15F4"/>
    <w:rsid w:val="005A1AF0"/>
    <w:rsid w:val="005A2A84"/>
    <w:rsid w:val="005A2CE5"/>
    <w:rsid w:val="005A60CD"/>
    <w:rsid w:val="005A7A9D"/>
    <w:rsid w:val="005B1DF2"/>
    <w:rsid w:val="005B23AB"/>
    <w:rsid w:val="005B3278"/>
    <w:rsid w:val="005B3930"/>
    <w:rsid w:val="005B57DF"/>
    <w:rsid w:val="005C05AA"/>
    <w:rsid w:val="005C33EE"/>
    <w:rsid w:val="005C42BE"/>
    <w:rsid w:val="005C5BAA"/>
    <w:rsid w:val="005C5CFC"/>
    <w:rsid w:val="005C75D1"/>
    <w:rsid w:val="005D0884"/>
    <w:rsid w:val="005D4F6E"/>
    <w:rsid w:val="005D62AA"/>
    <w:rsid w:val="005D66F3"/>
    <w:rsid w:val="005D6EFF"/>
    <w:rsid w:val="005D744C"/>
    <w:rsid w:val="005E0BA0"/>
    <w:rsid w:val="005E1DF7"/>
    <w:rsid w:val="005E35A4"/>
    <w:rsid w:val="005E39C3"/>
    <w:rsid w:val="005E3FB3"/>
    <w:rsid w:val="005F1926"/>
    <w:rsid w:val="005F2AF1"/>
    <w:rsid w:val="005F3163"/>
    <w:rsid w:val="005F3612"/>
    <w:rsid w:val="005F578F"/>
    <w:rsid w:val="00602196"/>
    <w:rsid w:val="0060222D"/>
    <w:rsid w:val="006032A0"/>
    <w:rsid w:val="00604A33"/>
    <w:rsid w:val="00605011"/>
    <w:rsid w:val="00606554"/>
    <w:rsid w:val="00610F37"/>
    <w:rsid w:val="006116F0"/>
    <w:rsid w:val="006121C3"/>
    <w:rsid w:val="006139C2"/>
    <w:rsid w:val="00613CFF"/>
    <w:rsid w:val="00617EE5"/>
    <w:rsid w:val="00621662"/>
    <w:rsid w:val="006222E4"/>
    <w:rsid w:val="00622E22"/>
    <w:rsid w:val="006233B2"/>
    <w:rsid w:val="00623750"/>
    <w:rsid w:val="0062493B"/>
    <w:rsid w:val="00624C51"/>
    <w:rsid w:val="00627AF9"/>
    <w:rsid w:val="00630FAF"/>
    <w:rsid w:val="006344C0"/>
    <w:rsid w:val="00635A51"/>
    <w:rsid w:val="00635AAA"/>
    <w:rsid w:val="00635D91"/>
    <w:rsid w:val="006368E1"/>
    <w:rsid w:val="00641A7E"/>
    <w:rsid w:val="006423FA"/>
    <w:rsid w:val="0064259F"/>
    <w:rsid w:val="006465D8"/>
    <w:rsid w:val="006509DE"/>
    <w:rsid w:val="0065113A"/>
    <w:rsid w:val="0065393B"/>
    <w:rsid w:val="006551B2"/>
    <w:rsid w:val="00655326"/>
    <w:rsid w:val="006570B0"/>
    <w:rsid w:val="00657887"/>
    <w:rsid w:val="00657C18"/>
    <w:rsid w:val="006639E4"/>
    <w:rsid w:val="006641F2"/>
    <w:rsid w:val="006655B0"/>
    <w:rsid w:val="00665A7D"/>
    <w:rsid w:val="00665EB0"/>
    <w:rsid w:val="00670580"/>
    <w:rsid w:val="0067218E"/>
    <w:rsid w:val="00672628"/>
    <w:rsid w:val="006741B3"/>
    <w:rsid w:val="006756CB"/>
    <w:rsid w:val="00676106"/>
    <w:rsid w:val="00676C4F"/>
    <w:rsid w:val="0067775B"/>
    <w:rsid w:val="00680234"/>
    <w:rsid w:val="006812F3"/>
    <w:rsid w:val="00682497"/>
    <w:rsid w:val="0068583B"/>
    <w:rsid w:val="006872B7"/>
    <w:rsid w:val="00690420"/>
    <w:rsid w:val="006906CD"/>
    <w:rsid w:val="00690A2A"/>
    <w:rsid w:val="006914D1"/>
    <w:rsid w:val="00691574"/>
    <w:rsid w:val="006927A1"/>
    <w:rsid w:val="00694E62"/>
    <w:rsid w:val="00696405"/>
    <w:rsid w:val="00697E99"/>
    <w:rsid w:val="006A05F4"/>
    <w:rsid w:val="006A1CC9"/>
    <w:rsid w:val="006A28E5"/>
    <w:rsid w:val="006A339B"/>
    <w:rsid w:val="006A33D7"/>
    <w:rsid w:val="006A7A08"/>
    <w:rsid w:val="006A7C0A"/>
    <w:rsid w:val="006B056A"/>
    <w:rsid w:val="006B1067"/>
    <w:rsid w:val="006B299C"/>
    <w:rsid w:val="006B65C9"/>
    <w:rsid w:val="006B6E9D"/>
    <w:rsid w:val="006B7BC7"/>
    <w:rsid w:val="006B7E5D"/>
    <w:rsid w:val="006C061E"/>
    <w:rsid w:val="006C07E1"/>
    <w:rsid w:val="006C11A4"/>
    <w:rsid w:val="006C12A1"/>
    <w:rsid w:val="006D1B62"/>
    <w:rsid w:val="006D3D4F"/>
    <w:rsid w:val="006E02E6"/>
    <w:rsid w:val="006E0991"/>
    <w:rsid w:val="006E0D27"/>
    <w:rsid w:val="006E0E90"/>
    <w:rsid w:val="006E2F8A"/>
    <w:rsid w:val="006E769D"/>
    <w:rsid w:val="006F1A7E"/>
    <w:rsid w:val="006F3AB9"/>
    <w:rsid w:val="006F5033"/>
    <w:rsid w:val="006F5795"/>
    <w:rsid w:val="006F653C"/>
    <w:rsid w:val="006F66AB"/>
    <w:rsid w:val="006F6A6B"/>
    <w:rsid w:val="00701EBD"/>
    <w:rsid w:val="00703585"/>
    <w:rsid w:val="0070489F"/>
    <w:rsid w:val="007066AA"/>
    <w:rsid w:val="00707B57"/>
    <w:rsid w:val="007100AA"/>
    <w:rsid w:val="00713441"/>
    <w:rsid w:val="007150F9"/>
    <w:rsid w:val="00717E3A"/>
    <w:rsid w:val="0072144E"/>
    <w:rsid w:val="00721A50"/>
    <w:rsid w:val="00721DDC"/>
    <w:rsid w:val="00722658"/>
    <w:rsid w:val="00723051"/>
    <w:rsid w:val="00724834"/>
    <w:rsid w:val="00724F6D"/>
    <w:rsid w:val="00731083"/>
    <w:rsid w:val="007327AC"/>
    <w:rsid w:val="007346C4"/>
    <w:rsid w:val="00735B60"/>
    <w:rsid w:val="00740B5B"/>
    <w:rsid w:val="00741E9F"/>
    <w:rsid w:val="007437B0"/>
    <w:rsid w:val="00744A62"/>
    <w:rsid w:val="00744B99"/>
    <w:rsid w:val="00747649"/>
    <w:rsid w:val="00747861"/>
    <w:rsid w:val="00752A0C"/>
    <w:rsid w:val="00753F1F"/>
    <w:rsid w:val="00754344"/>
    <w:rsid w:val="00754F83"/>
    <w:rsid w:val="0075557F"/>
    <w:rsid w:val="0075590D"/>
    <w:rsid w:val="00755E11"/>
    <w:rsid w:val="00755EA6"/>
    <w:rsid w:val="00756B7F"/>
    <w:rsid w:val="007603DA"/>
    <w:rsid w:val="00760BF0"/>
    <w:rsid w:val="007667B0"/>
    <w:rsid w:val="00767994"/>
    <w:rsid w:val="0077197D"/>
    <w:rsid w:val="00773270"/>
    <w:rsid w:val="00773623"/>
    <w:rsid w:val="00773C73"/>
    <w:rsid w:val="0077483B"/>
    <w:rsid w:val="00774C78"/>
    <w:rsid w:val="007800A4"/>
    <w:rsid w:val="0078131E"/>
    <w:rsid w:val="00782A13"/>
    <w:rsid w:val="00782A82"/>
    <w:rsid w:val="00783727"/>
    <w:rsid w:val="00783A18"/>
    <w:rsid w:val="0078642C"/>
    <w:rsid w:val="00787409"/>
    <w:rsid w:val="00792337"/>
    <w:rsid w:val="00792C27"/>
    <w:rsid w:val="007938B6"/>
    <w:rsid w:val="00793941"/>
    <w:rsid w:val="00794187"/>
    <w:rsid w:val="00794BFB"/>
    <w:rsid w:val="007951E4"/>
    <w:rsid w:val="00795EAA"/>
    <w:rsid w:val="007A1B60"/>
    <w:rsid w:val="007A414F"/>
    <w:rsid w:val="007A51AE"/>
    <w:rsid w:val="007A68B0"/>
    <w:rsid w:val="007A7794"/>
    <w:rsid w:val="007B37EC"/>
    <w:rsid w:val="007B3A79"/>
    <w:rsid w:val="007B3EDD"/>
    <w:rsid w:val="007B4A16"/>
    <w:rsid w:val="007B4E29"/>
    <w:rsid w:val="007B53E3"/>
    <w:rsid w:val="007B569A"/>
    <w:rsid w:val="007B682A"/>
    <w:rsid w:val="007B7218"/>
    <w:rsid w:val="007C1F74"/>
    <w:rsid w:val="007C31BD"/>
    <w:rsid w:val="007C36FD"/>
    <w:rsid w:val="007C498C"/>
    <w:rsid w:val="007C7AD6"/>
    <w:rsid w:val="007D0FBA"/>
    <w:rsid w:val="007D128A"/>
    <w:rsid w:val="007D1FAE"/>
    <w:rsid w:val="007D5145"/>
    <w:rsid w:val="007D53A5"/>
    <w:rsid w:val="007D6649"/>
    <w:rsid w:val="007E03BD"/>
    <w:rsid w:val="007E13BA"/>
    <w:rsid w:val="007E1B88"/>
    <w:rsid w:val="007E437A"/>
    <w:rsid w:val="007E5B5C"/>
    <w:rsid w:val="007E5B91"/>
    <w:rsid w:val="007E75EB"/>
    <w:rsid w:val="007F0F43"/>
    <w:rsid w:val="007F1801"/>
    <w:rsid w:val="007F72E7"/>
    <w:rsid w:val="00800FCC"/>
    <w:rsid w:val="00801DD9"/>
    <w:rsid w:val="008020B7"/>
    <w:rsid w:val="00802291"/>
    <w:rsid w:val="0080242D"/>
    <w:rsid w:val="00803ECB"/>
    <w:rsid w:val="00804032"/>
    <w:rsid w:val="008070E7"/>
    <w:rsid w:val="0081042A"/>
    <w:rsid w:val="00811E53"/>
    <w:rsid w:val="00812513"/>
    <w:rsid w:val="00812D2A"/>
    <w:rsid w:val="00813549"/>
    <w:rsid w:val="008141DC"/>
    <w:rsid w:val="00814AB2"/>
    <w:rsid w:val="008172E4"/>
    <w:rsid w:val="00820B3B"/>
    <w:rsid w:val="00822504"/>
    <w:rsid w:val="0082542D"/>
    <w:rsid w:val="00830E25"/>
    <w:rsid w:val="00833055"/>
    <w:rsid w:val="008332E6"/>
    <w:rsid w:val="00835F13"/>
    <w:rsid w:val="008375E4"/>
    <w:rsid w:val="00841597"/>
    <w:rsid w:val="008433E4"/>
    <w:rsid w:val="00844C8B"/>
    <w:rsid w:val="0084674B"/>
    <w:rsid w:val="00847649"/>
    <w:rsid w:val="00847C01"/>
    <w:rsid w:val="00850536"/>
    <w:rsid w:val="008517E4"/>
    <w:rsid w:val="00852586"/>
    <w:rsid w:val="00853AF0"/>
    <w:rsid w:val="0085481C"/>
    <w:rsid w:val="00860122"/>
    <w:rsid w:val="00860D11"/>
    <w:rsid w:val="0086381F"/>
    <w:rsid w:val="0086489F"/>
    <w:rsid w:val="00864B73"/>
    <w:rsid w:val="00865954"/>
    <w:rsid w:val="00866443"/>
    <w:rsid w:val="0086767F"/>
    <w:rsid w:val="00867D4B"/>
    <w:rsid w:val="00870021"/>
    <w:rsid w:val="0087063B"/>
    <w:rsid w:val="008712C5"/>
    <w:rsid w:val="00873D76"/>
    <w:rsid w:val="00875348"/>
    <w:rsid w:val="0087745E"/>
    <w:rsid w:val="0087774C"/>
    <w:rsid w:val="00880C12"/>
    <w:rsid w:val="00882355"/>
    <w:rsid w:val="008828BD"/>
    <w:rsid w:val="00882F68"/>
    <w:rsid w:val="00883686"/>
    <w:rsid w:val="00885F00"/>
    <w:rsid w:val="00887694"/>
    <w:rsid w:val="00887BCB"/>
    <w:rsid w:val="008919E5"/>
    <w:rsid w:val="00892A37"/>
    <w:rsid w:val="0089497F"/>
    <w:rsid w:val="00894FB6"/>
    <w:rsid w:val="00896C83"/>
    <w:rsid w:val="008970B5"/>
    <w:rsid w:val="008A06FF"/>
    <w:rsid w:val="008A11DF"/>
    <w:rsid w:val="008A1442"/>
    <w:rsid w:val="008A44A9"/>
    <w:rsid w:val="008A466E"/>
    <w:rsid w:val="008A64C5"/>
    <w:rsid w:val="008A721D"/>
    <w:rsid w:val="008B0574"/>
    <w:rsid w:val="008B224C"/>
    <w:rsid w:val="008B3DC8"/>
    <w:rsid w:val="008B5252"/>
    <w:rsid w:val="008B669A"/>
    <w:rsid w:val="008B7B78"/>
    <w:rsid w:val="008C0488"/>
    <w:rsid w:val="008C0BBB"/>
    <w:rsid w:val="008C1817"/>
    <w:rsid w:val="008C2091"/>
    <w:rsid w:val="008C3435"/>
    <w:rsid w:val="008C3F83"/>
    <w:rsid w:val="008C40AD"/>
    <w:rsid w:val="008C609E"/>
    <w:rsid w:val="008D0082"/>
    <w:rsid w:val="008D0837"/>
    <w:rsid w:val="008D0D0C"/>
    <w:rsid w:val="008D163C"/>
    <w:rsid w:val="008D1EB2"/>
    <w:rsid w:val="008D5ABE"/>
    <w:rsid w:val="008D5BF7"/>
    <w:rsid w:val="008E017F"/>
    <w:rsid w:val="008E2EFF"/>
    <w:rsid w:val="008E3DF8"/>
    <w:rsid w:val="008E4EE3"/>
    <w:rsid w:val="008E59FF"/>
    <w:rsid w:val="008E6326"/>
    <w:rsid w:val="008E67EB"/>
    <w:rsid w:val="008E6E02"/>
    <w:rsid w:val="008E76F8"/>
    <w:rsid w:val="008F1B8F"/>
    <w:rsid w:val="008F6BA9"/>
    <w:rsid w:val="008F7F77"/>
    <w:rsid w:val="00900CCD"/>
    <w:rsid w:val="00901D1F"/>
    <w:rsid w:val="00901DB9"/>
    <w:rsid w:val="00902C9E"/>
    <w:rsid w:val="00902F84"/>
    <w:rsid w:val="0090423F"/>
    <w:rsid w:val="009042E5"/>
    <w:rsid w:val="009069DA"/>
    <w:rsid w:val="009070B2"/>
    <w:rsid w:val="009118E4"/>
    <w:rsid w:val="009123E0"/>
    <w:rsid w:val="00913FAF"/>
    <w:rsid w:val="00915959"/>
    <w:rsid w:val="00915A06"/>
    <w:rsid w:val="009164EF"/>
    <w:rsid w:val="00916B8E"/>
    <w:rsid w:val="0091729A"/>
    <w:rsid w:val="009227B8"/>
    <w:rsid w:val="00922916"/>
    <w:rsid w:val="00923BBE"/>
    <w:rsid w:val="009263E6"/>
    <w:rsid w:val="00926727"/>
    <w:rsid w:val="00930303"/>
    <w:rsid w:val="00930EED"/>
    <w:rsid w:val="009317E6"/>
    <w:rsid w:val="00931D75"/>
    <w:rsid w:val="00932490"/>
    <w:rsid w:val="009328D7"/>
    <w:rsid w:val="00934D79"/>
    <w:rsid w:val="00935056"/>
    <w:rsid w:val="00940086"/>
    <w:rsid w:val="009402F0"/>
    <w:rsid w:val="0094281D"/>
    <w:rsid w:val="009435F7"/>
    <w:rsid w:val="00943B67"/>
    <w:rsid w:val="00943BB6"/>
    <w:rsid w:val="009452C8"/>
    <w:rsid w:val="00946701"/>
    <w:rsid w:val="009471C6"/>
    <w:rsid w:val="00951277"/>
    <w:rsid w:val="009527FE"/>
    <w:rsid w:val="00952895"/>
    <w:rsid w:val="00953245"/>
    <w:rsid w:val="009548DB"/>
    <w:rsid w:val="009551B8"/>
    <w:rsid w:val="00955826"/>
    <w:rsid w:val="009612A6"/>
    <w:rsid w:val="009613EE"/>
    <w:rsid w:val="00961A21"/>
    <w:rsid w:val="00966584"/>
    <w:rsid w:val="00966F31"/>
    <w:rsid w:val="00966F95"/>
    <w:rsid w:val="0096720D"/>
    <w:rsid w:val="009677F7"/>
    <w:rsid w:val="00967A74"/>
    <w:rsid w:val="00972F63"/>
    <w:rsid w:val="00973D8B"/>
    <w:rsid w:val="0097411C"/>
    <w:rsid w:val="009770F5"/>
    <w:rsid w:val="00980A5A"/>
    <w:rsid w:val="00981473"/>
    <w:rsid w:val="009828B1"/>
    <w:rsid w:val="00982B7A"/>
    <w:rsid w:val="00983506"/>
    <w:rsid w:val="009848E9"/>
    <w:rsid w:val="00985036"/>
    <w:rsid w:val="00990641"/>
    <w:rsid w:val="00990A1E"/>
    <w:rsid w:val="00995C13"/>
    <w:rsid w:val="00997CDF"/>
    <w:rsid w:val="00997EFA"/>
    <w:rsid w:val="009A1097"/>
    <w:rsid w:val="009A1B7C"/>
    <w:rsid w:val="009A358D"/>
    <w:rsid w:val="009A677D"/>
    <w:rsid w:val="009A6D06"/>
    <w:rsid w:val="009A7D43"/>
    <w:rsid w:val="009B05AA"/>
    <w:rsid w:val="009B47C2"/>
    <w:rsid w:val="009B4B72"/>
    <w:rsid w:val="009B606A"/>
    <w:rsid w:val="009B6425"/>
    <w:rsid w:val="009B664D"/>
    <w:rsid w:val="009B6E93"/>
    <w:rsid w:val="009C1758"/>
    <w:rsid w:val="009C3890"/>
    <w:rsid w:val="009C3EFE"/>
    <w:rsid w:val="009C4431"/>
    <w:rsid w:val="009C6EE5"/>
    <w:rsid w:val="009C6F26"/>
    <w:rsid w:val="009C6F9E"/>
    <w:rsid w:val="009C725D"/>
    <w:rsid w:val="009D06D3"/>
    <w:rsid w:val="009D3379"/>
    <w:rsid w:val="009D49B4"/>
    <w:rsid w:val="009D67AB"/>
    <w:rsid w:val="009E0A33"/>
    <w:rsid w:val="009E0F04"/>
    <w:rsid w:val="009E16A9"/>
    <w:rsid w:val="009E3E9E"/>
    <w:rsid w:val="009E4CA4"/>
    <w:rsid w:val="009E4FD0"/>
    <w:rsid w:val="009E7D87"/>
    <w:rsid w:val="009F0967"/>
    <w:rsid w:val="009F1093"/>
    <w:rsid w:val="009F197C"/>
    <w:rsid w:val="009F5337"/>
    <w:rsid w:val="009F6686"/>
    <w:rsid w:val="00A03CA8"/>
    <w:rsid w:val="00A046BB"/>
    <w:rsid w:val="00A046F8"/>
    <w:rsid w:val="00A04C97"/>
    <w:rsid w:val="00A04EE5"/>
    <w:rsid w:val="00A06178"/>
    <w:rsid w:val="00A06F6F"/>
    <w:rsid w:val="00A078B8"/>
    <w:rsid w:val="00A10430"/>
    <w:rsid w:val="00A107BB"/>
    <w:rsid w:val="00A12203"/>
    <w:rsid w:val="00A12A30"/>
    <w:rsid w:val="00A132DC"/>
    <w:rsid w:val="00A133E7"/>
    <w:rsid w:val="00A1442B"/>
    <w:rsid w:val="00A149CD"/>
    <w:rsid w:val="00A16610"/>
    <w:rsid w:val="00A17FAB"/>
    <w:rsid w:val="00A217DB"/>
    <w:rsid w:val="00A21B9F"/>
    <w:rsid w:val="00A232B4"/>
    <w:rsid w:val="00A24261"/>
    <w:rsid w:val="00A257A1"/>
    <w:rsid w:val="00A25F8C"/>
    <w:rsid w:val="00A267C2"/>
    <w:rsid w:val="00A26833"/>
    <w:rsid w:val="00A3019C"/>
    <w:rsid w:val="00A3179A"/>
    <w:rsid w:val="00A31C3C"/>
    <w:rsid w:val="00A353D4"/>
    <w:rsid w:val="00A36850"/>
    <w:rsid w:val="00A3694F"/>
    <w:rsid w:val="00A43573"/>
    <w:rsid w:val="00A44B0C"/>
    <w:rsid w:val="00A45DCB"/>
    <w:rsid w:val="00A45DDF"/>
    <w:rsid w:val="00A46B3F"/>
    <w:rsid w:val="00A46D76"/>
    <w:rsid w:val="00A50E8A"/>
    <w:rsid w:val="00A5293D"/>
    <w:rsid w:val="00A549AF"/>
    <w:rsid w:val="00A56953"/>
    <w:rsid w:val="00A607C3"/>
    <w:rsid w:val="00A61226"/>
    <w:rsid w:val="00A633D5"/>
    <w:rsid w:val="00A64386"/>
    <w:rsid w:val="00A65D66"/>
    <w:rsid w:val="00A66690"/>
    <w:rsid w:val="00A7254C"/>
    <w:rsid w:val="00A72B6A"/>
    <w:rsid w:val="00A76AE0"/>
    <w:rsid w:val="00A802BB"/>
    <w:rsid w:val="00A832F5"/>
    <w:rsid w:val="00A835CC"/>
    <w:rsid w:val="00A84238"/>
    <w:rsid w:val="00A846D5"/>
    <w:rsid w:val="00A85463"/>
    <w:rsid w:val="00A92062"/>
    <w:rsid w:val="00A92A26"/>
    <w:rsid w:val="00A93DF5"/>
    <w:rsid w:val="00A951A2"/>
    <w:rsid w:val="00A965F7"/>
    <w:rsid w:val="00AA0587"/>
    <w:rsid w:val="00AA2E9B"/>
    <w:rsid w:val="00AA3078"/>
    <w:rsid w:val="00AA70B7"/>
    <w:rsid w:val="00AB30AC"/>
    <w:rsid w:val="00AB356F"/>
    <w:rsid w:val="00AB4D37"/>
    <w:rsid w:val="00AB5D83"/>
    <w:rsid w:val="00AC1F70"/>
    <w:rsid w:val="00AC2634"/>
    <w:rsid w:val="00AC2984"/>
    <w:rsid w:val="00AC357B"/>
    <w:rsid w:val="00AC3D9C"/>
    <w:rsid w:val="00AC5D1B"/>
    <w:rsid w:val="00AD0741"/>
    <w:rsid w:val="00AD0742"/>
    <w:rsid w:val="00AD0842"/>
    <w:rsid w:val="00AD0DBD"/>
    <w:rsid w:val="00AD16C3"/>
    <w:rsid w:val="00AD2622"/>
    <w:rsid w:val="00AD3994"/>
    <w:rsid w:val="00AD4292"/>
    <w:rsid w:val="00AD5117"/>
    <w:rsid w:val="00AD60A8"/>
    <w:rsid w:val="00AE02C3"/>
    <w:rsid w:val="00AE1A0C"/>
    <w:rsid w:val="00AE1CBC"/>
    <w:rsid w:val="00AE2BC1"/>
    <w:rsid w:val="00AE4C62"/>
    <w:rsid w:val="00AE6736"/>
    <w:rsid w:val="00AE6C24"/>
    <w:rsid w:val="00AF1051"/>
    <w:rsid w:val="00AF10E3"/>
    <w:rsid w:val="00AF4A3B"/>
    <w:rsid w:val="00AF725E"/>
    <w:rsid w:val="00AF737C"/>
    <w:rsid w:val="00AF73A1"/>
    <w:rsid w:val="00AF7F4A"/>
    <w:rsid w:val="00B01352"/>
    <w:rsid w:val="00B0343B"/>
    <w:rsid w:val="00B0475E"/>
    <w:rsid w:val="00B04D58"/>
    <w:rsid w:val="00B061F4"/>
    <w:rsid w:val="00B07B32"/>
    <w:rsid w:val="00B105E9"/>
    <w:rsid w:val="00B1190E"/>
    <w:rsid w:val="00B13755"/>
    <w:rsid w:val="00B13AD5"/>
    <w:rsid w:val="00B17C21"/>
    <w:rsid w:val="00B17CF0"/>
    <w:rsid w:val="00B21450"/>
    <w:rsid w:val="00B21A2C"/>
    <w:rsid w:val="00B233CE"/>
    <w:rsid w:val="00B2437A"/>
    <w:rsid w:val="00B24AEB"/>
    <w:rsid w:val="00B252F1"/>
    <w:rsid w:val="00B26AC3"/>
    <w:rsid w:val="00B277E5"/>
    <w:rsid w:val="00B30D27"/>
    <w:rsid w:val="00B314E8"/>
    <w:rsid w:val="00B31A74"/>
    <w:rsid w:val="00B31F09"/>
    <w:rsid w:val="00B33242"/>
    <w:rsid w:val="00B36464"/>
    <w:rsid w:val="00B374EA"/>
    <w:rsid w:val="00B3759C"/>
    <w:rsid w:val="00B408C9"/>
    <w:rsid w:val="00B40A49"/>
    <w:rsid w:val="00B41FAB"/>
    <w:rsid w:val="00B42B49"/>
    <w:rsid w:val="00B448D3"/>
    <w:rsid w:val="00B4640C"/>
    <w:rsid w:val="00B4676B"/>
    <w:rsid w:val="00B500BD"/>
    <w:rsid w:val="00B50E9C"/>
    <w:rsid w:val="00B5253E"/>
    <w:rsid w:val="00B5290E"/>
    <w:rsid w:val="00B53563"/>
    <w:rsid w:val="00B540A5"/>
    <w:rsid w:val="00B55E49"/>
    <w:rsid w:val="00B5646D"/>
    <w:rsid w:val="00B57216"/>
    <w:rsid w:val="00B57A5E"/>
    <w:rsid w:val="00B61C21"/>
    <w:rsid w:val="00B620D5"/>
    <w:rsid w:val="00B62B47"/>
    <w:rsid w:val="00B62E2C"/>
    <w:rsid w:val="00B656DB"/>
    <w:rsid w:val="00B66446"/>
    <w:rsid w:val="00B66B14"/>
    <w:rsid w:val="00B673AE"/>
    <w:rsid w:val="00B704A4"/>
    <w:rsid w:val="00B71FEF"/>
    <w:rsid w:val="00B73178"/>
    <w:rsid w:val="00B73CFE"/>
    <w:rsid w:val="00B80E57"/>
    <w:rsid w:val="00B822DC"/>
    <w:rsid w:val="00B82588"/>
    <w:rsid w:val="00B831A0"/>
    <w:rsid w:val="00B84856"/>
    <w:rsid w:val="00B91F2B"/>
    <w:rsid w:val="00B92770"/>
    <w:rsid w:val="00B92865"/>
    <w:rsid w:val="00B94215"/>
    <w:rsid w:val="00B958BC"/>
    <w:rsid w:val="00B96379"/>
    <w:rsid w:val="00B9668C"/>
    <w:rsid w:val="00B97DB9"/>
    <w:rsid w:val="00BA0F05"/>
    <w:rsid w:val="00BA43CC"/>
    <w:rsid w:val="00BA5D0C"/>
    <w:rsid w:val="00BB0D5E"/>
    <w:rsid w:val="00BB16B6"/>
    <w:rsid w:val="00BB492C"/>
    <w:rsid w:val="00BB707C"/>
    <w:rsid w:val="00BB77FA"/>
    <w:rsid w:val="00BC01A6"/>
    <w:rsid w:val="00BC08DA"/>
    <w:rsid w:val="00BC22A1"/>
    <w:rsid w:val="00BC25F5"/>
    <w:rsid w:val="00BC26C2"/>
    <w:rsid w:val="00BC2AF0"/>
    <w:rsid w:val="00BC31AF"/>
    <w:rsid w:val="00BC3D1B"/>
    <w:rsid w:val="00BC4046"/>
    <w:rsid w:val="00BC5C0B"/>
    <w:rsid w:val="00BC6780"/>
    <w:rsid w:val="00BD3EB1"/>
    <w:rsid w:val="00BD44CF"/>
    <w:rsid w:val="00BD4EB0"/>
    <w:rsid w:val="00BD5C8A"/>
    <w:rsid w:val="00BD6241"/>
    <w:rsid w:val="00BD7624"/>
    <w:rsid w:val="00BD7C14"/>
    <w:rsid w:val="00BD7DDC"/>
    <w:rsid w:val="00BE2EA1"/>
    <w:rsid w:val="00BE3B19"/>
    <w:rsid w:val="00BE47AE"/>
    <w:rsid w:val="00BF0224"/>
    <w:rsid w:val="00BF6A52"/>
    <w:rsid w:val="00BF6F47"/>
    <w:rsid w:val="00C0056B"/>
    <w:rsid w:val="00C01140"/>
    <w:rsid w:val="00C01A04"/>
    <w:rsid w:val="00C021C6"/>
    <w:rsid w:val="00C025B7"/>
    <w:rsid w:val="00C02C04"/>
    <w:rsid w:val="00C031A6"/>
    <w:rsid w:val="00C0568B"/>
    <w:rsid w:val="00C06B57"/>
    <w:rsid w:val="00C12BD5"/>
    <w:rsid w:val="00C13BEA"/>
    <w:rsid w:val="00C1442C"/>
    <w:rsid w:val="00C15D01"/>
    <w:rsid w:val="00C16AF1"/>
    <w:rsid w:val="00C21430"/>
    <w:rsid w:val="00C21B95"/>
    <w:rsid w:val="00C26053"/>
    <w:rsid w:val="00C26115"/>
    <w:rsid w:val="00C352F2"/>
    <w:rsid w:val="00C363A1"/>
    <w:rsid w:val="00C36C24"/>
    <w:rsid w:val="00C3713E"/>
    <w:rsid w:val="00C41213"/>
    <w:rsid w:val="00C41A55"/>
    <w:rsid w:val="00C43833"/>
    <w:rsid w:val="00C447D0"/>
    <w:rsid w:val="00C449FA"/>
    <w:rsid w:val="00C460EB"/>
    <w:rsid w:val="00C46692"/>
    <w:rsid w:val="00C46EB8"/>
    <w:rsid w:val="00C47606"/>
    <w:rsid w:val="00C518BC"/>
    <w:rsid w:val="00C518C5"/>
    <w:rsid w:val="00C51DBB"/>
    <w:rsid w:val="00C532F8"/>
    <w:rsid w:val="00C540CE"/>
    <w:rsid w:val="00C55C80"/>
    <w:rsid w:val="00C57057"/>
    <w:rsid w:val="00C573C9"/>
    <w:rsid w:val="00C574B0"/>
    <w:rsid w:val="00C606C6"/>
    <w:rsid w:val="00C615C0"/>
    <w:rsid w:val="00C67333"/>
    <w:rsid w:val="00C67B05"/>
    <w:rsid w:val="00C7172A"/>
    <w:rsid w:val="00C71A25"/>
    <w:rsid w:val="00C71E0C"/>
    <w:rsid w:val="00C74C39"/>
    <w:rsid w:val="00C754A1"/>
    <w:rsid w:val="00C757ED"/>
    <w:rsid w:val="00C773D5"/>
    <w:rsid w:val="00C813AA"/>
    <w:rsid w:val="00C81713"/>
    <w:rsid w:val="00C81A68"/>
    <w:rsid w:val="00C82EEF"/>
    <w:rsid w:val="00C8379C"/>
    <w:rsid w:val="00C854DA"/>
    <w:rsid w:val="00C861A2"/>
    <w:rsid w:val="00C86314"/>
    <w:rsid w:val="00C86F7C"/>
    <w:rsid w:val="00C919C2"/>
    <w:rsid w:val="00C920F1"/>
    <w:rsid w:val="00C94484"/>
    <w:rsid w:val="00CA210E"/>
    <w:rsid w:val="00CA3650"/>
    <w:rsid w:val="00CA5ABC"/>
    <w:rsid w:val="00CA7BE2"/>
    <w:rsid w:val="00CB0141"/>
    <w:rsid w:val="00CB4057"/>
    <w:rsid w:val="00CB41DA"/>
    <w:rsid w:val="00CB46BC"/>
    <w:rsid w:val="00CB5013"/>
    <w:rsid w:val="00CB5612"/>
    <w:rsid w:val="00CB56A4"/>
    <w:rsid w:val="00CB6E38"/>
    <w:rsid w:val="00CB74CA"/>
    <w:rsid w:val="00CC0474"/>
    <w:rsid w:val="00CC0750"/>
    <w:rsid w:val="00CC105E"/>
    <w:rsid w:val="00CC118A"/>
    <w:rsid w:val="00CC153D"/>
    <w:rsid w:val="00CC1651"/>
    <w:rsid w:val="00CC1BE0"/>
    <w:rsid w:val="00CC2536"/>
    <w:rsid w:val="00CC4B2B"/>
    <w:rsid w:val="00CC51B1"/>
    <w:rsid w:val="00CC53A4"/>
    <w:rsid w:val="00CC69E1"/>
    <w:rsid w:val="00CC7BC6"/>
    <w:rsid w:val="00CD1F2D"/>
    <w:rsid w:val="00CD2D17"/>
    <w:rsid w:val="00CD4164"/>
    <w:rsid w:val="00CD745A"/>
    <w:rsid w:val="00CE2A70"/>
    <w:rsid w:val="00CE495D"/>
    <w:rsid w:val="00CE563B"/>
    <w:rsid w:val="00CE56AD"/>
    <w:rsid w:val="00CE5829"/>
    <w:rsid w:val="00CE6AA6"/>
    <w:rsid w:val="00CF12AE"/>
    <w:rsid w:val="00CF1F8A"/>
    <w:rsid w:val="00CF2980"/>
    <w:rsid w:val="00CF305A"/>
    <w:rsid w:val="00CF4E75"/>
    <w:rsid w:val="00CF59B4"/>
    <w:rsid w:val="00CF5D28"/>
    <w:rsid w:val="00CF6FAB"/>
    <w:rsid w:val="00D0084E"/>
    <w:rsid w:val="00D01052"/>
    <w:rsid w:val="00D02D5C"/>
    <w:rsid w:val="00D044B7"/>
    <w:rsid w:val="00D05F97"/>
    <w:rsid w:val="00D071E8"/>
    <w:rsid w:val="00D07286"/>
    <w:rsid w:val="00D079B5"/>
    <w:rsid w:val="00D10D88"/>
    <w:rsid w:val="00D11C1C"/>
    <w:rsid w:val="00D11E5A"/>
    <w:rsid w:val="00D12A12"/>
    <w:rsid w:val="00D12C51"/>
    <w:rsid w:val="00D137BB"/>
    <w:rsid w:val="00D144B8"/>
    <w:rsid w:val="00D16744"/>
    <w:rsid w:val="00D17BA0"/>
    <w:rsid w:val="00D218E9"/>
    <w:rsid w:val="00D21D8F"/>
    <w:rsid w:val="00D2542D"/>
    <w:rsid w:val="00D26A03"/>
    <w:rsid w:val="00D30E33"/>
    <w:rsid w:val="00D33E10"/>
    <w:rsid w:val="00D3400C"/>
    <w:rsid w:val="00D37EF2"/>
    <w:rsid w:val="00D401A1"/>
    <w:rsid w:val="00D422B3"/>
    <w:rsid w:val="00D43908"/>
    <w:rsid w:val="00D452CA"/>
    <w:rsid w:val="00D511E8"/>
    <w:rsid w:val="00D512CF"/>
    <w:rsid w:val="00D5182A"/>
    <w:rsid w:val="00D526D7"/>
    <w:rsid w:val="00D53178"/>
    <w:rsid w:val="00D56910"/>
    <w:rsid w:val="00D60118"/>
    <w:rsid w:val="00D60E4A"/>
    <w:rsid w:val="00D60FDB"/>
    <w:rsid w:val="00D62857"/>
    <w:rsid w:val="00D64793"/>
    <w:rsid w:val="00D6490B"/>
    <w:rsid w:val="00D67BC0"/>
    <w:rsid w:val="00D748C7"/>
    <w:rsid w:val="00D75E2A"/>
    <w:rsid w:val="00D76197"/>
    <w:rsid w:val="00D76AA4"/>
    <w:rsid w:val="00D7708A"/>
    <w:rsid w:val="00D779B5"/>
    <w:rsid w:val="00D77EF9"/>
    <w:rsid w:val="00D87743"/>
    <w:rsid w:val="00D90949"/>
    <w:rsid w:val="00D91FEC"/>
    <w:rsid w:val="00D938F6"/>
    <w:rsid w:val="00D9450D"/>
    <w:rsid w:val="00D949B0"/>
    <w:rsid w:val="00D94C74"/>
    <w:rsid w:val="00D960F1"/>
    <w:rsid w:val="00D96BA6"/>
    <w:rsid w:val="00D9731C"/>
    <w:rsid w:val="00D9746D"/>
    <w:rsid w:val="00DA1139"/>
    <w:rsid w:val="00DA1251"/>
    <w:rsid w:val="00DA125C"/>
    <w:rsid w:val="00DA731D"/>
    <w:rsid w:val="00DB1AA5"/>
    <w:rsid w:val="00DB4056"/>
    <w:rsid w:val="00DB4A0A"/>
    <w:rsid w:val="00DB5050"/>
    <w:rsid w:val="00DB63F4"/>
    <w:rsid w:val="00DB645B"/>
    <w:rsid w:val="00DB6D21"/>
    <w:rsid w:val="00DB7D60"/>
    <w:rsid w:val="00DC1B8A"/>
    <w:rsid w:val="00DC2559"/>
    <w:rsid w:val="00DC2F45"/>
    <w:rsid w:val="00DC3891"/>
    <w:rsid w:val="00DC5BE0"/>
    <w:rsid w:val="00DD0109"/>
    <w:rsid w:val="00DD1BB5"/>
    <w:rsid w:val="00DD3CF6"/>
    <w:rsid w:val="00DD4EBA"/>
    <w:rsid w:val="00DD4EF9"/>
    <w:rsid w:val="00DD52CC"/>
    <w:rsid w:val="00DD5E02"/>
    <w:rsid w:val="00DD7DC1"/>
    <w:rsid w:val="00DE1CC3"/>
    <w:rsid w:val="00DE27E6"/>
    <w:rsid w:val="00DE6ED9"/>
    <w:rsid w:val="00DE6F9D"/>
    <w:rsid w:val="00DE7118"/>
    <w:rsid w:val="00DE72D6"/>
    <w:rsid w:val="00E00485"/>
    <w:rsid w:val="00E00557"/>
    <w:rsid w:val="00E00625"/>
    <w:rsid w:val="00E00BE0"/>
    <w:rsid w:val="00E022F9"/>
    <w:rsid w:val="00E02FF5"/>
    <w:rsid w:val="00E04A5F"/>
    <w:rsid w:val="00E064D2"/>
    <w:rsid w:val="00E10CA1"/>
    <w:rsid w:val="00E11643"/>
    <w:rsid w:val="00E11F06"/>
    <w:rsid w:val="00E139BD"/>
    <w:rsid w:val="00E14226"/>
    <w:rsid w:val="00E165B5"/>
    <w:rsid w:val="00E17B7C"/>
    <w:rsid w:val="00E21507"/>
    <w:rsid w:val="00E22598"/>
    <w:rsid w:val="00E22C18"/>
    <w:rsid w:val="00E25081"/>
    <w:rsid w:val="00E270BB"/>
    <w:rsid w:val="00E3098F"/>
    <w:rsid w:val="00E314FD"/>
    <w:rsid w:val="00E317A5"/>
    <w:rsid w:val="00E32C84"/>
    <w:rsid w:val="00E33AA9"/>
    <w:rsid w:val="00E3646F"/>
    <w:rsid w:val="00E36C03"/>
    <w:rsid w:val="00E44BA7"/>
    <w:rsid w:val="00E45C29"/>
    <w:rsid w:val="00E45EC5"/>
    <w:rsid w:val="00E465F9"/>
    <w:rsid w:val="00E46F80"/>
    <w:rsid w:val="00E50F35"/>
    <w:rsid w:val="00E5162C"/>
    <w:rsid w:val="00E52EF6"/>
    <w:rsid w:val="00E5414F"/>
    <w:rsid w:val="00E54592"/>
    <w:rsid w:val="00E5495C"/>
    <w:rsid w:val="00E56068"/>
    <w:rsid w:val="00E57279"/>
    <w:rsid w:val="00E615A8"/>
    <w:rsid w:val="00E62F84"/>
    <w:rsid w:val="00E6434C"/>
    <w:rsid w:val="00E6643E"/>
    <w:rsid w:val="00E664F5"/>
    <w:rsid w:val="00E669C0"/>
    <w:rsid w:val="00E70097"/>
    <w:rsid w:val="00E7064F"/>
    <w:rsid w:val="00E70845"/>
    <w:rsid w:val="00E70B9A"/>
    <w:rsid w:val="00E716A3"/>
    <w:rsid w:val="00E74BD9"/>
    <w:rsid w:val="00E80C0F"/>
    <w:rsid w:val="00E81A1D"/>
    <w:rsid w:val="00E82259"/>
    <w:rsid w:val="00E822DB"/>
    <w:rsid w:val="00E833DA"/>
    <w:rsid w:val="00E848F1"/>
    <w:rsid w:val="00E849DC"/>
    <w:rsid w:val="00E84D03"/>
    <w:rsid w:val="00E85233"/>
    <w:rsid w:val="00E85CC0"/>
    <w:rsid w:val="00E862D3"/>
    <w:rsid w:val="00E87D7C"/>
    <w:rsid w:val="00E915A7"/>
    <w:rsid w:val="00E9186A"/>
    <w:rsid w:val="00E91906"/>
    <w:rsid w:val="00E92A58"/>
    <w:rsid w:val="00E93788"/>
    <w:rsid w:val="00E952D1"/>
    <w:rsid w:val="00E959CF"/>
    <w:rsid w:val="00E963FE"/>
    <w:rsid w:val="00EA039B"/>
    <w:rsid w:val="00EA1B4A"/>
    <w:rsid w:val="00EA214B"/>
    <w:rsid w:val="00EA282B"/>
    <w:rsid w:val="00EA2E96"/>
    <w:rsid w:val="00EA344D"/>
    <w:rsid w:val="00EA4C57"/>
    <w:rsid w:val="00EA4F73"/>
    <w:rsid w:val="00EA5DA6"/>
    <w:rsid w:val="00EA7A5D"/>
    <w:rsid w:val="00EB1ABF"/>
    <w:rsid w:val="00EB1DBE"/>
    <w:rsid w:val="00EB4218"/>
    <w:rsid w:val="00EB4A97"/>
    <w:rsid w:val="00EB520D"/>
    <w:rsid w:val="00EB5730"/>
    <w:rsid w:val="00EB65BD"/>
    <w:rsid w:val="00EC3E7B"/>
    <w:rsid w:val="00EC41E5"/>
    <w:rsid w:val="00EC6070"/>
    <w:rsid w:val="00EC6A0C"/>
    <w:rsid w:val="00ED01AB"/>
    <w:rsid w:val="00ED0315"/>
    <w:rsid w:val="00ED0BAD"/>
    <w:rsid w:val="00ED1940"/>
    <w:rsid w:val="00ED47F6"/>
    <w:rsid w:val="00ED64DA"/>
    <w:rsid w:val="00ED7EFC"/>
    <w:rsid w:val="00EE3E9F"/>
    <w:rsid w:val="00EE49B5"/>
    <w:rsid w:val="00EE7B6B"/>
    <w:rsid w:val="00EE7EE1"/>
    <w:rsid w:val="00EF0006"/>
    <w:rsid w:val="00EF02FF"/>
    <w:rsid w:val="00EF045D"/>
    <w:rsid w:val="00EF0859"/>
    <w:rsid w:val="00EF0CEA"/>
    <w:rsid w:val="00EF41CB"/>
    <w:rsid w:val="00EF55D1"/>
    <w:rsid w:val="00EF5AC2"/>
    <w:rsid w:val="00EF6D81"/>
    <w:rsid w:val="00F025C9"/>
    <w:rsid w:val="00F039AB"/>
    <w:rsid w:val="00F03AF3"/>
    <w:rsid w:val="00F05728"/>
    <w:rsid w:val="00F06D97"/>
    <w:rsid w:val="00F10900"/>
    <w:rsid w:val="00F138E6"/>
    <w:rsid w:val="00F1394A"/>
    <w:rsid w:val="00F1441A"/>
    <w:rsid w:val="00F20E90"/>
    <w:rsid w:val="00F22AEA"/>
    <w:rsid w:val="00F25747"/>
    <w:rsid w:val="00F2603C"/>
    <w:rsid w:val="00F276E5"/>
    <w:rsid w:val="00F30826"/>
    <w:rsid w:val="00F312D2"/>
    <w:rsid w:val="00F314E3"/>
    <w:rsid w:val="00F32959"/>
    <w:rsid w:val="00F3327B"/>
    <w:rsid w:val="00F339F5"/>
    <w:rsid w:val="00F34454"/>
    <w:rsid w:val="00F34EE8"/>
    <w:rsid w:val="00F37684"/>
    <w:rsid w:val="00F41856"/>
    <w:rsid w:val="00F41F22"/>
    <w:rsid w:val="00F4236B"/>
    <w:rsid w:val="00F439A6"/>
    <w:rsid w:val="00F44912"/>
    <w:rsid w:val="00F44BDE"/>
    <w:rsid w:val="00F50C4E"/>
    <w:rsid w:val="00F5309E"/>
    <w:rsid w:val="00F54BCA"/>
    <w:rsid w:val="00F54FD0"/>
    <w:rsid w:val="00F5545C"/>
    <w:rsid w:val="00F56593"/>
    <w:rsid w:val="00F5667D"/>
    <w:rsid w:val="00F568C4"/>
    <w:rsid w:val="00F56F9B"/>
    <w:rsid w:val="00F61877"/>
    <w:rsid w:val="00F61A45"/>
    <w:rsid w:val="00F62D6A"/>
    <w:rsid w:val="00F62E22"/>
    <w:rsid w:val="00F63236"/>
    <w:rsid w:val="00F6414A"/>
    <w:rsid w:val="00F65092"/>
    <w:rsid w:val="00F6569E"/>
    <w:rsid w:val="00F65978"/>
    <w:rsid w:val="00F66140"/>
    <w:rsid w:val="00F66145"/>
    <w:rsid w:val="00F70319"/>
    <w:rsid w:val="00F71D5D"/>
    <w:rsid w:val="00F72B2A"/>
    <w:rsid w:val="00F73538"/>
    <w:rsid w:val="00F736DE"/>
    <w:rsid w:val="00F739BC"/>
    <w:rsid w:val="00F74601"/>
    <w:rsid w:val="00F74D93"/>
    <w:rsid w:val="00F77ABE"/>
    <w:rsid w:val="00F81555"/>
    <w:rsid w:val="00F82C61"/>
    <w:rsid w:val="00F831DA"/>
    <w:rsid w:val="00F844D0"/>
    <w:rsid w:val="00F8500D"/>
    <w:rsid w:val="00F856D7"/>
    <w:rsid w:val="00F9022C"/>
    <w:rsid w:val="00F914F5"/>
    <w:rsid w:val="00F91F2D"/>
    <w:rsid w:val="00F939F1"/>
    <w:rsid w:val="00F95715"/>
    <w:rsid w:val="00F957B6"/>
    <w:rsid w:val="00F96AE2"/>
    <w:rsid w:val="00FA1DD5"/>
    <w:rsid w:val="00FA587F"/>
    <w:rsid w:val="00FA6309"/>
    <w:rsid w:val="00FA6D9C"/>
    <w:rsid w:val="00FB00B9"/>
    <w:rsid w:val="00FB1161"/>
    <w:rsid w:val="00FB1200"/>
    <w:rsid w:val="00FB2686"/>
    <w:rsid w:val="00FB41E6"/>
    <w:rsid w:val="00FB4941"/>
    <w:rsid w:val="00FB509A"/>
    <w:rsid w:val="00FB5338"/>
    <w:rsid w:val="00FB6997"/>
    <w:rsid w:val="00FB6B18"/>
    <w:rsid w:val="00FC0BF8"/>
    <w:rsid w:val="00FC2B54"/>
    <w:rsid w:val="00FC3AE4"/>
    <w:rsid w:val="00FC3B3C"/>
    <w:rsid w:val="00FC7645"/>
    <w:rsid w:val="00FD1ECD"/>
    <w:rsid w:val="00FD351C"/>
    <w:rsid w:val="00FD3C39"/>
    <w:rsid w:val="00FD5122"/>
    <w:rsid w:val="00FD7B99"/>
    <w:rsid w:val="00FE0F1C"/>
    <w:rsid w:val="00FE1B36"/>
    <w:rsid w:val="00FE1E87"/>
    <w:rsid w:val="00FE360D"/>
    <w:rsid w:val="00FE4866"/>
    <w:rsid w:val="00FE6588"/>
    <w:rsid w:val="00FE6DA5"/>
    <w:rsid w:val="00FE7D26"/>
    <w:rsid w:val="00FE7D2B"/>
    <w:rsid w:val="00FF0FB5"/>
    <w:rsid w:val="00FF1068"/>
    <w:rsid w:val="00FF157D"/>
    <w:rsid w:val="00FF22A9"/>
    <w:rsid w:val="00FF442C"/>
    <w:rsid w:val="00FF5426"/>
    <w:rsid w:val="00FF5CAB"/>
    <w:rsid w:val="00FF700B"/>
    <w:rsid w:val="00FF7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 stroke="f">
      <v:fill color="white" type="frame"/>
      <v:stroke on="f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id-ID" w:eastAsia="id-ID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lock Tex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A846D5"/>
    <w:pPr>
      <w:spacing w:after="200"/>
      <w:jc w:val="both"/>
    </w:pPr>
    <w:rPr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461BB6"/>
    <w:pPr>
      <w:keepNext/>
      <w:numPr>
        <w:numId w:val="1"/>
      </w:numPr>
      <w:spacing w:before="240" w:after="60"/>
      <w:outlineLvl w:val="0"/>
    </w:pPr>
    <w:rPr>
      <w:rFonts w:ascii="Cambria" w:eastAsia="Times New Roman" w:hAnsi="Cambria"/>
      <w:b/>
      <w:bCs/>
      <w:color w:val="365F91"/>
      <w:kern w:val="32"/>
      <w:sz w:val="28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qFormat/>
    <w:rsid w:val="00334746"/>
    <w:pPr>
      <w:keepNext/>
      <w:numPr>
        <w:ilvl w:val="1"/>
        <w:numId w:val="1"/>
      </w:numPr>
      <w:spacing w:before="240" w:after="60"/>
      <w:outlineLvl w:val="1"/>
    </w:pPr>
    <w:rPr>
      <w:rFonts w:ascii="Cambria" w:eastAsia="Times New Roman" w:hAnsi="Cambria"/>
      <w:b/>
      <w:bCs/>
      <w:i/>
      <w:iCs/>
      <w:color w:val="31849B"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qFormat/>
    <w:rsid w:val="00B9668C"/>
    <w:pPr>
      <w:keepNext/>
      <w:numPr>
        <w:ilvl w:val="2"/>
        <w:numId w:val="1"/>
      </w:numPr>
      <w:spacing w:before="240" w:after="60"/>
      <w:outlineLvl w:val="2"/>
    </w:pPr>
    <w:rPr>
      <w:rFonts w:ascii="Cambria" w:eastAsia="Times New Roman" w:hAnsi="Cambria"/>
      <w:b/>
      <w:bCs/>
      <w:szCs w:val="26"/>
      <w:lang w:val="x-none" w:eastAsia="x-none"/>
    </w:rPr>
  </w:style>
  <w:style w:type="paragraph" w:styleId="Heading4">
    <w:name w:val="heading 4"/>
    <w:basedOn w:val="Normal"/>
    <w:next w:val="Normal"/>
    <w:link w:val="Heading4Char"/>
    <w:uiPriority w:val="9"/>
    <w:qFormat/>
    <w:rsid w:val="006B7E5D"/>
    <w:pPr>
      <w:keepNext/>
      <w:numPr>
        <w:ilvl w:val="3"/>
        <w:numId w:val="1"/>
      </w:numPr>
      <w:spacing w:before="240" w:after="60"/>
      <w:outlineLvl w:val="3"/>
    </w:pPr>
    <w:rPr>
      <w:rFonts w:eastAsia="Times New Roman"/>
      <w:b/>
      <w:bCs/>
      <w:szCs w:val="28"/>
      <w:lang w:val="x-none" w:eastAsia="x-none"/>
    </w:rPr>
  </w:style>
  <w:style w:type="paragraph" w:styleId="Heading5">
    <w:name w:val="heading 5"/>
    <w:basedOn w:val="Normal"/>
    <w:next w:val="Normal"/>
    <w:link w:val="Heading5Char"/>
    <w:uiPriority w:val="9"/>
    <w:qFormat/>
    <w:rsid w:val="00981473"/>
    <w:pPr>
      <w:numPr>
        <w:ilvl w:val="4"/>
        <w:numId w:val="1"/>
      </w:numPr>
      <w:spacing w:before="240" w:after="60"/>
      <w:outlineLvl w:val="4"/>
    </w:pPr>
    <w:rPr>
      <w:rFonts w:eastAsia="Times New Roman"/>
      <w:b/>
      <w:bCs/>
      <w:i/>
      <w:iCs/>
      <w:szCs w:val="26"/>
      <w:lang w:val="x-none" w:eastAsia="x-none"/>
    </w:rPr>
  </w:style>
  <w:style w:type="paragraph" w:styleId="Heading6">
    <w:name w:val="heading 6"/>
    <w:basedOn w:val="Normal"/>
    <w:next w:val="Normal"/>
    <w:link w:val="Heading6Char"/>
    <w:uiPriority w:val="9"/>
    <w:qFormat/>
    <w:rsid w:val="00FB1161"/>
    <w:pPr>
      <w:numPr>
        <w:ilvl w:val="5"/>
        <w:numId w:val="1"/>
      </w:numPr>
      <w:spacing w:before="240" w:after="60"/>
      <w:outlineLvl w:val="5"/>
    </w:pPr>
    <w:rPr>
      <w:rFonts w:eastAsia="Times New Roman"/>
      <w:b/>
      <w:bCs/>
      <w:lang w:val="x-none" w:eastAsia="x-none"/>
    </w:rPr>
  </w:style>
  <w:style w:type="paragraph" w:styleId="Heading7">
    <w:name w:val="heading 7"/>
    <w:basedOn w:val="Normal"/>
    <w:next w:val="Normal"/>
    <w:link w:val="Heading7Char"/>
    <w:uiPriority w:val="9"/>
    <w:qFormat/>
    <w:rsid w:val="00FB1161"/>
    <w:pPr>
      <w:numPr>
        <w:ilvl w:val="6"/>
        <w:numId w:val="1"/>
      </w:numPr>
      <w:spacing w:before="240" w:after="60"/>
      <w:outlineLvl w:val="6"/>
    </w:pPr>
    <w:rPr>
      <w:rFonts w:eastAsia="Times New Roman"/>
      <w:sz w:val="24"/>
      <w:szCs w:val="24"/>
      <w:lang w:val="x-none" w:eastAsia="x-none"/>
    </w:rPr>
  </w:style>
  <w:style w:type="paragraph" w:styleId="Heading8">
    <w:name w:val="heading 8"/>
    <w:basedOn w:val="Normal"/>
    <w:next w:val="Normal"/>
    <w:link w:val="Heading8Char"/>
    <w:uiPriority w:val="9"/>
    <w:qFormat/>
    <w:rsid w:val="00FB1161"/>
    <w:pPr>
      <w:numPr>
        <w:ilvl w:val="7"/>
        <w:numId w:val="1"/>
      </w:numPr>
      <w:spacing w:before="240" w:after="60"/>
      <w:outlineLvl w:val="7"/>
    </w:pPr>
    <w:rPr>
      <w:rFonts w:eastAsia="Times New Roman"/>
      <w:i/>
      <w:iCs/>
      <w:sz w:val="24"/>
      <w:szCs w:val="24"/>
      <w:lang w:val="x-none" w:eastAsia="x-none"/>
    </w:rPr>
  </w:style>
  <w:style w:type="paragraph" w:styleId="Heading9">
    <w:name w:val="heading 9"/>
    <w:basedOn w:val="Normal"/>
    <w:next w:val="Normal"/>
    <w:link w:val="Heading9Char"/>
    <w:uiPriority w:val="9"/>
    <w:qFormat/>
    <w:rsid w:val="00FB1161"/>
    <w:pPr>
      <w:numPr>
        <w:ilvl w:val="8"/>
        <w:numId w:val="1"/>
      </w:numPr>
      <w:spacing w:before="240" w:after="60"/>
      <w:outlineLvl w:val="8"/>
    </w:pPr>
    <w:rPr>
      <w:rFonts w:ascii="Cambria" w:eastAsia="Times New Roman" w:hAnsi="Cambria"/>
      <w:lang w:val="x-none" w:eastAsia="x-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E67EB"/>
    <w:pPr>
      <w:spacing w:after="0"/>
    </w:pPr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8E67EB"/>
    <w:rPr>
      <w:rFonts w:ascii="Tahoma" w:hAnsi="Tahoma" w:cs="Tahoma"/>
      <w:sz w:val="16"/>
      <w:szCs w:val="16"/>
    </w:rPr>
  </w:style>
  <w:style w:type="paragraph" w:styleId="BlockText">
    <w:name w:val="Block Text"/>
    <w:basedOn w:val="Normal"/>
    <w:rsid w:val="008E67EB"/>
    <w:pPr>
      <w:spacing w:after="0"/>
      <w:ind w:left="162" w:right="180"/>
    </w:pPr>
    <w:rPr>
      <w:rFonts w:ascii="Arial" w:eastAsia="Times New Roman" w:hAnsi="Arial"/>
      <w:szCs w:val="20"/>
    </w:rPr>
  </w:style>
  <w:style w:type="paragraph" w:styleId="Header">
    <w:name w:val="header"/>
    <w:basedOn w:val="Normal"/>
    <w:link w:val="HeaderChar"/>
    <w:uiPriority w:val="99"/>
    <w:unhideWhenUsed/>
    <w:rsid w:val="005D4F6E"/>
    <w:pPr>
      <w:tabs>
        <w:tab w:val="center" w:pos="4680"/>
        <w:tab w:val="right" w:pos="9360"/>
      </w:tabs>
    </w:pPr>
    <w:rPr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5D4F6E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5D4F6E"/>
    <w:pPr>
      <w:tabs>
        <w:tab w:val="center" w:pos="4680"/>
        <w:tab w:val="right" w:pos="9360"/>
      </w:tabs>
    </w:pPr>
    <w:rPr>
      <w:sz w:val="22"/>
      <w:lang w:val="x-none" w:eastAsia="x-none"/>
    </w:rPr>
  </w:style>
  <w:style w:type="character" w:customStyle="1" w:styleId="FooterChar">
    <w:name w:val="Footer Char"/>
    <w:link w:val="Footer"/>
    <w:uiPriority w:val="99"/>
    <w:rsid w:val="005D4F6E"/>
    <w:rPr>
      <w:sz w:val="22"/>
      <w:szCs w:val="22"/>
    </w:rPr>
  </w:style>
  <w:style w:type="character" w:customStyle="1" w:styleId="Heading1Char">
    <w:name w:val="Heading 1 Char"/>
    <w:link w:val="Heading1"/>
    <w:uiPriority w:val="9"/>
    <w:rsid w:val="00461BB6"/>
    <w:rPr>
      <w:rFonts w:ascii="Cambria" w:eastAsia="Times New Roman" w:hAnsi="Cambria"/>
      <w:b/>
      <w:bCs/>
      <w:color w:val="365F91"/>
      <w:kern w:val="32"/>
      <w:sz w:val="28"/>
      <w:szCs w:val="32"/>
      <w:lang w:val="x-none" w:eastAsia="x-none"/>
    </w:rPr>
  </w:style>
  <w:style w:type="paragraph" w:styleId="TOCHeading">
    <w:name w:val="TOC Heading"/>
    <w:basedOn w:val="Title"/>
    <w:uiPriority w:val="39"/>
    <w:qFormat/>
    <w:rsid w:val="007B3EDD"/>
    <w:pPr>
      <w:keepLines/>
      <w:spacing w:before="480" w:after="0"/>
      <w:jc w:val="left"/>
      <w:outlineLvl w:val="9"/>
    </w:pPr>
    <w:rPr>
      <w:color w:val="365F91"/>
      <w:kern w:val="0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C43833"/>
    <w:pPr>
      <w:tabs>
        <w:tab w:val="left" w:pos="960"/>
        <w:tab w:val="right" w:leader="dot" w:pos="9017"/>
      </w:tabs>
      <w:spacing w:after="100"/>
      <w:ind w:left="440"/>
    </w:pPr>
    <w:rPr>
      <w:rFonts w:eastAsia="Times New Roman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4B0ACB"/>
    <w:pPr>
      <w:tabs>
        <w:tab w:val="left" w:pos="440"/>
        <w:tab w:val="right" w:leader="dot" w:pos="9017"/>
      </w:tabs>
      <w:spacing w:after="100"/>
    </w:pPr>
    <w:rPr>
      <w:rFonts w:eastAsia="Times New Roman" w:cs="Calibri"/>
      <w:noProof/>
      <w:color w:val="0D0D0D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1D48FF"/>
    <w:pPr>
      <w:spacing w:after="100"/>
      <w:ind w:left="440"/>
    </w:pPr>
    <w:rPr>
      <w:rFonts w:eastAsia="Times New Roman"/>
    </w:rPr>
  </w:style>
  <w:style w:type="character" w:customStyle="1" w:styleId="Heading2Char">
    <w:name w:val="Heading 2 Char"/>
    <w:link w:val="Heading2"/>
    <w:uiPriority w:val="9"/>
    <w:rsid w:val="00334746"/>
    <w:rPr>
      <w:rFonts w:ascii="Cambria" w:eastAsia="Times New Roman" w:hAnsi="Cambria"/>
      <w:b/>
      <w:bCs/>
      <w:i/>
      <w:iCs/>
      <w:color w:val="31849B"/>
      <w:sz w:val="28"/>
      <w:szCs w:val="28"/>
      <w:lang w:val="x-none" w:eastAsia="x-none"/>
    </w:rPr>
  </w:style>
  <w:style w:type="character" w:styleId="Hyperlink">
    <w:name w:val="Hyperlink"/>
    <w:uiPriority w:val="99"/>
    <w:unhideWhenUsed/>
    <w:rsid w:val="00915A0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87409"/>
    <w:pPr>
      <w:ind w:left="720"/>
      <w:contextualSpacing/>
    </w:pPr>
    <w:rPr>
      <w:rFonts w:eastAsia="Times New Roman"/>
      <w:lang w:eastAsia="ja-JP"/>
    </w:rPr>
  </w:style>
  <w:style w:type="table" w:styleId="TableGrid">
    <w:name w:val="Table Grid"/>
    <w:basedOn w:val="TableNormal"/>
    <w:uiPriority w:val="59"/>
    <w:rsid w:val="00CC4B2B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link w:val="Heading3"/>
    <w:uiPriority w:val="9"/>
    <w:rsid w:val="00B9668C"/>
    <w:rPr>
      <w:rFonts w:ascii="Cambria" w:eastAsia="Times New Roman" w:hAnsi="Cambria"/>
      <w:b/>
      <w:bCs/>
      <w:szCs w:val="26"/>
      <w:lang w:val="x-none" w:eastAsia="x-none"/>
    </w:rPr>
  </w:style>
  <w:style w:type="character" w:customStyle="1" w:styleId="Heading4Char">
    <w:name w:val="Heading 4 Char"/>
    <w:link w:val="Heading4"/>
    <w:uiPriority w:val="9"/>
    <w:rsid w:val="006B7E5D"/>
    <w:rPr>
      <w:rFonts w:eastAsia="Times New Roman"/>
      <w:b/>
      <w:bCs/>
      <w:szCs w:val="28"/>
      <w:lang w:val="x-none" w:eastAsia="x-none"/>
    </w:rPr>
  </w:style>
  <w:style w:type="character" w:customStyle="1" w:styleId="Heading5Char">
    <w:name w:val="Heading 5 Char"/>
    <w:link w:val="Heading5"/>
    <w:uiPriority w:val="9"/>
    <w:rsid w:val="00981473"/>
    <w:rPr>
      <w:rFonts w:eastAsia="Times New Roman"/>
      <w:b/>
      <w:bCs/>
      <w:i/>
      <w:iCs/>
      <w:szCs w:val="26"/>
      <w:lang w:val="x-none" w:eastAsia="x-none"/>
    </w:rPr>
  </w:style>
  <w:style w:type="character" w:customStyle="1" w:styleId="Heading6Char">
    <w:name w:val="Heading 6 Char"/>
    <w:link w:val="Heading6"/>
    <w:uiPriority w:val="9"/>
    <w:rsid w:val="00FB1161"/>
    <w:rPr>
      <w:rFonts w:eastAsia="Times New Roman"/>
      <w:b/>
      <w:bCs/>
      <w:szCs w:val="22"/>
      <w:lang w:val="x-none" w:eastAsia="x-none"/>
    </w:rPr>
  </w:style>
  <w:style w:type="character" w:customStyle="1" w:styleId="Heading7Char">
    <w:name w:val="Heading 7 Char"/>
    <w:link w:val="Heading7"/>
    <w:uiPriority w:val="9"/>
    <w:rsid w:val="00FB1161"/>
    <w:rPr>
      <w:rFonts w:eastAsia="Times New Roman"/>
      <w:sz w:val="24"/>
      <w:szCs w:val="24"/>
      <w:lang w:val="x-none" w:eastAsia="x-none"/>
    </w:rPr>
  </w:style>
  <w:style w:type="character" w:customStyle="1" w:styleId="Heading8Char">
    <w:name w:val="Heading 8 Char"/>
    <w:link w:val="Heading8"/>
    <w:uiPriority w:val="9"/>
    <w:rsid w:val="00FB1161"/>
    <w:rPr>
      <w:rFonts w:eastAsia="Times New Roman"/>
      <w:i/>
      <w:iCs/>
      <w:sz w:val="24"/>
      <w:szCs w:val="24"/>
      <w:lang w:val="x-none" w:eastAsia="x-none"/>
    </w:rPr>
  </w:style>
  <w:style w:type="character" w:customStyle="1" w:styleId="Heading9Char">
    <w:name w:val="Heading 9 Char"/>
    <w:link w:val="Heading9"/>
    <w:uiPriority w:val="9"/>
    <w:rsid w:val="00FB1161"/>
    <w:rPr>
      <w:rFonts w:ascii="Cambria" w:eastAsia="Times New Roman" w:hAnsi="Cambria"/>
      <w:szCs w:val="22"/>
      <w:lang w:val="x-none" w:eastAsia="x-none"/>
    </w:rPr>
  </w:style>
  <w:style w:type="paragraph" w:styleId="Title">
    <w:name w:val="Title"/>
    <w:basedOn w:val="Normal"/>
    <w:next w:val="Normal"/>
    <w:link w:val="TitleChar"/>
    <w:uiPriority w:val="10"/>
    <w:qFormat/>
    <w:rsid w:val="00EF0859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  <w:lang w:val="x-none" w:eastAsia="x-none"/>
    </w:rPr>
  </w:style>
  <w:style w:type="character" w:customStyle="1" w:styleId="TitleChar">
    <w:name w:val="Title Char"/>
    <w:link w:val="Title"/>
    <w:uiPriority w:val="10"/>
    <w:rsid w:val="00EF0859"/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customStyle="1" w:styleId="SampleCode">
    <w:name w:val="Sample Code"/>
    <w:next w:val="BlockText"/>
    <w:link w:val="SampleCodeChar"/>
    <w:qFormat/>
    <w:rsid w:val="006C12A1"/>
    <w:pPr>
      <w:pBdr>
        <w:top w:val="single" w:sz="8" w:space="4" w:color="auto" w:shadow="1"/>
        <w:left w:val="single" w:sz="8" w:space="4" w:color="auto" w:shadow="1"/>
        <w:bottom w:val="single" w:sz="8" w:space="4" w:color="auto" w:shadow="1"/>
        <w:right w:val="single" w:sz="8" w:space="4" w:color="auto" w:shadow="1"/>
      </w:pBdr>
      <w:shd w:val="clear" w:color="auto" w:fill="FCF6D0"/>
    </w:pPr>
    <w:rPr>
      <w:rFonts w:ascii="Courier New" w:hAnsi="Courier New"/>
      <w:szCs w:val="22"/>
      <w:lang w:val="en-US" w:eastAsia="en-US"/>
    </w:rPr>
  </w:style>
  <w:style w:type="character" w:customStyle="1" w:styleId="SampleCodeChar">
    <w:name w:val="Sample Code Char"/>
    <w:link w:val="SampleCode"/>
    <w:rsid w:val="006C12A1"/>
    <w:rPr>
      <w:rFonts w:ascii="Courier New" w:hAnsi="Courier New"/>
      <w:szCs w:val="22"/>
      <w:shd w:val="clear" w:color="auto" w:fill="FCF6D0"/>
      <w:lang w:val="en-US" w:eastAsia="en-US" w:bidi="ar-SA"/>
    </w:rPr>
  </w:style>
  <w:style w:type="table" w:styleId="LightShading-Accent3">
    <w:name w:val="Light Shading Accent 3"/>
    <w:basedOn w:val="TableNormal"/>
    <w:uiPriority w:val="60"/>
    <w:rsid w:val="00364CCE"/>
    <w:rPr>
      <w:color w:val="76923C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LightShading-Accent1">
    <w:name w:val="Light Shading Accent 1"/>
    <w:basedOn w:val="TableNormal"/>
    <w:uiPriority w:val="60"/>
    <w:rsid w:val="00364CCE"/>
    <w:rPr>
      <w:color w:val="365F91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numbering" w:customStyle="1" w:styleId="Style1">
    <w:name w:val="Style1"/>
    <w:basedOn w:val="NoList"/>
    <w:uiPriority w:val="99"/>
    <w:rsid w:val="006E0D27"/>
    <w:pPr>
      <w:numPr>
        <w:numId w:val="2"/>
      </w:numPr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7C31BD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C31BD"/>
  </w:style>
  <w:style w:type="character" w:styleId="EndnoteReference">
    <w:name w:val="endnote reference"/>
    <w:uiPriority w:val="99"/>
    <w:semiHidden/>
    <w:unhideWhenUsed/>
    <w:rsid w:val="007C31BD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C31BD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C31BD"/>
  </w:style>
  <w:style w:type="character" w:styleId="FootnoteReference">
    <w:name w:val="footnote reference"/>
    <w:uiPriority w:val="99"/>
    <w:semiHidden/>
    <w:unhideWhenUsed/>
    <w:rsid w:val="007C31BD"/>
    <w:rPr>
      <w:vertAlign w:val="superscript"/>
    </w:rPr>
  </w:style>
  <w:style w:type="character" w:customStyle="1" w:styleId="google-src-text">
    <w:name w:val="google-src-text"/>
    <w:basedOn w:val="DefaultParagraphFont"/>
    <w:rsid w:val="00315EBE"/>
  </w:style>
  <w:style w:type="paragraph" w:styleId="NormalIndent">
    <w:name w:val="Normal Indent"/>
    <w:basedOn w:val="Normal"/>
    <w:rsid w:val="00C46EB8"/>
    <w:pPr>
      <w:ind w:left="720"/>
    </w:pPr>
  </w:style>
  <w:style w:type="paragraph" w:customStyle="1" w:styleId="FooterSmall">
    <w:name w:val="Footer Small"/>
    <w:basedOn w:val="Footer"/>
    <w:rsid w:val="00E11643"/>
    <w:pPr>
      <w:tabs>
        <w:tab w:val="clear" w:pos="4680"/>
        <w:tab w:val="clear" w:pos="9360"/>
        <w:tab w:val="center" w:pos="4153"/>
        <w:tab w:val="right" w:pos="8306"/>
      </w:tabs>
      <w:spacing w:after="0"/>
      <w:jc w:val="left"/>
    </w:pPr>
    <w:rPr>
      <w:rFonts w:ascii="Arial Narrow" w:eastAsia="Arial Narrow" w:hAnsi="Arial Narrow" w:cs="Arial Narrow"/>
      <w:sz w:val="12"/>
      <w:szCs w:val="12"/>
    </w:rPr>
  </w:style>
  <w:style w:type="character" w:customStyle="1" w:styleId="hps">
    <w:name w:val="hps"/>
    <w:basedOn w:val="DefaultParagraphFont"/>
    <w:rsid w:val="00670580"/>
  </w:style>
  <w:style w:type="table" w:customStyle="1" w:styleId="LightShading-Accent11">
    <w:name w:val="Light Shading - Accent 11"/>
    <w:basedOn w:val="TableNormal"/>
    <w:uiPriority w:val="60"/>
    <w:rsid w:val="00670580"/>
    <w:rPr>
      <w:color w:val="365F91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customStyle="1" w:styleId="Body">
    <w:name w:val="Body"/>
    <w:basedOn w:val="Normal"/>
    <w:qFormat/>
    <w:rsid w:val="00670580"/>
    <w:pPr>
      <w:ind w:left="720"/>
    </w:pPr>
    <w:rPr>
      <w:sz w:val="22"/>
      <w:lang w:val="id-ID"/>
    </w:rPr>
  </w:style>
  <w:style w:type="character" w:customStyle="1" w:styleId="atn">
    <w:name w:val="atn"/>
    <w:basedOn w:val="DefaultParagraphFont"/>
    <w:rsid w:val="00670580"/>
  </w:style>
  <w:style w:type="paragraph" w:styleId="NoSpacing">
    <w:name w:val="No Spacing"/>
    <w:link w:val="NoSpacingChar"/>
    <w:uiPriority w:val="1"/>
    <w:qFormat/>
    <w:rsid w:val="008433E4"/>
    <w:rPr>
      <w:rFonts w:eastAsia="Times New Roman"/>
      <w:sz w:val="22"/>
      <w:szCs w:val="22"/>
      <w:lang w:val="en-US" w:eastAsia="en-US"/>
    </w:rPr>
  </w:style>
  <w:style w:type="character" w:customStyle="1" w:styleId="NoSpacingChar">
    <w:name w:val="No Spacing Char"/>
    <w:link w:val="NoSpacing"/>
    <w:uiPriority w:val="1"/>
    <w:rsid w:val="008433E4"/>
    <w:rPr>
      <w:rFonts w:eastAsia="Times New Roman"/>
      <w:sz w:val="22"/>
      <w:szCs w:val="22"/>
      <w:lang w:val="en-US" w:eastAsia="en-US"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id-ID" w:eastAsia="id-ID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lock Tex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A846D5"/>
    <w:pPr>
      <w:spacing w:after="200"/>
      <w:jc w:val="both"/>
    </w:pPr>
    <w:rPr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461BB6"/>
    <w:pPr>
      <w:keepNext/>
      <w:numPr>
        <w:numId w:val="1"/>
      </w:numPr>
      <w:spacing w:before="240" w:after="60"/>
      <w:outlineLvl w:val="0"/>
    </w:pPr>
    <w:rPr>
      <w:rFonts w:ascii="Cambria" w:eastAsia="Times New Roman" w:hAnsi="Cambria"/>
      <w:b/>
      <w:bCs/>
      <w:color w:val="365F91"/>
      <w:kern w:val="32"/>
      <w:sz w:val="28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qFormat/>
    <w:rsid w:val="00334746"/>
    <w:pPr>
      <w:keepNext/>
      <w:numPr>
        <w:ilvl w:val="1"/>
        <w:numId w:val="1"/>
      </w:numPr>
      <w:spacing w:before="240" w:after="60"/>
      <w:outlineLvl w:val="1"/>
    </w:pPr>
    <w:rPr>
      <w:rFonts w:ascii="Cambria" w:eastAsia="Times New Roman" w:hAnsi="Cambria"/>
      <w:b/>
      <w:bCs/>
      <w:i/>
      <w:iCs/>
      <w:color w:val="31849B"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qFormat/>
    <w:rsid w:val="00B9668C"/>
    <w:pPr>
      <w:keepNext/>
      <w:numPr>
        <w:ilvl w:val="2"/>
        <w:numId w:val="1"/>
      </w:numPr>
      <w:spacing w:before="240" w:after="60"/>
      <w:outlineLvl w:val="2"/>
    </w:pPr>
    <w:rPr>
      <w:rFonts w:ascii="Cambria" w:eastAsia="Times New Roman" w:hAnsi="Cambria"/>
      <w:b/>
      <w:bCs/>
      <w:szCs w:val="26"/>
      <w:lang w:val="x-none" w:eastAsia="x-none"/>
    </w:rPr>
  </w:style>
  <w:style w:type="paragraph" w:styleId="Heading4">
    <w:name w:val="heading 4"/>
    <w:basedOn w:val="Normal"/>
    <w:next w:val="Normal"/>
    <w:link w:val="Heading4Char"/>
    <w:uiPriority w:val="9"/>
    <w:qFormat/>
    <w:rsid w:val="006B7E5D"/>
    <w:pPr>
      <w:keepNext/>
      <w:numPr>
        <w:ilvl w:val="3"/>
        <w:numId w:val="1"/>
      </w:numPr>
      <w:spacing w:before="240" w:after="60"/>
      <w:outlineLvl w:val="3"/>
    </w:pPr>
    <w:rPr>
      <w:rFonts w:eastAsia="Times New Roman"/>
      <w:b/>
      <w:bCs/>
      <w:szCs w:val="28"/>
      <w:lang w:val="x-none" w:eastAsia="x-none"/>
    </w:rPr>
  </w:style>
  <w:style w:type="paragraph" w:styleId="Heading5">
    <w:name w:val="heading 5"/>
    <w:basedOn w:val="Normal"/>
    <w:next w:val="Normal"/>
    <w:link w:val="Heading5Char"/>
    <w:uiPriority w:val="9"/>
    <w:qFormat/>
    <w:rsid w:val="00981473"/>
    <w:pPr>
      <w:numPr>
        <w:ilvl w:val="4"/>
        <w:numId w:val="1"/>
      </w:numPr>
      <w:spacing w:before="240" w:after="60"/>
      <w:outlineLvl w:val="4"/>
    </w:pPr>
    <w:rPr>
      <w:rFonts w:eastAsia="Times New Roman"/>
      <w:b/>
      <w:bCs/>
      <w:i/>
      <w:iCs/>
      <w:szCs w:val="26"/>
      <w:lang w:val="x-none" w:eastAsia="x-none"/>
    </w:rPr>
  </w:style>
  <w:style w:type="paragraph" w:styleId="Heading6">
    <w:name w:val="heading 6"/>
    <w:basedOn w:val="Normal"/>
    <w:next w:val="Normal"/>
    <w:link w:val="Heading6Char"/>
    <w:uiPriority w:val="9"/>
    <w:qFormat/>
    <w:rsid w:val="00FB1161"/>
    <w:pPr>
      <w:numPr>
        <w:ilvl w:val="5"/>
        <w:numId w:val="1"/>
      </w:numPr>
      <w:spacing w:before="240" w:after="60"/>
      <w:outlineLvl w:val="5"/>
    </w:pPr>
    <w:rPr>
      <w:rFonts w:eastAsia="Times New Roman"/>
      <w:b/>
      <w:bCs/>
      <w:lang w:val="x-none" w:eastAsia="x-none"/>
    </w:rPr>
  </w:style>
  <w:style w:type="paragraph" w:styleId="Heading7">
    <w:name w:val="heading 7"/>
    <w:basedOn w:val="Normal"/>
    <w:next w:val="Normal"/>
    <w:link w:val="Heading7Char"/>
    <w:uiPriority w:val="9"/>
    <w:qFormat/>
    <w:rsid w:val="00FB1161"/>
    <w:pPr>
      <w:numPr>
        <w:ilvl w:val="6"/>
        <w:numId w:val="1"/>
      </w:numPr>
      <w:spacing w:before="240" w:after="60"/>
      <w:outlineLvl w:val="6"/>
    </w:pPr>
    <w:rPr>
      <w:rFonts w:eastAsia="Times New Roman"/>
      <w:sz w:val="24"/>
      <w:szCs w:val="24"/>
      <w:lang w:val="x-none" w:eastAsia="x-none"/>
    </w:rPr>
  </w:style>
  <w:style w:type="paragraph" w:styleId="Heading8">
    <w:name w:val="heading 8"/>
    <w:basedOn w:val="Normal"/>
    <w:next w:val="Normal"/>
    <w:link w:val="Heading8Char"/>
    <w:uiPriority w:val="9"/>
    <w:qFormat/>
    <w:rsid w:val="00FB1161"/>
    <w:pPr>
      <w:numPr>
        <w:ilvl w:val="7"/>
        <w:numId w:val="1"/>
      </w:numPr>
      <w:spacing w:before="240" w:after="60"/>
      <w:outlineLvl w:val="7"/>
    </w:pPr>
    <w:rPr>
      <w:rFonts w:eastAsia="Times New Roman"/>
      <w:i/>
      <w:iCs/>
      <w:sz w:val="24"/>
      <w:szCs w:val="24"/>
      <w:lang w:val="x-none" w:eastAsia="x-none"/>
    </w:rPr>
  </w:style>
  <w:style w:type="paragraph" w:styleId="Heading9">
    <w:name w:val="heading 9"/>
    <w:basedOn w:val="Normal"/>
    <w:next w:val="Normal"/>
    <w:link w:val="Heading9Char"/>
    <w:uiPriority w:val="9"/>
    <w:qFormat/>
    <w:rsid w:val="00FB1161"/>
    <w:pPr>
      <w:numPr>
        <w:ilvl w:val="8"/>
        <w:numId w:val="1"/>
      </w:numPr>
      <w:spacing w:before="240" w:after="60"/>
      <w:outlineLvl w:val="8"/>
    </w:pPr>
    <w:rPr>
      <w:rFonts w:ascii="Cambria" w:eastAsia="Times New Roman" w:hAnsi="Cambria"/>
      <w:lang w:val="x-none" w:eastAsia="x-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E67EB"/>
    <w:pPr>
      <w:spacing w:after="0"/>
    </w:pPr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8E67EB"/>
    <w:rPr>
      <w:rFonts w:ascii="Tahoma" w:hAnsi="Tahoma" w:cs="Tahoma"/>
      <w:sz w:val="16"/>
      <w:szCs w:val="16"/>
    </w:rPr>
  </w:style>
  <w:style w:type="paragraph" w:styleId="BlockText">
    <w:name w:val="Block Text"/>
    <w:basedOn w:val="Normal"/>
    <w:rsid w:val="008E67EB"/>
    <w:pPr>
      <w:spacing w:after="0"/>
      <w:ind w:left="162" w:right="180"/>
    </w:pPr>
    <w:rPr>
      <w:rFonts w:ascii="Arial" w:eastAsia="Times New Roman" w:hAnsi="Arial"/>
      <w:szCs w:val="20"/>
    </w:rPr>
  </w:style>
  <w:style w:type="paragraph" w:styleId="Header">
    <w:name w:val="header"/>
    <w:basedOn w:val="Normal"/>
    <w:link w:val="HeaderChar"/>
    <w:uiPriority w:val="99"/>
    <w:unhideWhenUsed/>
    <w:rsid w:val="005D4F6E"/>
    <w:pPr>
      <w:tabs>
        <w:tab w:val="center" w:pos="4680"/>
        <w:tab w:val="right" w:pos="9360"/>
      </w:tabs>
    </w:pPr>
    <w:rPr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5D4F6E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5D4F6E"/>
    <w:pPr>
      <w:tabs>
        <w:tab w:val="center" w:pos="4680"/>
        <w:tab w:val="right" w:pos="9360"/>
      </w:tabs>
    </w:pPr>
    <w:rPr>
      <w:sz w:val="22"/>
      <w:lang w:val="x-none" w:eastAsia="x-none"/>
    </w:rPr>
  </w:style>
  <w:style w:type="character" w:customStyle="1" w:styleId="FooterChar">
    <w:name w:val="Footer Char"/>
    <w:link w:val="Footer"/>
    <w:uiPriority w:val="99"/>
    <w:rsid w:val="005D4F6E"/>
    <w:rPr>
      <w:sz w:val="22"/>
      <w:szCs w:val="22"/>
    </w:rPr>
  </w:style>
  <w:style w:type="character" w:customStyle="1" w:styleId="Heading1Char">
    <w:name w:val="Heading 1 Char"/>
    <w:link w:val="Heading1"/>
    <w:uiPriority w:val="9"/>
    <w:rsid w:val="00461BB6"/>
    <w:rPr>
      <w:rFonts w:ascii="Cambria" w:eastAsia="Times New Roman" w:hAnsi="Cambria"/>
      <w:b/>
      <w:bCs/>
      <w:color w:val="365F91"/>
      <w:kern w:val="32"/>
      <w:sz w:val="28"/>
      <w:szCs w:val="32"/>
      <w:lang w:val="x-none" w:eastAsia="x-none"/>
    </w:rPr>
  </w:style>
  <w:style w:type="paragraph" w:styleId="TOCHeading">
    <w:name w:val="TOC Heading"/>
    <w:basedOn w:val="Title"/>
    <w:uiPriority w:val="39"/>
    <w:qFormat/>
    <w:rsid w:val="007B3EDD"/>
    <w:pPr>
      <w:keepLines/>
      <w:spacing w:before="480" w:after="0"/>
      <w:jc w:val="left"/>
      <w:outlineLvl w:val="9"/>
    </w:pPr>
    <w:rPr>
      <w:color w:val="365F91"/>
      <w:kern w:val="0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C43833"/>
    <w:pPr>
      <w:tabs>
        <w:tab w:val="left" w:pos="960"/>
        <w:tab w:val="right" w:leader="dot" w:pos="9017"/>
      </w:tabs>
      <w:spacing w:after="100"/>
      <w:ind w:left="440"/>
    </w:pPr>
    <w:rPr>
      <w:rFonts w:eastAsia="Times New Roman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4B0ACB"/>
    <w:pPr>
      <w:tabs>
        <w:tab w:val="left" w:pos="440"/>
        <w:tab w:val="right" w:leader="dot" w:pos="9017"/>
      </w:tabs>
      <w:spacing w:after="100"/>
    </w:pPr>
    <w:rPr>
      <w:rFonts w:eastAsia="Times New Roman" w:cs="Calibri"/>
      <w:noProof/>
      <w:color w:val="0D0D0D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1D48FF"/>
    <w:pPr>
      <w:spacing w:after="100"/>
      <w:ind w:left="440"/>
    </w:pPr>
    <w:rPr>
      <w:rFonts w:eastAsia="Times New Roman"/>
    </w:rPr>
  </w:style>
  <w:style w:type="character" w:customStyle="1" w:styleId="Heading2Char">
    <w:name w:val="Heading 2 Char"/>
    <w:link w:val="Heading2"/>
    <w:uiPriority w:val="9"/>
    <w:rsid w:val="00334746"/>
    <w:rPr>
      <w:rFonts w:ascii="Cambria" w:eastAsia="Times New Roman" w:hAnsi="Cambria"/>
      <w:b/>
      <w:bCs/>
      <w:i/>
      <w:iCs/>
      <w:color w:val="31849B"/>
      <w:sz w:val="28"/>
      <w:szCs w:val="28"/>
      <w:lang w:val="x-none" w:eastAsia="x-none"/>
    </w:rPr>
  </w:style>
  <w:style w:type="character" w:styleId="Hyperlink">
    <w:name w:val="Hyperlink"/>
    <w:uiPriority w:val="99"/>
    <w:unhideWhenUsed/>
    <w:rsid w:val="00915A0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87409"/>
    <w:pPr>
      <w:ind w:left="720"/>
      <w:contextualSpacing/>
    </w:pPr>
    <w:rPr>
      <w:rFonts w:eastAsia="Times New Roman"/>
      <w:lang w:eastAsia="ja-JP"/>
    </w:rPr>
  </w:style>
  <w:style w:type="table" w:styleId="TableGrid">
    <w:name w:val="Table Grid"/>
    <w:basedOn w:val="TableNormal"/>
    <w:uiPriority w:val="59"/>
    <w:rsid w:val="00CC4B2B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link w:val="Heading3"/>
    <w:uiPriority w:val="9"/>
    <w:rsid w:val="00B9668C"/>
    <w:rPr>
      <w:rFonts w:ascii="Cambria" w:eastAsia="Times New Roman" w:hAnsi="Cambria"/>
      <w:b/>
      <w:bCs/>
      <w:szCs w:val="26"/>
      <w:lang w:val="x-none" w:eastAsia="x-none"/>
    </w:rPr>
  </w:style>
  <w:style w:type="character" w:customStyle="1" w:styleId="Heading4Char">
    <w:name w:val="Heading 4 Char"/>
    <w:link w:val="Heading4"/>
    <w:uiPriority w:val="9"/>
    <w:rsid w:val="006B7E5D"/>
    <w:rPr>
      <w:rFonts w:eastAsia="Times New Roman"/>
      <w:b/>
      <w:bCs/>
      <w:szCs w:val="28"/>
      <w:lang w:val="x-none" w:eastAsia="x-none"/>
    </w:rPr>
  </w:style>
  <w:style w:type="character" w:customStyle="1" w:styleId="Heading5Char">
    <w:name w:val="Heading 5 Char"/>
    <w:link w:val="Heading5"/>
    <w:uiPriority w:val="9"/>
    <w:rsid w:val="00981473"/>
    <w:rPr>
      <w:rFonts w:eastAsia="Times New Roman"/>
      <w:b/>
      <w:bCs/>
      <w:i/>
      <w:iCs/>
      <w:szCs w:val="26"/>
      <w:lang w:val="x-none" w:eastAsia="x-none"/>
    </w:rPr>
  </w:style>
  <w:style w:type="character" w:customStyle="1" w:styleId="Heading6Char">
    <w:name w:val="Heading 6 Char"/>
    <w:link w:val="Heading6"/>
    <w:uiPriority w:val="9"/>
    <w:rsid w:val="00FB1161"/>
    <w:rPr>
      <w:rFonts w:eastAsia="Times New Roman"/>
      <w:b/>
      <w:bCs/>
      <w:szCs w:val="22"/>
      <w:lang w:val="x-none" w:eastAsia="x-none"/>
    </w:rPr>
  </w:style>
  <w:style w:type="character" w:customStyle="1" w:styleId="Heading7Char">
    <w:name w:val="Heading 7 Char"/>
    <w:link w:val="Heading7"/>
    <w:uiPriority w:val="9"/>
    <w:rsid w:val="00FB1161"/>
    <w:rPr>
      <w:rFonts w:eastAsia="Times New Roman"/>
      <w:sz w:val="24"/>
      <w:szCs w:val="24"/>
      <w:lang w:val="x-none" w:eastAsia="x-none"/>
    </w:rPr>
  </w:style>
  <w:style w:type="character" w:customStyle="1" w:styleId="Heading8Char">
    <w:name w:val="Heading 8 Char"/>
    <w:link w:val="Heading8"/>
    <w:uiPriority w:val="9"/>
    <w:rsid w:val="00FB1161"/>
    <w:rPr>
      <w:rFonts w:eastAsia="Times New Roman"/>
      <w:i/>
      <w:iCs/>
      <w:sz w:val="24"/>
      <w:szCs w:val="24"/>
      <w:lang w:val="x-none" w:eastAsia="x-none"/>
    </w:rPr>
  </w:style>
  <w:style w:type="character" w:customStyle="1" w:styleId="Heading9Char">
    <w:name w:val="Heading 9 Char"/>
    <w:link w:val="Heading9"/>
    <w:uiPriority w:val="9"/>
    <w:rsid w:val="00FB1161"/>
    <w:rPr>
      <w:rFonts w:ascii="Cambria" w:eastAsia="Times New Roman" w:hAnsi="Cambria"/>
      <w:szCs w:val="22"/>
      <w:lang w:val="x-none" w:eastAsia="x-none"/>
    </w:rPr>
  </w:style>
  <w:style w:type="paragraph" w:styleId="Title">
    <w:name w:val="Title"/>
    <w:basedOn w:val="Normal"/>
    <w:next w:val="Normal"/>
    <w:link w:val="TitleChar"/>
    <w:uiPriority w:val="10"/>
    <w:qFormat/>
    <w:rsid w:val="00EF0859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  <w:lang w:val="x-none" w:eastAsia="x-none"/>
    </w:rPr>
  </w:style>
  <w:style w:type="character" w:customStyle="1" w:styleId="TitleChar">
    <w:name w:val="Title Char"/>
    <w:link w:val="Title"/>
    <w:uiPriority w:val="10"/>
    <w:rsid w:val="00EF0859"/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customStyle="1" w:styleId="SampleCode">
    <w:name w:val="Sample Code"/>
    <w:next w:val="BlockText"/>
    <w:link w:val="SampleCodeChar"/>
    <w:qFormat/>
    <w:rsid w:val="006C12A1"/>
    <w:pPr>
      <w:pBdr>
        <w:top w:val="single" w:sz="8" w:space="4" w:color="auto" w:shadow="1"/>
        <w:left w:val="single" w:sz="8" w:space="4" w:color="auto" w:shadow="1"/>
        <w:bottom w:val="single" w:sz="8" w:space="4" w:color="auto" w:shadow="1"/>
        <w:right w:val="single" w:sz="8" w:space="4" w:color="auto" w:shadow="1"/>
      </w:pBdr>
      <w:shd w:val="clear" w:color="auto" w:fill="FCF6D0"/>
    </w:pPr>
    <w:rPr>
      <w:rFonts w:ascii="Courier New" w:hAnsi="Courier New"/>
      <w:szCs w:val="22"/>
      <w:lang w:val="en-US" w:eastAsia="en-US"/>
    </w:rPr>
  </w:style>
  <w:style w:type="character" w:customStyle="1" w:styleId="SampleCodeChar">
    <w:name w:val="Sample Code Char"/>
    <w:link w:val="SampleCode"/>
    <w:rsid w:val="006C12A1"/>
    <w:rPr>
      <w:rFonts w:ascii="Courier New" w:hAnsi="Courier New"/>
      <w:szCs w:val="22"/>
      <w:shd w:val="clear" w:color="auto" w:fill="FCF6D0"/>
      <w:lang w:val="en-US" w:eastAsia="en-US" w:bidi="ar-SA"/>
    </w:rPr>
  </w:style>
  <w:style w:type="table" w:styleId="LightShading-Accent3">
    <w:name w:val="Light Shading Accent 3"/>
    <w:basedOn w:val="TableNormal"/>
    <w:uiPriority w:val="60"/>
    <w:rsid w:val="00364CCE"/>
    <w:rPr>
      <w:color w:val="76923C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LightShading-Accent1">
    <w:name w:val="Light Shading Accent 1"/>
    <w:basedOn w:val="TableNormal"/>
    <w:uiPriority w:val="60"/>
    <w:rsid w:val="00364CCE"/>
    <w:rPr>
      <w:color w:val="365F91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numbering" w:customStyle="1" w:styleId="Style1">
    <w:name w:val="Style1"/>
    <w:basedOn w:val="NoList"/>
    <w:uiPriority w:val="99"/>
    <w:rsid w:val="006E0D27"/>
    <w:pPr>
      <w:numPr>
        <w:numId w:val="2"/>
      </w:numPr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7C31BD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C31BD"/>
  </w:style>
  <w:style w:type="character" w:styleId="EndnoteReference">
    <w:name w:val="endnote reference"/>
    <w:uiPriority w:val="99"/>
    <w:semiHidden/>
    <w:unhideWhenUsed/>
    <w:rsid w:val="007C31BD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C31BD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C31BD"/>
  </w:style>
  <w:style w:type="character" w:styleId="FootnoteReference">
    <w:name w:val="footnote reference"/>
    <w:uiPriority w:val="99"/>
    <w:semiHidden/>
    <w:unhideWhenUsed/>
    <w:rsid w:val="007C31BD"/>
    <w:rPr>
      <w:vertAlign w:val="superscript"/>
    </w:rPr>
  </w:style>
  <w:style w:type="character" w:customStyle="1" w:styleId="google-src-text">
    <w:name w:val="google-src-text"/>
    <w:basedOn w:val="DefaultParagraphFont"/>
    <w:rsid w:val="00315EBE"/>
  </w:style>
  <w:style w:type="paragraph" w:styleId="NormalIndent">
    <w:name w:val="Normal Indent"/>
    <w:basedOn w:val="Normal"/>
    <w:rsid w:val="00C46EB8"/>
    <w:pPr>
      <w:ind w:left="720"/>
    </w:pPr>
  </w:style>
  <w:style w:type="paragraph" w:customStyle="1" w:styleId="FooterSmall">
    <w:name w:val="Footer Small"/>
    <w:basedOn w:val="Footer"/>
    <w:rsid w:val="00E11643"/>
    <w:pPr>
      <w:tabs>
        <w:tab w:val="clear" w:pos="4680"/>
        <w:tab w:val="clear" w:pos="9360"/>
        <w:tab w:val="center" w:pos="4153"/>
        <w:tab w:val="right" w:pos="8306"/>
      </w:tabs>
      <w:spacing w:after="0"/>
      <w:jc w:val="left"/>
    </w:pPr>
    <w:rPr>
      <w:rFonts w:ascii="Arial Narrow" w:eastAsia="Arial Narrow" w:hAnsi="Arial Narrow" w:cs="Arial Narrow"/>
      <w:sz w:val="12"/>
      <w:szCs w:val="12"/>
    </w:rPr>
  </w:style>
  <w:style w:type="character" w:customStyle="1" w:styleId="hps">
    <w:name w:val="hps"/>
    <w:basedOn w:val="DefaultParagraphFont"/>
    <w:rsid w:val="00670580"/>
  </w:style>
  <w:style w:type="table" w:customStyle="1" w:styleId="LightShading-Accent11">
    <w:name w:val="Light Shading - Accent 11"/>
    <w:basedOn w:val="TableNormal"/>
    <w:uiPriority w:val="60"/>
    <w:rsid w:val="00670580"/>
    <w:rPr>
      <w:color w:val="365F91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customStyle="1" w:styleId="Body">
    <w:name w:val="Body"/>
    <w:basedOn w:val="Normal"/>
    <w:qFormat/>
    <w:rsid w:val="00670580"/>
    <w:pPr>
      <w:ind w:left="720"/>
    </w:pPr>
    <w:rPr>
      <w:sz w:val="22"/>
      <w:lang w:val="id-ID"/>
    </w:rPr>
  </w:style>
  <w:style w:type="character" w:customStyle="1" w:styleId="atn">
    <w:name w:val="atn"/>
    <w:basedOn w:val="DefaultParagraphFont"/>
    <w:rsid w:val="00670580"/>
  </w:style>
  <w:style w:type="paragraph" w:styleId="NoSpacing">
    <w:name w:val="No Spacing"/>
    <w:link w:val="NoSpacingChar"/>
    <w:uiPriority w:val="1"/>
    <w:qFormat/>
    <w:rsid w:val="008433E4"/>
    <w:rPr>
      <w:rFonts w:eastAsia="Times New Roman"/>
      <w:sz w:val="22"/>
      <w:szCs w:val="22"/>
      <w:lang w:val="en-US" w:eastAsia="en-US"/>
    </w:rPr>
  </w:style>
  <w:style w:type="character" w:customStyle="1" w:styleId="NoSpacingChar">
    <w:name w:val="No Spacing Char"/>
    <w:link w:val="NoSpacing"/>
    <w:uiPriority w:val="1"/>
    <w:rsid w:val="008433E4"/>
    <w:rPr>
      <w:rFonts w:eastAsia="Times New Roman"/>
      <w:sz w:val="22"/>
      <w:szCs w:val="22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87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5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CCCCC"/>
            <w:right w:val="none" w:sz="0" w:space="0" w:color="auto"/>
          </w:divBdr>
        </w:div>
        <w:div w:id="313294691">
          <w:marLeft w:val="0"/>
          <w:marRight w:val="0"/>
          <w:marTop w:val="0"/>
          <w:marBottom w:val="0"/>
          <w:divBdr>
            <w:top w:val="single" w:sz="6" w:space="8" w:color="ACE4FF"/>
            <w:left w:val="single" w:sz="6" w:space="8" w:color="ACE4FF"/>
            <w:bottom w:val="single" w:sz="6" w:space="8" w:color="ACE4FF"/>
            <w:right w:val="single" w:sz="6" w:space="8" w:color="ACE4FF"/>
          </w:divBdr>
        </w:div>
        <w:div w:id="111463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3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617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451422">
              <w:marLeft w:val="0"/>
              <w:marRight w:val="0"/>
              <w:marTop w:val="6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49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1921560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55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642150">
          <w:marLeft w:val="0"/>
          <w:marRight w:val="0"/>
          <w:marTop w:val="0"/>
          <w:marBottom w:val="0"/>
          <w:divBdr>
            <w:top w:val="single" w:sz="6" w:space="8" w:color="FCDD7E"/>
            <w:left w:val="single" w:sz="6" w:space="8" w:color="FCDD7E"/>
            <w:bottom w:val="single" w:sz="6" w:space="8" w:color="FCDD7E"/>
            <w:right w:val="single" w:sz="6" w:space="8" w:color="FCDD7E"/>
          </w:divBdr>
          <w:divsChild>
            <w:div w:id="10438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094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0392515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single" w:sz="6" w:space="8" w:color="FADEBF"/>
                <w:bottom w:val="none" w:sz="0" w:space="0" w:color="auto"/>
                <w:right w:val="none" w:sz="0" w:space="0" w:color="auto"/>
              </w:divBdr>
              <w:divsChild>
                <w:div w:id="588125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538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4202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0846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98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6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79" Type="http://schemas.openxmlformats.org/officeDocument/2006/relationships/header" Target="header2.xml"/><Relationship Id="rId5" Type="http://schemas.openxmlformats.org/officeDocument/2006/relationships/settings" Target="settings.xml"/><Relationship Id="rId61" Type="http://schemas.openxmlformats.org/officeDocument/2006/relationships/image" Target="media/image54.jpeg"/><Relationship Id="rId82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footer" Target="footer2.xml"/><Relationship Id="rId81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0.png"/><Relationship Id="rId1" Type="http://schemas.openxmlformats.org/officeDocument/2006/relationships/image" Target="media/image6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Terafulk\ITTF_TMD_Renumbering_v1.0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7CEB641-98F2-4C95-8E4F-0E05D9AD17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ITTF_TMD_Renumbering_v1.0.dot</Template>
  <TotalTime>0</TotalTime>
  <Pages>29</Pages>
  <Words>3251</Words>
  <Characters>18532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elkagame</Company>
  <LinksUpToDate>false</LinksUpToDate>
  <CharactersWithSpaces>21740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Olyev</dc:creator>
  <cp:lastModifiedBy>USER</cp:lastModifiedBy>
  <cp:revision>2</cp:revision>
  <cp:lastPrinted>2014-02-28T04:40:00Z</cp:lastPrinted>
  <dcterms:created xsi:type="dcterms:W3CDTF">2014-12-29T01:01:00Z</dcterms:created>
  <dcterms:modified xsi:type="dcterms:W3CDTF">2014-12-29T01:01:00Z</dcterms:modified>
</cp:coreProperties>
</file>